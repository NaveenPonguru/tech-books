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FD5D" w14:textId="49480346" w:rsidR="00E3636A" w:rsidRPr="00D839EF" w:rsidRDefault="00E3636A" w:rsidP="008445FF">
      <w:pPr>
        <w:jc w:val="both"/>
        <w:rPr>
          <w:rFonts w:ascii="Calibri" w:hAnsi="Calibri" w:cs="Arial"/>
          <w:b/>
          <w:bCs/>
          <w:sz w:val="22"/>
          <w:szCs w:val="22"/>
        </w:rPr>
      </w:pPr>
      <w:bookmarkStart w:id="0" w:name="_Toc379987423"/>
    </w:p>
    <w:p w14:paraId="4054B95E" w14:textId="71AEB573" w:rsidR="00E3636A" w:rsidRDefault="007F496C" w:rsidP="008445FF">
      <w:pPr>
        <w:pStyle w:val="Body1"/>
        <w:tabs>
          <w:tab w:val="left" w:pos="7245"/>
        </w:tabs>
        <w:jc w:val="both"/>
      </w:pPr>
      <w:r>
        <w:tab/>
      </w:r>
    </w:p>
    <w:p w14:paraId="0D582A29" w14:textId="77777777" w:rsidR="00E3636A" w:rsidRDefault="00E3636A" w:rsidP="008445FF">
      <w:pPr>
        <w:pStyle w:val="Body1"/>
        <w:jc w:val="both"/>
      </w:pPr>
    </w:p>
    <w:p w14:paraId="0A5626AA" w14:textId="77777777" w:rsidR="00E3636A" w:rsidRDefault="00E3636A" w:rsidP="008445FF">
      <w:pPr>
        <w:pStyle w:val="Body1"/>
        <w:jc w:val="both"/>
        <w:rPr>
          <w:sz w:val="96"/>
          <w:szCs w:val="96"/>
        </w:rPr>
      </w:pPr>
    </w:p>
    <w:p w14:paraId="2615EAFA" w14:textId="511F77E2" w:rsidR="00E3636A" w:rsidRDefault="00E3636A" w:rsidP="008445FF">
      <w:pPr>
        <w:pStyle w:val="Body1"/>
        <w:jc w:val="both"/>
        <w:rPr>
          <w:sz w:val="96"/>
          <w:szCs w:val="96"/>
        </w:rPr>
      </w:pPr>
    </w:p>
    <w:p w14:paraId="3F46E933" w14:textId="1E6D2A0A" w:rsidR="00FB135C" w:rsidRDefault="00FB135C" w:rsidP="008445FF">
      <w:pPr>
        <w:pStyle w:val="Body1"/>
        <w:jc w:val="both"/>
        <w:rPr>
          <w:sz w:val="96"/>
          <w:szCs w:val="96"/>
        </w:rPr>
      </w:pPr>
    </w:p>
    <w:p w14:paraId="5CF2734F" w14:textId="5C3E87F2" w:rsidR="00FB135C" w:rsidRDefault="00FB135C" w:rsidP="008445FF">
      <w:pPr>
        <w:pStyle w:val="Body1"/>
        <w:jc w:val="both"/>
        <w:rPr>
          <w:sz w:val="96"/>
          <w:szCs w:val="96"/>
        </w:rPr>
      </w:pPr>
    </w:p>
    <w:p w14:paraId="65F23E7B" w14:textId="1953E049" w:rsidR="00FB135C" w:rsidRDefault="00FB135C" w:rsidP="008445FF">
      <w:pPr>
        <w:pStyle w:val="Body1"/>
        <w:jc w:val="both"/>
        <w:rPr>
          <w:sz w:val="96"/>
          <w:szCs w:val="96"/>
        </w:rPr>
      </w:pPr>
    </w:p>
    <w:p w14:paraId="41CFFDB4" w14:textId="6344AA2C" w:rsidR="00FB135C" w:rsidRDefault="00FB135C" w:rsidP="008445FF">
      <w:pPr>
        <w:pStyle w:val="Body1"/>
        <w:jc w:val="both"/>
        <w:rPr>
          <w:sz w:val="96"/>
          <w:szCs w:val="96"/>
        </w:rPr>
      </w:pPr>
    </w:p>
    <w:p w14:paraId="5C413446" w14:textId="77777777" w:rsidR="00FB135C" w:rsidRDefault="00FB135C" w:rsidP="008445FF">
      <w:pPr>
        <w:pStyle w:val="Body1"/>
        <w:jc w:val="both"/>
        <w:rPr>
          <w:sz w:val="96"/>
          <w:szCs w:val="96"/>
        </w:rPr>
      </w:pPr>
    </w:p>
    <w:p w14:paraId="57A607C5" w14:textId="0501DAE7" w:rsidR="00E3636A" w:rsidRPr="000F68DF" w:rsidRDefault="007E5BD5" w:rsidP="008445FF">
      <w:pPr>
        <w:jc w:val="both"/>
        <w:rPr>
          <w:rFonts w:asciiTheme="majorHAnsi" w:eastAsia="Times New Roman" w:hAnsiTheme="majorHAnsi"/>
          <w:color w:val="0070C0"/>
          <w:kern w:val="36"/>
          <w:sz w:val="52"/>
          <w:szCs w:val="52"/>
          <w:lang w:eastAsia="en-GB"/>
        </w:rPr>
      </w:pPr>
      <w:r>
        <w:rPr>
          <w:rFonts w:asciiTheme="majorHAnsi" w:eastAsia="Times New Roman" w:hAnsiTheme="majorHAnsi"/>
          <w:color w:val="0070C0"/>
          <w:kern w:val="36"/>
          <w:sz w:val="52"/>
          <w:szCs w:val="52"/>
          <w:lang w:eastAsia="en-GB"/>
        </w:rPr>
        <w:t>Java Team Member Onboarding Kit</w:t>
      </w:r>
    </w:p>
    <w:p w14:paraId="1784FF9D" w14:textId="77777777" w:rsidR="00D22C6C" w:rsidRDefault="00D22C6C" w:rsidP="008445FF">
      <w:pPr>
        <w:jc w:val="both"/>
        <w:rPr>
          <w:rStyle w:val="Strong"/>
          <w:color w:val="D99594" w:themeColor="accent2" w:themeTint="99"/>
          <w:sz w:val="52"/>
          <w:szCs w:val="52"/>
        </w:rPr>
      </w:pPr>
    </w:p>
    <w:p w14:paraId="644EE4DA" w14:textId="77777777" w:rsidR="00D22C6C" w:rsidRDefault="00D22C6C" w:rsidP="008445FF">
      <w:pPr>
        <w:jc w:val="both"/>
        <w:rPr>
          <w:rStyle w:val="Strong"/>
          <w:color w:val="D99594" w:themeColor="accent2" w:themeTint="99"/>
          <w:sz w:val="52"/>
          <w:szCs w:val="52"/>
        </w:rPr>
      </w:pPr>
    </w:p>
    <w:p w14:paraId="41AE6F97" w14:textId="77777777" w:rsidR="00D22C6C" w:rsidRDefault="00D22C6C" w:rsidP="008445FF">
      <w:pPr>
        <w:jc w:val="both"/>
        <w:rPr>
          <w:rStyle w:val="Strong"/>
          <w:color w:val="D99594" w:themeColor="accent2" w:themeTint="99"/>
          <w:sz w:val="52"/>
          <w:szCs w:val="52"/>
        </w:rPr>
      </w:pPr>
    </w:p>
    <w:p w14:paraId="5BFBB903" w14:textId="77777777" w:rsidR="00D22C6C" w:rsidRDefault="00D22C6C" w:rsidP="008445FF">
      <w:pPr>
        <w:spacing w:line="360" w:lineRule="auto"/>
        <w:jc w:val="both"/>
        <w:rPr>
          <w:rFonts w:cs="Arial"/>
          <w:b/>
          <w:color w:val="000000"/>
          <w:sz w:val="32"/>
          <w:szCs w:val="32"/>
        </w:rPr>
      </w:pPr>
    </w:p>
    <w:p w14:paraId="62F59B07" w14:textId="77777777" w:rsidR="00D22C6C" w:rsidRPr="0048604B" w:rsidRDefault="00D22C6C" w:rsidP="008445FF">
      <w:pPr>
        <w:spacing w:line="360" w:lineRule="auto"/>
        <w:jc w:val="both"/>
        <w:rPr>
          <w:rFonts w:cs="Arial"/>
          <w:b/>
          <w:color w:val="000000"/>
          <w:sz w:val="32"/>
          <w:szCs w:val="32"/>
        </w:rPr>
      </w:pPr>
    </w:p>
    <w:p w14:paraId="63440F9E" w14:textId="77777777" w:rsidR="00D22C6C" w:rsidRPr="00E3636A" w:rsidRDefault="00D22C6C" w:rsidP="008445FF">
      <w:pPr>
        <w:jc w:val="both"/>
        <w:rPr>
          <w:rStyle w:val="Strong"/>
          <w:color w:val="D99594" w:themeColor="accent2" w:themeTint="99"/>
          <w:sz w:val="52"/>
          <w:szCs w:val="52"/>
        </w:rPr>
      </w:pPr>
    </w:p>
    <w:p w14:paraId="45180C4C" w14:textId="77777777" w:rsidR="00D22C6C" w:rsidRPr="00D22C6C" w:rsidRDefault="00E3636A" w:rsidP="008445FF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br w:type="page"/>
      </w:r>
    </w:p>
    <w:p w14:paraId="469C88AA" w14:textId="77777777" w:rsidR="00E31B57" w:rsidRPr="000F68DF" w:rsidRDefault="00E31B57" w:rsidP="008445FF">
      <w:pPr>
        <w:pStyle w:val="MphasiS-HeadingTextCalibri16PtBold"/>
        <w:keepNext w:val="0"/>
        <w:pageBreakBefore/>
        <w:tabs>
          <w:tab w:val="left" w:pos="720"/>
        </w:tabs>
        <w:spacing w:before="0" w:line="360" w:lineRule="auto"/>
        <w:jc w:val="both"/>
        <w:rPr>
          <w:color w:val="0070C0"/>
        </w:rPr>
      </w:pPr>
      <w:bookmarkStart w:id="1" w:name="_Toc76973482"/>
      <w:r w:rsidRPr="000F68DF">
        <w:rPr>
          <w:color w:val="0070C0"/>
        </w:rPr>
        <w:lastRenderedPageBreak/>
        <w:t>Document Revision History</w:t>
      </w:r>
      <w:bookmarkEnd w:id="0"/>
      <w:bookmarkEnd w:id="1"/>
    </w:p>
    <w:tbl>
      <w:tblPr>
        <w:tblStyle w:val="TableGrid"/>
        <w:tblW w:w="10147" w:type="dxa"/>
        <w:shd w:val="clear" w:color="auto" w:fill="0070C0"/>
        <w:tblLook w:val="04A0" w:firstRow="1" w:lastRow="0" w:firstColumn="1" w:lastColumn="0" w:noHBand="0" w:noVBand="1"/>
      </w:tblPr>
      <w:tblGrid>
        <w:gridCol w:w="1695"/>
        <w:gridCol w:w="1704"/>
        <w:gridCol w:w="1693"/>
        <w:gridCol w:w="1723"/>
        <w:gridCol w:w="1714"/>
        <w:gridCol w:w="1618"/>
      </w:tblGrid>
      <w:tr w:rsidR="00E31B57" w:rsidRPr="00EC0BA7" w14:paraId="758CC96E" w14:textId="77777777" w:rsidTr="000F68DF">
        <w:trPr>
          <w:trHeight w:val="20"/>
        </w:trPr>
        <w:tc>
          <w:tcPr>
            <w:tcW w:w="1695" w:type="dxa"/>
            <w:shd w:val="clear" w:color="auto" w:fill="0070C0"/>
          </w:tcPr>
          <w:p w14:paraId="7E33BF6A" w14:textId="77777777" w:rsidR="00E31B57" w:rsidRPr="00EC0BA7" w:rsidRDefault="00E31B57" w:rsidP="008445FF">
            <w:pPr>
              <w:pStyle w:val="HPTableHead8pt"/>
              <w:jc w:val="both"/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</w:pPr>
            <w:r w:rsidRPr="00EC0BA7"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  <w:t>Change Request#</w:t>
            </w:r>
          </w:p>
        </w:tc>
        <w:tc>
          <w:tcPr>
            <w:tcW w:w="1704" w:type="dxa"/>
            <w:shd w:val="clear" w:color="auto" w:fill="0070C0"/>
          </w:tcPr>
          <w:p w14:paraId="224347A9" w14:textId="77777777" w:rsidR="00E31B57" w:rsidRPr="00EC0BA7" w:rsidRDefault="00E31B57" w:rsidP="008445FF">
            <w:pPr>
              <w:pStyle w:val="HPTableHead8pt"/>
              <w:jc w:val="both"/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</w:pPr>
            <w:r w:rsidRPr="00EC0BA7"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  <w:t>Document Version</w:t>
            </w:r>
          </w:p>
        </w:tc>
        <w:tc>
          <w:tcPr>
            <w:tcW w:w="1693" w:type="dxa"/>
            <w:shd w:val="clear" w:color="auto" w:fill="0070C0"/>
          </w:tcPr>
          <w:p w14:paraId="0A20E581" w14:textId="77777777" w:rsidR="00E31B57" w:rsidRPr="00EC0BA7" w:rsidRDefault="00E31B57" w:rsidP="008445FF">
            <w:pPr>
              <w:pStyle w:val="HPTableHead8pt"/>
              <w:jc w:val="both"/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</w:pPr>
            <w:r w:rsidRPr="00EC0BA7"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  <w:t>Approval Date</w:t>
            </w:r>
          </w:p>
        </w:tc>
        <w:tc>
          <w:tcPr>
            <w:tcW w:w="1723" w:type="dxa"/>
            <w:shd w:val="clear" w:color="auto" w:fill="0070C0"/>
          </w:tcPr>
          <w:p w14:paraId="2B1147CD" w14:textId="77777777" w:rsidR="00E31B57" w:rsidRPr="00EC0BA7" w:rsidRDefault="00E31B57" w:rsidP="008445FF">
            <w:pPr>
              <w:pStyle w:val="HPTableHead8pt"/>
              <w:jc w:val="both"/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</w:pPr>
            <w:r w:rsidRPr="00EC0BA7"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  <w:t>Modified By</w:t>
            </w:r>
          </w:p>
        </w:tc>
        <w:tc>
          <w:tcPr>
            <w:tcW w:w="1714" w:type="dxa"/>
            <w:shd w:val="clear" w:color="auto" w:fill="0070C0"/>
          </w:tcPr>
          <w:p w14:paraId="50FC5751" w14:textId="77777777" w:rsidR="00E31B57" w:rsidRPr="00EC0BA7" w:rsidRDefault="00E31B57" w:rsidP="008445FF">
            <w:pPr>
              <w:pStyle w:val="HPTableHead8pt"/>
              <w:jc w:val="both"/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</w:pPr>
            <w:r w:rsidRPr="00EC0BA7"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  <w:t>Section, Page(s) and Text Revised</w:t>
            </w:r>
          </w:p>
        </w:tc>
        <w:tc>
          <w:tcPr>
            <w:tcW w:w="1618" w:type="dxa"/>
            <w:shd w:val="clear" w:color="auto" w:fill="0070C0"/>
          </w:tcPr>
          <w:p w14:paraId="7BAEA214" w14:textId="77777777" w:rsidR="00E31B57" w:rsidRPr="00EC0BA7" w:rsidRDefault="00E31B57" w:rsidP="008445FF">
            <w:pPr>
              <w:pStyle w:val="HPTableHead8pt"/>
              <w:jc w:val="both"/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</w:pPr>
            <w:r w:rsidRPr="00EC0BA7">
              <w:rPr>
                <w:rFonts w:ascii="Calibri" w:hAnsi="Calibri" w:cs="Arial"/>
                <w:b/>
                <w:color w:val="FFFFFF" w:themeColor="background1"/>
                <w:sz w:val="22"/>
                <w:szCs w:val="22"/>
              </w:rPr>
              <w:t>Approved By</w:t>
            </w:r>
          </w:p>
        </w:tc>
      </w:tr>
      <w:tr w:rsidR="00E31B57" w:rsidRPr="00EC0BA7" w14:paraId="6DFA81D7" w14:textId="77777777" w:rsidTr="000F68DF">
        <w:trPr>
          <w:trHeight w:val="20"/>
        </w:trPr>
        <w:tc>
          <w:tcPr>
            <w:tcW w:w="1695" w:type="dxa"/>
            <w:shd w:val="clear" w:color="auto" w:fill="auto"/>
          </w:tcPr>
          <w:p w14:paraId="35187E04" w14:textId="77777777" w:rsidR="00E31B57" w:rsidRPr="002E1115" w:rsidRDefault="00950830" w:rsidP="008445FF">
            <w:pPr>
              <w:pStyle w:val="ParagraphTextCalibri11pt"/>
              <w:jc w:val="both"/>
            </w:pPr>
            <w:r>
              <w:t>1</w:t>
            </w:r>
          </w:p>
        </w:tc>
        <w:tc>
          <w:tcPr>
            <w:tcW w:w="1704" w:type="dxa"/>
            <w:shd w:val="clear" w:color="auto" w:fill="auto"/>
          </w:tcPr>
          <w:p w14:paraId="07A73F71" w14:textId="133B9924" w:rsidR="00E31B57" w:rsidRPr="002E1115" w:rsidRDefault="000F68DF" w:rsidP="008445FF">
            <w:pPr>
              <w:pStyle w:val="ParagraphTextCalibri11pt"/>
              <w:jc w:val="both"/>
            </w:pPr>
            <w:r>
              <w:t>Draft</w:t>
            </w:r>
          </w:p>
        </w:tc>
        <w:tc>
          <w:tcPr>
            <w:tcW w:w="1693" w:type="dxa"/>
            <w:shd w:val="clear" w:color="auto" w:fill="auto"/>
          </w:tcPr>
          <w:p w14:paraId="36397950" w14:textId="77777777" w:rsidR="00E31B57" w:rsidRPr="002E1115" w:rsidRDefault="00E31B57" w:rsidP="008445FF">
            <w:pPr>
              <w:pStyle w:val="ParagraphTextCalibri11pt"/>
              <w:jc w:val="both"/>
            </w:pPr>
          </w:p>
        </w:tc>
        <w:tc>
          <w:tcPr>
            <w:tcW w:w="1723" w:type="dxa"/>
            <w:shd w:val="clear" w:color="auto" w:fill="auto"/>
          </w:tcPr>
          <w:p w14:paraId="55EFD2CB" w14:textId="688C8EF7" w:rsidR="00E31B57" w:rsidRPr="002E1115" w:rsidRDefault="00E31B57" w:rsidP="008445FF">
            <w:pPr>
              <w:pStyle w:val="ParagraphTextCalibri11pt"/>
              <w:jc w:val="both"/>
            </w:pPr>
          </w:p>
        </w:tc>
        <w:tc>
          <w:tcPr>
            <w:tcW w:w="1714" w:type="dxa"/>
            <w:shd w:val="clear" w:color="auto" w:fill="auto"/>
          </w:tcPr>
          <w:p w14:paraId="6C76A2B0" w14:textId="735586C0" w:rsidR="00E31B57" w:rsidRPr="002E1115" w:rsidRDefault="00E31B57" w:rsidP="008445FF">
            <w:pPr>
              <w:pStyle w:val="ParagraphTextCalibri11pt"/>
              <w:jc w:val="both"/>
            </w:pPr>
          </w:p>
        </w:tc>
        <w:tc>
          <w:tcPr>
            <w:tcW w:w="1618" w:type="dxa"/>
            <w:shd w:val="clear" w:color="auto" w:fill="auto"/>
          </w:tcPr>
          <w:p w14:paraId="1E4C3E30" w14:textId="77777777" w:rsidR="00E31B57" w:rsidRPr="002E1115" w:rsidRDefault="00E31B57" w:rsidP="008445FF">
            <w:pPr>
              <w:pStyle w:val="ParagraphTextCalibri11pt"/>
              <w:jc w:val="both"/>
            </w:pPr>
          </w:p>
        </w:tc>
      </w:tr>
    </w:tbl>
    <w:p w14:paraId="3E53FD1B" w14:textId="77777777" w:rsidR="00E31B57" w:rsidRPr="00EC0BA7" w:rsidRDefault="00E31B57" w:rsidP="008445FF">
      <w:pPr>
        <w:pStyle w:val="Body1"/>
        <w:spacing w:line="360" w:lineRule="auto"/>
        <w:jc w:val="both"/>
        <w:rPr>
          <w:rFonts w:ascii="Calibri" w:hAnsi="Calibri" w:cs="Arial"/>
          <w:b/>
          <w:bCs/>
          <w:vanish/>
          <w:sz w:val="22"/>
          <w:szCs w:val="22"/>
        </w:rPr>
      </w:pPr>
      <w:r w:rsidRPr="00EC0BA7">
        <w:rPr>
          <w:rFonts w:ascii="Calibri" w:hAnsi="Calibri" w:cs="Arial"/>
          <w:b/>
          <w:bCs/>
          <w:vanish/>
          <w:sz w:val="22"/>
          <w:szCs w:val="22"/>
        </w:rPr>
        <w:t>Template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413"/>
        <w:gridCol w:w="1504"/>
        <w:gridCol w:w="1321"/>
        <w:gridCol w:w="2702"/>
        <w:gridCol w:w="1683"/>
      </w:tblGrid>
      <w:tr w:rsidR="003A0371" w:rsidRPr="00EC0BA7" w14:paraId="03221FBB" w14:textId="77777777" w:rsidTr="00EC0BA7">
        <w:trPr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14:paraId="3721D325" w14:textId="77777777" w:rsidR="003A0371" w:rsidRPr="00EC0BA7" w:rsidRDefault="003A0371" w:rsidP="008445FF">
            <w:pPr>
              <w:pStyle w:val="HPTableHead8pt"/>
              <w:jc w:val="both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EC0BA7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Change Request#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14:paraId="27AE0038" w14:textId="77777777" w:rsidR="003A0371" w:rsidRPr="00EC0BA7" w:rsidRDefault="003A0371" w:rsidP="008445FF">
            <w:pPr>
              <w:pStyle w:val="HPTableHead8pt"/>
              <w:jc w:val="both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EC0BA7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Document Version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14:paraId="594B2CA6" w14:textId="77777777" w:rsidR="003A0371" w:rsidRPr="00EC0BA7" w:rsidRDefault="003A0371" w:rsidP="008445FF">
            <w:pPr>
              <w:pStyle w:val="HPTableHead8pt"/>
              <w:jc w:val="both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EC0BA7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Approval Date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14:paraId="33FCC102" w14:textId="77777777" w:rsidR="003A0371" w:rsidRPr="00EC0BA7" w:rsidRDefault="003A0371" w:rsidP="008445FF">
            <w:pPr>
              <w:pStyle w:val="HPTableHead8pt"/>
              <w:jc w:val="both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EC0BA7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Modified  By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14:paraId="0285485D" w14:textId="77777777" w:rsidR="003A0371" w:rsidRPr="00EC0BA7" w:rsidRDefault="003A0371" w:rsidP="008445FF">
            <w:pPr>
              <w:pStyle w:val="HPTableHead8pt"/>
              <w:jc w:val="both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EC0BA7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Section, Page(s) and Text Revised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14:paraId="4E35DB12" w14:textId="77777777" w:rsidR="003A0371" w:rsidRPr="00EC0BA7" w:rsidRDefault="003A0371" w:rsidP="008445FF">
            <w:pPr>
              <w:pStyle w:val="HPTableHead8pt"/>
              <w:jc w:val="both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EC0BA7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Approved       By</w:t>
            </w:r>
          </w:p>
        </w:tc>
      </w:tr>
      <w:tr w:rsidR="00EC0BA7" w:rsidRPr="00EC0BA7" w14:paraId="6A013E9A" w14:textId="77777777" w:rsidTr="00EC0BA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7F969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BEOPS-281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81EFE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1.0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9CBB2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20 Oct- 2010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821D7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Karthika Nair H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6F519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Initial version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57834" w14:textId="77777777" w:rsidR="00EC0BA7" w:rsidRPr="00EC0BA7" w:rsidRDefault="00EC0BA7" w:rsidP="008445FF">
            <w:pPr>
              <w:pStyle w:val="HPTableBody8pt"/>
              <w:ind w:right="482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Meenakshi S</w:t>
            </w:r>
          </w:p>
        </w:tc>
      </w:tr>
      <w:tr w:rsidR="003A0371" w:rsidRPr="00EC0BA7" w14:paraId="12CFC0D4" w14:textId="77777777" w:rsidTr="00EC0BA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CB805F" w14:textId="77777777" w:rsidR="003A0371" w:rsidRPr="00EC0BA7" w:rsidRDefault="003A0371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BEOPS-432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08A1F7" w14:textId="77777777" w:rsidR="003A0371" w:rsidRPr="00EC0BA7" w:rsidRDefault="003A0371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1.</w:t>
            </w:r>
            <w:r w:rsidR="004C2696">
              <w:rPr>
                <w:rFonts w:ascii="Calibri" w:hAnsi="Calibri"/>
                <w:vanish/>
                <w:sz w:val="22"/>
                <w:szCs w:val="22"/>
              </w:rPr>
              <w:t>1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3A5853" w14:textId="77777777" w:rsidR="003A0371" w:rsidRPr="00EC0BA7" w:rsidRDefault="003A0371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14-Feb-2011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5B2897" w14:textId="77777777" w:rsidR="003A0371" w:rsidRPr="00EC0BA7" w:rsidRDefault="003A0371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Saloni Srivastava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310ACA" w14:textId="77777777" w:rsidR="003A0371" w:rsidRPr="00EC0BA7" w:rsidRDefault="003A0371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Created Initial Version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77AA5F" w14:textId="77777777" w:rsidR="003A0371" w:rsidRPr="00EC0BA7" w:rsidRDefault="003A0371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Radhika Rani</w:t>
            </w:r>
          </w:p>
        </w:tc>
      </w:tr>
      <w:tr w:rsidR="00EC0BA7" w:rsidRPr="00EC0BA7" w14:paraId="151F3958" w14:textId="77777777" w:rsidTr="00EC0BA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52EFA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BEOPS-743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7FBDE" w14:textId="77777777" w:rsidR="00EC0BA7" w:rsidRPr="00EC0BA7" w:rsidRDefault="00EC0BA7" w:rsidP="008445FF">
            <w:pPr>
              <w:pStyle w:val="HPTableBody8pt"/>
              <w:ind w:left="0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1.</w:t>
            </w:r>
            <w:r w:rsidR="004C2696">
              <w:rPr>
                <w:rFonts w:ascii="Calibri" w:hAnsi="Calibri" w:cs="Arial"/>
                <w:vanish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665B1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26 April 2012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7FC76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Adini S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D0773" w14:textId="77777777" w:rsidR="00EC0BA7" w:rsidRPr="00EC0BA7" w:rsidRDefault="00EC0BA7" w:rsidP="008445FF">
            <w:pPr>
              <w:pStyle w:val="HPTableBody8pt"/>
              <w:ind w:left="0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 xml:space="preserve">  ALL – Template revamped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36C50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Krishnapuram Krishna</w:t>
            </w:r>
          </w:p>
        </w:tc>
      </w:tr>
      <w:tr w:rsidR="00EC0BA7" w:rsidRPr="00EC0BA7" w14:paraId="0C87D91D" w14:textId="77777777" w:rsidTr="00EC0BA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7973E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BEOPE-916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22127" w14:textId="77777777" w:rsidR="00EC0BA7" w:rsidRPr="00EC0BA7" w:rsidRDefault="00EC0BA7" w:rsidP="008445FF">
            <w:pPr>
              <w:pStyle w:val="HPTableBody8pt"/>
              <w:ind w:left="0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1.</w:t>
            </w:r>
            <w:r w:rsidR="004C2696">
              <w:rPr>
                <w:rFonts w:ascii="Calibri" w:hAnsi="Calibri" w:cs="Arial"/>
                <w:vanish/>
                <w:sz w:val="22"/>
                <w:szCs w:val="22"/>
              </w:rPr>
              <w:t>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ECA22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03-Oct-2012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D42A9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Pravin David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F30BBC" w14:textId="77777777" w:rsidR="00EC0BA7" w:rsidRPr="00EC0BA7" w:rsidRDefault="00EC0BA7" w:rsidP="008445FF">
            <w:pPr>
              <w:pStyle w:val="HPTableBody8pt"/>
              <w:ind w:left="0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 xml:space="preserve">TOC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609EE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Krishnapuram Krishna</w:t>
            </w:r>
          </w:p>
        </w:tc>
      </w:tr>
      <w:tr w:rsidR="00EC0BA7" w:rsidRPr="00EC0BA7" w14:paraId="7FDCDB14" w14:textId="77777777" w:rsidTr="00EC0BA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A0E581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BEOPS-1287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917A02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1.</w:t>
            </w:r>
            <w:r w:rsidR="004C2696">
              <w:rPr>
                <w:rFonts w:ascii="Calibri" w:hAnsi="Calibri"/>
                <w:vanish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0240AB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25-Sep-2013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77C4D4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Pravin David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6BCC0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Revisited the templates to reduce the document size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3F363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Krishnapuram Krishna</w:t>
            </w:r>
          </w:p>
        </w:tc>
      </w:tr>
      <w:tr w:rsidR="00EC0BA7" w:rsidRPr="00EC0BA7" w14:paraId="6F9210D4" w14:textId="77777777" w:rsidTr="00EC0BA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D7E5B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BEOPS-1458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55F13" w14:textId="77777777" w:rsidR="00EC0BA7" w:rsidRPr="00EC0BA7" w:rsidRDefault="00EC0BA7" w:rsidP="008445FF">
            <w:pPr>
              <w:pStyle w:val="HPTableBody8pt"/>
              <w:ind w:left="0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1.</w:t>
            </w:r>
            <w:r w:rsidR="004C2696">
              <w:rPr>
                <w:rFonts w:ascii="Calibri" w:hAnsi="Calibri" w:cs="Arial"/>
                <w:vanish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D129A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16-Oct-2013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6859" w14:textId="77777777" w:rsidR="00EC0BA7" w:rsidRPr="00EC0BA7" w:rsidRDefault="00EC0BA7" w:rsidP="008445FF">
            <w:pPr>
              <w:pStyle w:val="HPTableBody8pt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Thripurasundari R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30655" w14:textId="77777777" w:rsidR="00EC0BA7" w:rsidRPr="00EC0BA7" w:rsidRDefault="00EC0BA7" w:rsidP="008445FF">
            <w:pPr>
              <w:pStyle w:val="HPTableBody8pt"/>
              <w:ind w:left="0"/>
              <w:jc w:val="both"/>
              <w:rPr>
                <w:rFonts w:ascii="Calibri" w:hAnsi="Calibri" w:cs="Arial"/>
                <w:vanish/>
                <w:sz w:val="22"/>
                <w:szCs w:val="22"/>
              </w:rPr>
            </w:pPr>
            <w:r w:rsidRPr="00EC0BA7">
              <w:rPr>
                <w:rFonts w:ascii="Calibri" w:hAnsi="Calibri" w:cs="Arial"/>
                <w:vanish/>
                <w:sz w:val="22"/>
                <w:szCs w:val="22"/>
              </w:rPr>
              <w:t>Section 4.5 updated to provide placeholder for updating the limitations of the COTs module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6C937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Krishnapuram Krishna</w:t>
            </w:r>
          </w:p>
        </w:tc>
      </w:tr>
      <w:tr w:rsidR="00EC0BA7" w:rsidRPr="00EC0BA7" w14:paraId="50702AE5" w14:textId="77777777" w:rsidTr="00EC0BA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9C8AA7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BEOPS-17</w:t>
            </w:r>
            <w:r w:rsidR="002E1115">
              <w:rPr>
                <w:rFonts w:ascii="Calibri" w:hAnsi="Calibri"/>
                <w:vanish/>
                <w:sz w:val="22"/>
                <w:szCs w:val="22"/>
              </w:rPr>
              <w:t>52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800966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1.</w:t>
            </w:r>
            <w:r w:rsidR="004C2696">
              <w:rPr>
                <w:rFonts w:ascii="Calibri" w:hAnsi="Calibri"/>
                <w:vanish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F57B00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28-Feb-2014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7C8D08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Pravin David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3B6A89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Amended  to align it to the corporate template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2E2B6" w14:textId="77777777" w:rsidR="00EC0BA7" w:rsidRPr="00EC0BA7" w:rsidRDefault="00EC0BA7" w:rsidP="008445FF">
            <w:pPr>
              <w:jc w:val="both"/>
              <w:rPr>
                <w:rFonts w:ascii="Calibri" w:hAnsi="Calibri"/>
                <w:vanish/>
              </w:rPr>
            </w:pPr>
            <w:r w:rsidRPr="00EC0BA7">
              <w:rPr>
                <w:rFonts w:ascii="Calibri" w:hAnsi="Calibri"/>
                <w:vanish/>
                <w:sz w:val="22"/>
                <w:szCs w:val="22"/>
              </w:rPr>
              <w:t>Krishnapuram Krishna</w:t>
            </w:r>
          </w:p>
        </w:tc>
      </w:tr>
      <w:tr w:rsidR="005F4974" w:rsidRPr="00EC0BA7" w14:paraId="5D3BA3D5" w14:textId="77777777" w:rsidTr="00EC0BA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2A77AB" w14:textId="77777777" w:rsidR="005F4974" w:rsidRPr="00EC0BA7" w:rsidRDefault="005F4974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3DCB37" w14:textId="77777777" w:rsidR="005F4974" w:rsidRPr="00EC0BA7" w:rsidRDefault="005F4974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A9CCA1" w14:textId="77777777" w:rsidR="005F4974" w:rsidRPr="00EC0BA7" w:rsidRDefault="005F4974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1C198C" w14:textId="77777777" w:rsidR="005F4974" w:rsidRPr="00EC0BA7" w:rsidRDefault="005F4974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0D00A1" w14:textId="77777777" w:rsidR="005F4974" w:rsidRPr="00EC0BA7" w:rsidRDefault="005F4974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DE233" w14:textId="77777777" w:rsidR="005F4974" w:rsidRPr="00EC0BA7" w:rsidRDefault="005F4974" w:rsidP="008445FF">
            <w:pPr>
              <w:jc w:val="both"/>
              <w:rPr>
                <w:rFonts w:ascii="Calibri" w:hAnsi="Calibri"/>
                <w:vanish/>
                <w:sz w:val="22"/>
                <w:szCs w:val="22"/>
              </w:rPr>
            </w:pPr>
          </w:p>
        </w:tc>
      </w:tr>
    </w:tbl>
    <w:p w14:paraId="5408F792" w14:textId="77777777" w:rsidR="00D52B8D" w:rsidRPr="00EC0BA7" w:rsidRDefault="00D52B8D" w:rsidP="008445FF">
      <w:pPr>
        <w:pStyle w:val="TOC1"/>
        <w:tabs>
          <w:tab w:val="right" w:leader="dot" w:pos="10034"/>
        </w:tabs>
        <w:spacing w:line="360" w:lineRule="auto"/>
        <w:jc w:val="both"/>
        <w:rPr>
          <w:rFonts w:ascii="Calibri" w:hAnsi="Calibri"/>
          <w:bCs w:val="0"/>
          <w:caps w:val="0"/>
          <w:vanish/>
          <w:color w:val="1895DD"/>
        </w:rPr>
      </w:pPr>
    </w:p>
    <w:p w14:paraId="770E8A08" w14:textId="77777777" w:rsidR="00D52B8D" w:rsidRPr="00EC0BA7" w:rsidRDefault="00D52B8D" w:rsidP="008445FF">
      <w:pPr>
        <w:pStyle w:val="Body1"/>
        <w:spacing w:line="360" w:lineRule="auto"/>
        <w:jc w:val="both"/>
        <w:rPr>
          <w:rStyle w:val="Strong"/>
          <w:rFonts w:ascii="Calibri" w:hAnsi="Calibri" w:cs="Arial"/>
          <w:sz w:val="22"/>
          <w:szCs w:val="22"/>
        </w:rPr>
      </w:pPr>
      <w:r w:rsidRPr="00EC0BA7">
        <w:rPr>
          <w:rStyle w:val="Strong"/>
          <w:rFonts w:ascii="Calibri" w:hAnsi="Calibri" w:cs="Arial"/>
          <w:sz w:val="22"/>
          <w:szCs w:val="22"/>
        </w:rPr>
        <w:t>Note:  Template Revision History can be found in Hidden Text.</w:t>
      </w:r>
    </w:p>
    <w:p w14:paraId="03D247A0" w14:textId="77777777" w:rsidR="00D52B8D" w:rsidRPr="00EC0BA7" w:rsidRDefault="00D52B8D" w:rsidP="008445FF">
      <w:pPr>
        <w:spacing w:line="360" w:lineRule="auto"/>
        <w:jc w:val="both"/>
        <w:rPr>
          <w:rFonts w:ascii="Calibri" w:hAnsi="Calibri"/>
          <w:lang w:eastAsia="en-US"/>
        </w:rPr>
      </w:pPr>
    </w:p>
    <w:p w14:paraId="35127C33" w14:textId="77777777" w:rsidR="00E3636A" w:rsidRDefault="00E3636A" w:rsidP="008445FF">
      <w:pPr>
        <w:jc w:val="both"/>
        <w:rPr>
          <w:rFonts w:ascii="Calibri" w:eastAsia="Times New Roman" w:hAnsi="Calibri" w:cs="Arial"/>
          <w:b/>
          <w:bCs/>
          <w:sz w:val="22"/>
          <w:szCs w:val="22"/>
          <w:lang w:eastAsia="en-US"/>
        </w:rPr>
      </w:pPr>
      <w:r>
        <w:rPr>
          <w:rFonts w:ascii="Calibri" w:hAnsi="Calibri" w:cs="Arial"/>
          <w:b/>
          <w:bCs/>
          <w:sz w:val="22"/>
          <w:szCs w:val="22"/>
        </w:rPr>
        <w:br w:type="page"/>
      </w:r>
    </w:p>
    <w:p w14:paraId="21337769" w14:textId="77777777" w:rsidR="00A1203A" w:rsidRPr="000F68DF" w:rsidRDefault="00A1203A" w:rsidP="008445FF">
      <w:pPr>
        <w:pStyle w:val="MphasiS-HeadingTextCalibri16PtBold"/>
        <w:keepNext w:val="0"/>
        <w:pageBreakBefore/>
        <w:tabs>
          <w:tab w:val="left" w:pos="720"/>
        </w:tabs>
        <w:spacing w:before="0" w:line="360" w:lineRule="auto"/>
        <w:jc w:val="both"/>
        <w:rPr>
          <w:color w:val="0070C0"/>
        </w:rPr>
      </w:pPr>
      <w:bookmarkStart w:id="2" w:name="_Toc76973483"/>
      <w:r w:rsidRPr="000F68DF">
        <w:rPr>
          <w:color w:val="0070C0"/>
        </w:rPr>
        <w:lastRenderedPageBreak/>
        <w:t>Table of Contents</w:t>
      </w:r>
      <w:bookmarkEnd w:id="2"/>
    </w:p>
    <w:p w14:paraId="1F05C36B" w14:textId="0F05FEDF" w:rsidR="006C279F" w:rsidRDefault="005A7E96">
      <w:pPr>
        <w:pStyle w:val="TOC1"/>
        <w:tabs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EC0BA7">
        <w:rPr>
          <w:rFonts w:ascii="Calibri" w:hAnsi="Calibri"/>
          <w:bCs w:val="0"/>
          <w:caps w:val="0"/>
          <w:color w:val="1895DD"/>
        </w:rPr>
        <w:fldChar w:fldCharType="begin"/>
      </w:r>
      <w:r w:rsidRPr="00EC0BA7">
        <w:rPr>
          <w:rFonts w:ascii="Calibri" w:hAnsi="Calibri"/>
          <w:bCs w:val="0"/>
          <w:caps w:val="0"/>
          <w:color w:val="1895DD"/>
        </w:rPr>
        <w:instrText xml:space="preserve"> TOC \o "1-3" \h \z \u </w:instrText>
      </w:r>
      <w:r w:rsidRPr="00EC0BA7">
        <w:rPr>
          <w:rFonts w:ascii="Calibri" w:hAnsi="Calibri"/>
          <w:bCs w:val="0"/>
          <w:caps w:val="0"/>
          <w:color w:val="1895DD"/>
        </w:rPr>
        <w:fldChar w:fldCharType="separate"/>
      </w:r>
      <w:hyperlink w:anchor="_Toc76973482" w:history="1">
        <w:r w:rsidR="006C279F" w:rsidRPr="002D68FF">
          <w:rPr>
            <w:rStyle w:val="Hyperlink"/>
            <w:noProof/>
          </w:rPr>
          <w:t>Document Revision History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_Toc76973482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2</w:t>
        </w:r>
        <w:r w:rsidR="006C279F">
          <w:rPr>
            <w:noProof/>
            <w:webHidden/>
          </w:rPr>
          <w:fldChar w:fldCharType="end"/>
        </w:r>
      </w:hyperlink>
    </w:p>
    <w:p w14:paraId="3B2690E0" w14:textId="1414A864" w:rsidR="006C279F" w:rsidRDefault="00CE5093">
      <w:pPr>
        <w:pStyle w:val="TOC1"/>
        <w:tabs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83" w:history="1">
        <w:r w:rsidR="006C279F" w:rsidRPr="002D68FF">
          <w:rPr>
            <w:rStyle w:val="Hyperlink"/>
            <w:noProof/>
          </w:rPr>
          <w:t>Table of Contents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_Toc76973483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3</w:t>
        </w:r>
        <w:r w:rsidR="006C279F">
          <w:rPr>
            <w:noProof/>
            <w:webHidden/>
          </w:rPr>
          <w:fldChar w:fldCharType="end"/>
        </w:r>
      </w:hyperlink>
    </w:p>
    <w:p w14:paraId="5190B345" w14:textId="626F6CCD" w:rsidR="006C279F" w:rsidRDefault="00CE5093">
      <w:pPr>
        <w:pStyle w:val="TOC1"/>
        <w:tabs>
          <w:tab w:val="left" w:pos="48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84" w:history="1">
        <w:r w:rsidR="006C279F" w:rsidRPr="002D68FF">
          <w:rPr>
            <w:rStyle w:val="Hyperlink"/>
            <w:noProof/>
          </w:rPr>
          <w:t>1.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Introduction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_Toc76973484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4</w:t>
        </w:r>
        <w:r w:rsidR="006C279F">
          <w:rPr>
            <w:noProof/>
            <w:webHidden/>
          </w:rPr>
          <w:fldChar w:fldCharType="end"/>
        </w:r>
      </w:hyperlink>
    </w:p>
    <w:p w14:paraId="373A4C5D" w14:textId="1CAF07AD" w:rsidR="006C279F" w:rsidRDefault="00CE5093">
      <w:pPr>
        <w:pStyle w:val="TOC1"/>
        <w:tabs>
          <w:tab w:val="left" w:pos="72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85" w:history="1">
        <w:r w:rsidR="006C279F" w:rsidRPr="002D68FF">
          <w:rPr>
            <w:rStyle w:val="Hyperlink"/>
            <w:noProof/>
          </w:rPr>
          <w:t>1.1.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Purpose of this Document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_Toc76973485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4</w:t>
        </w:r>
        <w:r w:rsidR="006C279F">
          <w:rPr>
            <w:noProof/>
            <w:webHidden/>
          </w:rPr>
          <w:fldChar w:fldCharType="end"/>
        </w:r>
      </w:hyperlink>
    </w:p>
    <w:p w14:paraId="52904DA5" w14:textId="3B20397F" w:rsidR="006C279F" w:rsidRDefault="00CE5093">
      <w:pPr>
        <w:pStyle w:val="TOC1"/>
        <w:tabs>
          <w:tab w:val="left" w:pos="72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86" w:history="1">
        <w:r w:rsidR="006C279F" w:rsidRPr="002D68FF">
          <w:rPr>
            <w:rStyle w:val="Hyperlink"/>
            <w:noProof/>
          </w:rPr>
          <w:t>1.2.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Definitions Acronyms and Abbreviations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_Toc76973486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4</w:t>
        </w:r>
        <w:r w:rsidR="006C279F">
          <w:rPr>
            <w:noProof/>
            <w:webHidden/>
          </w:rPr>
          <w:fldChar w:fldCharType="end"/>
        </w:r>
      </w:hyperlink>
    </w:p>
    <w:p w14:paraId="04FFA62F" w14:textId="6D08AC71" w:rsidR="006C279F" w:rsidRDefault="00CE5093">
      <w:pPr>
        <w:pStyle w:val="TOC1"/>
        <w:tabs>
          <w:tab w:val="left" w:pos="48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87" w:history="1">
        <w:r w:rsidR="006C279F" w:rsidRPr="002D68FF">
          <w:rPr>
            <w:rStyle w:val="Hyperlink"/>
            <w:noProof/>
          </w:rPr>
          <w:t>2.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Required List of Software’s.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_Toc76973487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4</w:t>
        </w:r>
        <w:r w:rsidR="006C279F">
          <w:rPr>
            <w:noProof/>
            <w:webHidden/>
          </w:rPr>
          <w:fldChar w:fldCharType="end"/>
        </w:r>
      </w:hyperlink>
    </w:p>
    <w:p w14:paraId="5E971A7C" w14:textId="328004AE" w:rsidR="006C279F" w:rsidRDefault="00CE5093">
      <w:pPr>
        <w:pStyle w:val="TOC1"/>
        <w:tabs>
          <w:tab w:val="left" w:pos="48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88" w:history="1">
        <w:r w:rsidR="006C279F" w:rsidRPr="002D68FF">
          <w:rPr>
            <w:rStyle w:val="Hyperlink"/>
            <w:noProof/>
          </w:rPr>
          <w:t>3.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Installation of Software’s.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_Toc76973488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6</w:t>
        </w:r>
        <w:r w:rsidR="006C279F">
          <w:rPr>
            <w:noProof/>
            <w:webHidden/>
          </w:rPr>
          <w:fldChar w:fldCharType="end"/>
        </w:r>
      </w:hyperlink>
    </w:p>
    <w:p w14:paraId="65DFF6D7" w14:textId="6E743761" w:rsidR="006C279F" w:rsidRDefault="00CE5093">
      <w:pPr>
        <w:pStyle w:val="TOC1"/>
        <w:tabs>
          <w:tab w:val="left" w:pos="72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89" w:history="1">
        <w:r w:rsidR="006C279F" w:rsidRPr="002D68FF">
          <w:rPr>
            <w:rStyle w:val="Hyperlink"/>
            <w:noProof/>
          </w:rPr>
          <w:t>3.1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Database Setup.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_Toc76973489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6</w:t>
        </w:r>
        <w:r w:rsidR="006C279F">
          <w:rPr>
            <w:noProof/>
            <w:webHidden/>
          </w:rPr>
          <w:fldChar w:fldCharType="end"/>
        </w:r>
      </w:hyperlink>
    </w:p>
    <w:p w14:paraId="5C0D703E" w14:textId="50ABDCF1" w:rsidR="006C279F" w:rsidRDefault="00CE5093">
      <w:pPr>
        <w:pStyle w:val="TOC1"/>
        <w:tabs>
          <w:tab w:val="left" w:pos="72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0" w:history="1">
        <w:r w:rsidR="006C279F" w:rsidRPr="002D68FF">
          <w:rPr>
            <w:rStyle w:val="Hyperlink"/>
            <w:noProof/>
          </w:rPr>
          <w:t>3.2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Sonar Lint installation.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_Toc76973490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8</w:t>
        </w:r>
        <w:r w:rsidR="006C279F">
          <w:rPr>
            <w:noProof/>
            <w:webHidden/>
          </w:rPr>
          <w:fldChar w:fldCharType="end"/>
        </w:r>
      </w:hyperlink>
    </w:p>
    <w:p w14:paraId="0A97E812" w14:textId="3591F239" w:rsidR="006C279F" w:rsidRDefault="00CE5093">
      <w:pPr>
        <w:pStyle w:val="TOC1"/>
        <w:tabs>
          <w:tab w:val="left" w:pos="72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1" w:history="1">
        <w:r w:rsidR="006C279F" w:rsidRPr="002D68FF">
          <w:rPr>
            <w:rStyle w:val="Hyperlink"/>
            <w:noProof/>
          </w:rPr>
          <w:t>3.3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JAVA and Maven Installation.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_Toc76973491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8</w:t>
        </w:r>
        <w:r w:rsidR="006C279F">
          <w:rPr>
            <w:noProof/>
            <w:webHidden/>
          </w:rPr>
          <w:fldChar w:fldCharType="end"/>
        </w:r>
      </w:hyperlink>
    </w:p>
    <w:p w14:paraId="00AEC373" w14:textId="2E2DE434" w:rsidR="006C279F" w:rsidRDefault="00CE5093">
      <w:pPr>
        <w:pStyle w:val="TOC1"/>
        <w:tabs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2" w:history="1">
        <w:r w:rsidR="006C279F" w:rsidRPr="002D68FF">
          <w:rPr>
            <w:rStyle w:val="Hyperlink"/>
            <w:noProof/>
          </w:rPr>
          <w:t>3.4      JAVA Certificate installation and Git Clone.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_Toc76973492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8</w:t>
        </w:r>
        <w:r w:rsidR="006C279F">
          <w:rPr>
            <w:noProof/>
            <w:webHidden/>
          </w:rPr>
          <w:fldChar w:fldCharType="end"/>
        </w:r>
      </w:hyperlink>
    </w:p>
    <w:p w14:paraId="4B8CBC23" w14:textId="1022545E" w:rsidR="006C279F" w:rsidRDefault="00CE5093">
      <w:pPr>
        <w:pStyle w:val="TOC1"/>
        <w:tabs>
          <w:tab w:val="left" w:pos="48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3" w:history="1">
        <w:r w:rsidR="006C279F" w:rsidRPr="002D68FF">
          <w:rPr>
            <w:rStyle w:val="Hyperlink"/>
            <w:noProof/>
          </w:rPr>
          <w:t>4.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Azure DevOps Access.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_Toc76973493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8</w:t>
        </w:r>
        <w:r w:rsidR="006C279F">
          <w:rPr>
            <w:noProof/>
            <w:webHidden/>
          </w:rPr>
          <w:fldChar w:fldCharType="end"/>
        </w:r>
      </w:hyperlink>
    </w:p>
    <w:p w14:paraId="711A6EBE" w14:textId="1AF35F57" w:rsidR="006C279F" w:rsidRDefault="00CE5093">
      <w:pPr>
        <w:pStyle w:val="TOC1"/>
        <w:tabs>
          <w:tab w:val="left" w:pos="48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4" w:history="1">
        <w:r w:rsidR="006C279F" w:rsidRPr="002D68FF">
          <w:rPr>
            <w:rStyle w:val="Hyperlink"/>
            <w:noProof/>
          </w:rPr>
          <w:t>5.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ID Creation.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_Toc76973494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8</w:t>
        </w:r>
        <w:r w:rsidR="006C279F">
          <w:rPr>
            <w:noProof/>
            <w:webHidden/>
          </w:rPr>
          <w:fldChar w:fldCharType="end"/>
        </w:r>
      </w:hyperlink>
    </w:p>
    <w:p w14:paraId="1E176723" w14:textId="4CCE30C5" w:rsidR="006C279F" w:rsidRDefault="00CE5093">
      <w:pPr>
        <w:pStyle w:val="TOC1"/>
        <w:tabs>
          <w:tab w:val="left" w:pos="72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5" w:history="1">
        <w:r w:rsidR="006C279F" w:rsidRPr="002D68FF">
          <w:rPr>
            <w:rStyle w:val="Hyperlink"/>
            <w:noProof/>
          </w:rPr>
          <w:t>5.1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GIT HUB ID Creation.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_Toc76973495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8</w:t>
        </w:r>
        <w:r w:rsidR="006C279F">
          <w:rPr>
            <w:noProof/>
            <w:webHidden/>
          </w:rPr>
          <w:fldChar w:fldCharType="end"/>
        </w:r>
      </w:hyperlink>
    </w:p>
    <w:p w14:paraId="02DC63CA" w14:textId="42CE154D" w:rsidR="006C279F" w:rsidRDefault="00CE5093">
      <w:pPr>
        <w:pStyle w:val="TOC1"/>
        <w:tabs>
          <w:tab w:val="left" w:pos="72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6" w:history="1">
        <w:r w:rsidR="006C279F" w:rsidRPr="002D68FF">
          <w:rPr>
            <w:rStyle w:val="Hyperlink"/>
            <w:noProof/>
          </w:rPr>
          <w:t>5.2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Sonar Cloud ID Creation.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_Toc76973496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8</w:t>
        </w:r>
        <w:r w:rsidR="006C279F">
          <w:rPr>
            <w:noProof/>
            <w:webHidden/>
          </w:rPr>
          <w:fldChar w:fldCharType="end"/>
        </w:r>
      </w:hyperlink>
    </w:p>
    <w:p w14:paraId="5BECE717" w14:textId="64527253" w:rsidR="006C279F" w:rsidRDefault="00CE5093">
      <w:pPr>
        <w:pStyle w:val="TOC1"/>
        <w:tabs>
          <w:tab w:val="left" w:pos="720"/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7" w:history="1">
        <w:r w:rsidR="006C279F" w:rsidRPr="002D68FF">
          <w:rPr>
            <w:rStyle w:val="Hyperlink"/>
            <w:noProof/>
          </w:rPr>
          <w:t xml:space="preserve">5.3 </w:t>
        </w:r>
        <w:r w:rsidR="006C2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279F" w:rsidRPr="002D68FF">
          <w:rPr>
            <w:rStyle w:val="Hyperlink"/>
            <w:noProof/>
          </w:rPr>
          <w:t>Ardonagh ID Creation.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_Toc76973497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8</w:t>
        </w:r>
        <w:r w:rsidR="006C279F">
          <w:rPr>
            <w:noProof/>
            <w:webHidden/>
          </w:rPr>
          <w:fldChar w:fldCharType="end"/>
        </w:r>
      </w:hyperlink>
    </w:p>
    <w:p w14:paraId="2A6A4BBB" w14:textId="008E9FF0" w:rsidR="006C279F" w:rsidRDefault="00CE5093">
      <w:pPr>
        <w:pStyle w:val="TOC1"/>
        <w:tabs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8" w:history="1">
        <w:r w:rsidR="006C279F" w:rsidRPr="002D68FF">
          <w:rPr>
            <w:rStyle w:val="Hyperlink"/>
            <w:noProof/>
          </w:rPr>
          <w:t>6.  KT Recordings.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_Toc76973498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9</w:t>
        </w:r>
        <w:r w:rsidR="006C279F">
          <w:rPr>
            <w:noProof/>
            <w:webHidden/>
          </w:rPr>
          <w:fldChar w:fldCharType="end"/>
        </w:r>
      </w:hyperlink>
    </w:p>
    <w:p w14:paraId="4AE7FE67" w14:textId="1C1E134E" w:rsidR="006C279F" w:rsidRDefault="00CE5093">
      <w:pPr>
        <w:pStyle w:val="TOC1"/>
        <w:tabs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499" w:history="1">
        <w:r w:rsidR="006C279F" w:rsidRPr="002D68FF">
          <w:rPr>
            <w:rStyle w:val="Hyperlink"/>
            <w:noProof/>
          </w:rPr>
          <w:t>6.1 Functional KT Recordings.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_Toc76973499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9</w:t>
        </w:r>
        <w:r w:rsidR="006C279F">
          <w:rPr>
            <w:noProof/>
            <w:webHidden/>
          </w:rPr>
          <w:fldChar w:fldCharType="end"/>
        </w:r>
      </w:hyperlink>
    </w:p>
    <w:p w14:paraId="41179B78" w14:textId="6CF5EF98" w:rsidR="006C279F" w:rsidRDefault="00CE5093">
      <w:pPr>
        <w:pStyle w:val="TOC1"/>
        <w:tabs>
          <w:tab w:val="right" w:leader="dot" w:pos="100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6973500" w:history="1">
        <w:r w:rsidR="006C279F" w:rsidRPr="002D68FF">
          <w:rPr>
            <w:rStyle w:val="Hyperlink"/>
            <w:noProof/>
          </w:rPr>
          <w:t>6.2 Technical KT Recordings.</w:t>
        </w:r>
        <w:r w:rsidR="006C279F">
          <w:rPr>
            <w:noProof/>
            <w:webHidden/>
          </w:rPr>
          <w:tab/>
        </w:r>
        <w:r w:rsidR="006C279F">
          <w:rPr>
            <w:noProof/>
            <w:webHidden/>
          </w:rPr>
          <w:fldChar w:fldCharType="begin"/>
        </w:r>
        <w:r w:rsidR="006C279F">
          <w:rPr>
            <w:noProof/>
            <w:webHidden/>
          </w:rPr>
          <w:instrText xml:space="preserve"> PAGEREF _Toc76973500 \h </w:instrText>
        </w:r>
        <w:r w:rsidR="006C279F">
          <w:rPr>
            <w:noProof/>
            <w:webHidden/>
          </w:rPr>
        </w:r>
        <w:r w:rsidR="006C279F">
          <w:rPr>
            <w:noProof/>
            <w:webHidden/>
          </w:rPr>
          <w:fldChar w:fldCharType="separate"/>
        </w:r>
        <w:r w:rsidR="006C279F">
          <w:rPr>
            <w:noProof/>
            <w:webHidden/>
          </w:rPr>
          <w:t>9</w:t>
        </w:r>
        <w:r w:rsidR="006C279F">
          <w:rPr>
            <w:noProof/>
            <w:webHidden/>
          </w:rPr>
          <w:fldChar w:fldCharType="end"/>
        </w:r>
      </w:hyperlink>
    </w:p>
    <w:p w14:paraId="3E5935E2" w14:textId="41B43392" w:rsidR="00337E4E" w:rsidRDefault="005A7E96" w:rsidP="008445FF">
      <w:pPr>
        <w:jc w:val="both"/>
        <w:rPr>
          <w:lang w:eastAsia="en-US"/>
        </w:rPr>
      </w:pPr>
      <w:r w:rsidRPr="00EC0BA7">
        <w:rPr>
          <w:lang w:eastAsia="en-US"/>
        </w:rPr>
        <w:fldChar w:fldCharType="end"/>
      </w:r>
    </w:p>
    <w:p w14:paraId="4C2EDF3F" w14:textId="3D374842" w:rsidR="000F68DF" w:rsidRDefault="000F68DF" w:rsidP="008445FF">
      <w:pPr>
        <w:jc w:val="both"/>
        <w:rPr>
          <w:lang w:eastAsia="en-US"/>
        </w:rPr>
      </w:pPr>
    </w:p>
    <w:p w14:paraId="0CDBD3B0" w14:textId="6854B3E4" w:rsidR="000F68DF" w:rsidRDefault="000F68DF" w:rsidP="008445FF">
      <w:pPr>
        <w:jc w:val="both"/>
        <w:rPr>
          <w:lang w:eastAsia="en-US"/>
        </w:rPr>
      </w:pPr>
    </w:p>
    <w:p w14:paraId="1486316F" w14:textId="7B232F9C" w:rsidR="000F68DF" w:rsidRDefault="000F68DF" w:rsidP="008445FF">
      <w:pPr>
        <w:jc w:val="both"/>
        <w:rPr>
          <w:lang w:eastAsia="en-US"/>
        </w:rPr>
      </w:pPr>
    </w:p>
    <w:p w14:paraId="0FE66E08" w14:textId="1617F436" w:rsidR="000F68DF" w:rsidRDefault="000F68DF" w:rsidP="008445FF">
      <w:pPr>
        <w:jc w:val="both"/>
        <w:rPr>
          <w:lang w:eastAsia="en-US"/>
        </w:rPr>
      </w:pPr>
    </w:p>
    <w:p w14:paraId="30008426" w14:textId="1EDA790D" w:rsidR="000F68DF" w:rsidRDefault="000F68DF" w:rsidP="008445FF">
      <w:pPr>
        <w:jc w:val="both"/>
        <w:rPr>
          <w:lang w:eastAsia="en-US"/>
        </w:rPr>
      </w:pPr>
    </w:p>
    <w:p w14:paraId="407A3A4C" w14:textId="2C1B3CDE" w:rsidR="00793369" w:rsidRDefault="00793369" w:rsidP="008445FF">
      <w:pPr>
        <w:jc w:val="both"/>
        <w:rPr>
          <w:lang w:eastAsia="en-US"/>
        </w:rPr>
      </w:pPr>
    </w:p>
    <w:p w14:paraId="2BFAE086" w14:textId="77777777" w:rsidR="00793369" w:rsidRDefault="00793369" w:rsidP="008445FF">
      <w:pPr>
        <w:jc w:val="both"/>
        <w:rPr>
          <w:lang w:eastAsia="en-US"/>
        </w:rPr>
      </w:pPr>
    </w:p>
    <w:p w14:paraId="7F74FC16" w14:textId="5998D835" w:rsidR="00B17A55" w:rsidRDefault="00B17A55" w:rsidP="008445FF">
      <w:pPr>
        <w:jc w:val="both"/>
      </w:pPr>
    </w:p>
    <w:p w14:paraId="57AB5F1D" w14:textId="646CD105" w:rsidR="004A5A67" w:rsidRDefault="004A5A67" w:rsidP="008445FF">
      <w:pPr>
        <w:jc w:val="both"/>
      </w:pPr>
    </w:p>
    <w:p w14:paraId="3D9BA5D3" w14:textId="43E4713B" w:rsidR="004A5A67" w:rsidRDefault="004A5A67" w:rsidP="008445FF">
      <w:pPr>
        <w:jc w:val="both"/>
      </w:pPr>
    </w:p>
    <w:p w14:paraId="2DD8CF5C" w14:textId="1BB91147" w:rsidR="004A5A67" w:rsidRDefault="004A5A67" w:rsidP="008445FF">
      <w:pPr>
        <w:jc w:val="both"/>
      </w:pPr>
    </w:p>
    <w:p w14:paraId="25D87FDA" w14:textId="39063D23" w:rsidR="004A5A67" w:rsidRDefault="004A5A67" w:rsidP="008445FF">
      <w:pPr>
        <w:jc w:val="both"/>
      </w:pPr>
    </w:p>
    <w:p w14:paraId="3F642B00" w14:textId="35A92658" w:rsidR="004A5A67" w:rsidRDefault="004A5A67" w:rsidP="008445FF">
      <w:pPr>
        <w:jc w:val="both"/>
      </w:pPr>
    </w:p>
    <w:p w14:paraId="3530C710" w14:textId="4414F061" w:rsidR="004A5A67" w:rsidRDefault="004A5A67" w:rsidP="008445FF">
      <w:pPr>
        <w:jc w:val="both"/>
      </w:pPr>
    </w:p>
    <w:p w14:paraId="725698C5" w14:textId="58EF4A37" w:rsidR="004A5A67" w:rsidRDefault="004A5A67" w:rsidP="008445FF">
      <w:pPr>
        <w:jc w:val="both"/>
      </w:pPr>
    </w:p>
    <w:p w14:paraId="6EFF11B8" w14:textId="1084FD42" w:rsidR="004A5A67" w:rsidRDefault="004A5A67" w:rsidP="008445FF">
      <w:pPr>
        <w:jc w:val="both"/>
      </w:pPr>
    </w:p>
    <w:p w14:paraId="58F489BE" w14:textId="7FE13701" w:rsidR="004A5A67" w:rsidRDefault="004A5A67" w:rsidP="008445FF">
      <w:pPr>
        <w:jc w:val="both"/>
      </w:pPr>
    </w:p>
    <w:p w14:paraId="7E082B27" w14:textId="31838F26" w:rsidR="004A5A67" w:rsidRDefault="004A5A67" w:rsidP="008445FF">
      <w:pPr>
        <w:jc w:val="both"/>
      </w:pPr>
    </w:p>
    <w:p w14:paraId="1F177667" w14:textId="7FC82684" w:rsidR="004A5A67" w:rsidRDefault="004A5A67" w:rsidP="008445FF">
      <w:pPr>
        <w:jc w:val="both"/>
      </w:pPr>
    </w:p>
    <w:p w14:paraId="3C7A8BF7" w14:textId="1A9538B3" w:rsidR="004A5A67" w:rsidRDefault="004A5A67" w:rsidP="008445FF">
      <w:pPr>
        <w:jc w:val="both"/>
      </w:pPr>
    </w:p>
    <w:p w14:paraId="69ACE35F" w14:textId="3B15B94D" w:rsidR="004A5A67" w:rsidRDefault="004A5A67" w:rsidP="008445FF">
      <w:pPr>
        <w:jc w:val="both"/>
      </w:pPr>
    </w:p>
    <w:p w14:paraId="4B728C13" w14:textId="598F7531" w:rsidR="004A5A67" w:rsidRDefault="004A5A67" w:rsidP="008445FF">
      <w:pPr>
        <w:jc w:val="both"/>
      </w:pPr>
    </w:p>
    <w:p w14:paraId="6F8FBBC7" w14:textId="4716119E" w:rsidR="004A5A67" w:rsidRDefault="004A5A67" w:rsidP="008445FF">
      <w:pPr>
        <w:jc w:val="both"/>
      </w:pPr>
    </w:p>
    <w:p w14:paraId="34AEA57A" w14:textId="3AF3B0D9" w:rsidR="004A5A67" w:rsidRDefault="004A5A67" w:rsidP="008445FF">
      <w:pPr>
        <w:jc w:val="both"/>
      </w:pPr>
    </w:p>
    <w:p w14:paraId="31D443E2" w14:textId="39A007C3" w:rsidR="004A5A67" w:rsidRDefault="004A5A67" w:rsidP="008445FF">
      <w:pPr>
        <w:jc w:val="both"/>
      </w:pPr>
    </w:p>
    <w:p w14:paraId="4B5697FC" w14:textId="1DD07097" w:rsidR="004A5A67" w:rsidRDefault="004A5A67" w:rsidP="008445FF">
      <w:pPr>
        <w:jc w:val="both"/>
      </w:pPr>
    </w:p>
    <w:p w14:paraId="607C1BB5" w14:textId="2F0C7886" w:rsidR="004A5A67" w:rsidRDefault="004A5A67" w:rsidP="008445FF">
      <w:pPr>
        <w:jc w:val="both"/>
      </w:pPr>
    </w:p>
    <w:p w14:paraId="0C788639" w14:textId="4C0D8363" w:rsidR="004A5A67" w:rsidRDefault="004A5A67" w:rsidP="008445FF">
      <w:pPr>
        <w:jc w:val="both"/>
      </w:pPr>
    </w:p>
    <w:p w14:paraId="2778A8A6" w14:textId="7B077932" w:rsidR="004A5A67" w:rsidRDefault="004A5A67" w:rsidP="008445FF">
      <w:pPr>
        <w:jc w:val="both"/>
      </w:pPr>
    </w:p>
    <w:p w14:paraId="7D298E35" w14:textId="77C84939" w:rsidR="004A5A67" w:rsidRDefault="004A5A67" w:rsidP="008445FF">
      <w:pPr>
        <w:jc w:val="both"/>
      </w:pPr>
    </w:p>
    <w:p w14:paraId="60C7A4E5" w14:textId="1DB86F43" w:rsidR="000F68DF" w:rsidRPr="004145E6" w:rsidRDefault="000F68DF" w:rsidP="008445FF">
      <w:pPr>
        <w:pStyle w:val="MphasiS-HeadingTextCalibri16PtBold"/>
        <w:keepNext w:val="0"/>
        <w:numPr>
          <w:ilvl w:val="0"/>
          <w:numId w:val="6"/>
        </w:numPr>
        <w:spacing w:before="0" w:line="360" w:lineRule="auto"/>
        <w:jc w:val="both"/>
        <w:rPr>
          <w:color w:val="0070C0"/>
          <w:sz w:val="28"/>
        </w:rPr>
      </w:pPr>
      <w:bookmarkStart w:id="3" w:name="_Toc76973484"/>
      <w:bookmarkStart w:id="4" w:name="_Hlk76826388"/>
      <w:r w:rsidRPr="004145E6">
        <w:rPr>
          <w:color w:val="0070C0"/>
        </w:rPr>
        <w:t>Introduction</w:t>
      </w:r>
      <w:bookmarkEnd w:id="3"/>
    </w:p>
    <w:p w14:paraId="45F7C1CA" w14:textId="691EE1C1" w:rsidR="00744E58" w:rsidRPr="004145E6" w:rsidRDefault="00744E58" w:rsidP="008445FF">
      <w:pPr>
        <w:pStyle w:val="MphasiS-HeadingTextCalibri16PtBold"/>
        <w:keepNext w:val="0"/>
        <w:numPr>
          <w:ilvl w:val="1"/>
          <w:numId w:val="6"/>
        </w:numPr>
        <w:spacing w:before="0" w:line="360" w:lineRule="auto"/>
        <w:jc w:val="both"/>
        <w:rPr>
          <w:color w:val="0070C0"/>
          <w:sz w:val="28"/>
        </w:rPr>
      </w:pPr>
      <w:bookmarkStart w:id="5" w:name="_Toc76973485"/>
      <w:bookmarkEnd w:id="4"/>
      <w:r w:rsidRPr="004145E6">
        <w:rPr>
          <w:color w:val="0070C0"/>
          <w:sz w:val="28"/>
        </w:rPr>
        <w:t>Purpose of this Document</w:t>
      </w:r>
      <w:bookmarkEnd w:id="5"/>
    </w:p>
    <w:p w14:paraId="496D56F2" w14:textId="49F85CBE" w:rsidR="00744E58" w:rsidRDefault="00DB15A4" w:rsidP="008445FF">
      <w:pPr>
        <w:pStyle w:val="ListParagraph"/>
        <w:spacing w:line="276" w:lineRule="auto"/>
        <w:jc w:val="both"/>
        <w:rPr>
          <w:rFonts w:asciiTheme="majorHAnsi" w:hAnsiTheme="majorHAnsi" w:cstheme="majorHAnsi"/>
          <w:bCs/>
          <w:color w:val="404040" w:themeColor="text1" w:themeTint="BF"/>
          <w:sz w:val="22"/>
          <w:szCs w:val="22"/>
        </w:rPr>
      </w:pPr>
      <w:r>
        <w:rPr>
          <w:rFonts w:asciiTheme="majorHAnsi" w:hAnsiTheme="majorHAnsi" w:cstheme="majorHAnsi"/>
          <w:bCs/>
          <w:color w:val="404040" w:themeColor="text1" w:themeTint="BF"/>
          <w:sz w:val="22"/>
          <w:szCs w:val="22"/>
        </w:rPr>
        <w:t xml:space="preserve">This document </w:t>
      </w:r>
      <w:r w:rsidR="007E5BD5">
        <w:rPr>
          <w:rFonts w:asciiTheme="majorHAnsi" w:hAnsiTheme="majorHAnsi" w:cstheme="majorHAnsi"/>
          <w:bCs/>
          <w:color w:val="404040" w:themeColor="text1" w:themeTint="BF"/>
          <w:sz w:val="22"/>
          <w:szCs w:val="22"/>
        </w:rPr>
        <w:t>will be facilitating the Java team members onboarding and helping him to get settled in project in minimum time.</w:t>
      </w:r>
    </w:p>
    <w:p w14:paraId="0A7748FF" w14:textId="1D382526" w:rsidR="00D05AC9" w:rsidRDefault="00D05AC9" w:rsidP="008445FF">
      <w:pPr>
        <w:pStyle w:val="ListParagraph"/>
        <w:spacing w:line="276" w:lineRule="auto"/>
        <w:jc w:val="both"/>
        <w:rPr>
          <w:rFonts w:asciiTheme="majorHAnsi" w:hAnsiTheme="majorHAnsi" w:cstheme="majorHAnsi"/>
          <w:bCs/>
          <w:color w:val="404040" w:themeColor="text1" w:themeTint="BF"/>
          <w:sz w:val="22"/>
          <w:szCs w:val="22"/>
        </w:rPr>
      </w:pPr>
    </w:p>
    <w:p w14:paraId="50358651" w14:textId="3AD42090" w:rsidR="00744E58" w:rsidRPr="00744E58" w:rsidRDefault="00744E58" w:rsidP="008445FF">
      <w:pPr>
        <w:jc w:val="both"/>
      </w:pPr>
    </w:p>
    <w:p w14:paraId="306EC2F2" w14:textId="77777777" w:rsidR="00B17A55" w:rsidRPr="004145E6" w:rsidRDefault="00B17A55" w:rsidP="008445FF">
      <w:pPr>
        <w:pStyle w:val="MphasiS-HeadingTextCalibri16PtBold"/>
        <w:keepNext w:val="0"/>
        <w:numPr>
          <w:ilvl w:val="1"/>
          <w:numId w:val="6"/>
        </w:numPr>
        <w:spacing w:before="0" w:line="360" w:lineRule="auto"/>
        <w:jc w:val="both"/>
        <w:rPr>
          <w:color w:val="0070C0"/>
          <w:sz w:val="28"/>
        </w:rPr>
      </w:pPr>
      <w:bookmarkStart w:id="6" w:name="_Toc76973486"/>
      <w:r w:rsidRPr="004145E6">
        <w:rPr>
          <w:color w:val="0070C0"/>
          <w:sz w:val="28"/>
        </w:rPr>
        <w:t>Definitions Acronyms and Abbreviations</w:t>
      </w:r>
      <w:bookmarkEnd w:id="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30"/>
        <w:gridCol w:w="7204"/>
      </w:tblGrid>
      <w:tr w:rsidR="004145E6" w:rsidRPr="004145E6" w14:paraId="67D3B06F" w14:textId="77777777" w:rsidTr="004145E6">
        <w:trPr>
          <w:trHeight w:val="432"/>
          <w:tblHeader/>
        </w:trPr>
        <w:tc>
          <w:tcPr>
            <w:tcW w:w="1410" w:type="pct"/>
            <w:shd w:val="clear" w:color="auto" w:fill="0070C0"/>
            <w:vAlign w:val="center"/>
          </w:tcPr>
          <w:p w14:paraId="24398F83" w14:textId="77777777" w:rsidR="00B17A55" w:rsidRPr="004145E6" w:rsidRDefault="00B17A55" w:rsidP="008445FF">
            <w:pPr>
              <w:pStyle w:val="ParagraphTextCalibri11pt"/>
              <w:spacing w:line="240" w:lineRule="auto"/>
              <w:jc w:val="both"/>
              <w:rPr>
                <w:b/>
                <w:color w:val="FFFFFF" w:themeColor="background1"/>
                <w:szCs w:val="22"/>
              </w:rPr>
            </w:pPr>
            <w:r w:rsidRPr="004145E6">
              <w:rPr>
                <w:b/>
                <w:color w:val="FFFFFF" w:themeColor="background1"/>
                <w:szCs w:val="22"/>
              </w:rPr>
              <w:t>Term</w:t>
            </w:r>
          </w:p>
        </w:tc>
        <w:tc>
          <w:tcPr>
            <w:tcW w:w="3590" w:type="pct"/>
            <w:shd w:val="clear" w:color="auto" w:fill="0070C0"/>
            <w:vAlign w:val="center"/>
          </w:tcPr>
          <w:p w14:paraId="4F436703" w14:textId="77777777" w:rsidR="00B17A55" w:rsidRPr="004145E6" w:rsidRDefault="00B17A55" w:rsidP="008445FF">
            <w:pPr>
              <w:pStyle w:val="ParagraphTextCalibri11pt"/>
              <w:spacing w:line="240" w:lineRule="auto"/>
              <w:jc w:val="both"/>
              <w:rPr>
                <w:b/>
                <w:color w:val="FFFFFF" w:themeColor="background1"/>
                <w:szCs w:val="22"/>
              </w:rPr>
            </w:pPr>
            <w:r w:rsidRPr="004145E6">
              <w:rPr>
                <w:b/>
                <w:color w:val="FFFFFF" w:themeColor="background1"/>
                <w:szCs w:val="22"/>
              </w:rPr>
              <w:t>Description</w:t>
            </w:r>
          </w:p>
        </w:tc>
      </w:tr>
      <w:tr w:rsidR="00B17A55" w:rsidRPr="00082A2F" w14:paraId="3C5C6EF9" w14:textId="77777777" w:rsidTr="001D55AA">
        <w:trPr>
          <w:trHeight w:val="432"/>
        </w:trPr>
        <w:tc>
          <w:tcPr>
            <w:tcW w:w="1410" w:type="pct"/>
            <w:vAlign w:val="center"/>
          </w:tcPr>
          <w:p w14:paraId="3F248411" w14:textId="35ACD528" w:rsidR="00B17A55" w:rsidRPr="00082A2F" w:rsidRDefault="00DB15A4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Auth0</w:t>
            </w:r>
          </w:p>
        </w:tc>
        <w:tc>
          <w:tcPr>
            <w:tcW w:w="3590" w:type="pct"/>
            <w:vAlign w:val="center"/>
          </w:tcPr>
          <w:p w14:paraId="76EB4FAC" w14:textId="44B0AD54" w:rsidR="00B17A55" w:rsidRPr="00082A2F" w:rsidRDefault="00DB15A4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Authentication token provider used in Ardon</w:t>
            </w:r>
            <w:r w:rsidR="004C5C3C">
              <w:rPr>
                <w:szCs w:val="22"/>
              </w:rPr>
              <w:t>a</w:t>
            </w:r>
            <w:r>
              <w:rPr>
                <w:szCs w:val="22"/>
              </w:rPr>
              <w:t>gh enterprise landscape.</w:t>
            </w:r>
          </w:p>
        </w:tc>
      </w:tr>
      <w:tr w:rsidR="00B17A55" w:rsidRPr="00082A2F" w14:paraId="777C4F0A" w14:textId="77777777" w:rsidTr="001D55AA">
        <w:trPr>
          <w:trHeight w:val="432"/>
        </w:trPr>
        <w:tc>
          <w:tcPr>
            <w:tcW w:w="1410" w:type="pct"/>
            <w:vAlign w:val="center"/>
          </w:tcPr>
          <w:p w14:paraId="411A191A" w14:textId="586EBCD7" w:rsidR="00B17A55" w:rsidRPr="00082A2F" w:rsidRDefault="00DB15A4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JWT</w:t>
            </w:r>
          </w:p>
        </w:tc>
        <w:tc>
          <w:tcPr>
            <w:tcW w:w="3590" w:type="pct"/>
            <w:vAlign w:val="center"/>
          </w:tcPr>
          <w:p w14:paraId="2141E1B3" w14:textId="4054953E" w:rsidR="00B17A55" w:rsidRPr="00082A2F" w:rsidRDefault="00DB15A4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JSON Web token.</w:t>
            </w:r>
          </w:p>
        </w:tc>
      </w:tr>
      <w:tr w:rsidR="00B17A55" w:rsidRPr="00082A2F" w14:paraId="6B92946B" w14:textId="77777777" w:rsidTr="001D55AA">
        <w:trPr>
          <w:trHeight w:val="432"/>
        </w:trPr>
        <w:tc>
          <w:tcPr>
            <w:tcW w:w="1410" w:type="pct"/>
            <w:vAlign w:val="center"/>
          </w:tcPr>
          <w:p w14:paraId="76F1299E" w14:textId="6ADAD000" w:rsidR="00B17A55" w:rsidRPr="00082A2F" w:rsidRDefault="00082A2F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GXB</w:t>
            </w:r>
          </w:p>
        </w:tc>
        <w:tc>
          <w:tcPr>
            <w:tcW w:w="3590" w:type="pct"/>
            <w:vAlign w:val="center"/>
          </w:tcPr>
          <w:p w14:paraId="1CD67D53" w14:textId="76636641" w:rsidR="00B17A55" w:rsidRPr="00082A2F" w:rsidRDefault="00082A2F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Global XB</w:t>
            </w:r>
          </w:p>
        </w:tc>
      </w:tr>
      <w:tr w:rsidR="00B17A55" w:rsidRPr="00082A2F" w14:paraId="39A117A6" w14:textId="77777777" w:rsidTr="001D55AA">
        <w:trPr>
          <w:trHeight w:val="432"/>
        </w:trPr>
        <w:tc>
          <w:tcPr>
            <w:tcW w:w="1410" w:type="pct"/>
            <w:vAlign w:val="center"/>
          </w:tcPr>
          <w:p w14:paraId="7154C0B5" w14:textId="5635EDCC" w:rsidR="00B17A55" w:rsidRPr="00082A2F" w:rsidRDefault="00082A2F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 w:rsidRPr="00082A2F">
              <w:rPr>
                <w:szCs w:val="22"/>
              </w:rPr>
              <w:t>AS</w:t>
            </w:r>
          </w:p>
        </w:tc>
        <w:tc>
          <w:tcPr>
            <w:tcW w:w="3590" w:type="pct"/>
            <w:vAlign w:val="center"/>
          </w:tcPr>
          <w:p w14:paraId="5B71D910" w14:textId="465F1984" w:rsidR="00B17A55" w:rsidRPr="00082A2F" w:rsidRDefault="00082A2F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 w:rsidRPr="00082A2F">
              <w:rPr>
                <w:szCs w:val="22"/>
              </w:rPr>
              <w:t>Ardonagh Specialty</w:t>
            </w:r>
          </w:p>
        </w:tc>
      </w:tr>
      <w:tr w:rsidR="00B17A55" w:rsidRPr="00082A2F" w14:paraId="2C06A30D" w14:textId="77777777" w:rsidTr="001D55AA">
        <w:trPr>
          <w:trHeight w:val="432"/>
        </w:trPr>
        <w:tc>
          <w:tcPr>
            <w:tcW w:w="1410" w:type="pct"/>
            <w:vAlign w:val="center"/>
          </w:tcPr>
          <w:p w14:paraId="7415172A" w14:textId="02291B55" w:rsidR="00B17A55" w:rsidRPr="00082A2F" w:rsidRDefault="00DB15A4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DMS</w:t>
            </w:r>
          </w:p>
        </w:tc>
        <w:tc>
          <w:tcPr>
            <w:tcW w:w="3590" w:type="pct"/>
            <w:vAlign w:val="center"/>
          </w:tcPr>
          <w:p w14:paraId="68269A9F" w14:textId="656CCE82" w:rsidR="00B17A55" w:rsidRPr="00082A2F" w:rsidRDefault="00DB15A4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Document Management Service</w:t>
            </w:r>
          </w:p>
        </w:tc>
      </w:tr>
      <w:tr w:rsidR="00B17A55" w:rsidRPr="00082A2F" w14:paraId="3AA312F0" w14:textId="77777777" w:rsidTr="001D55AA">
        <w:trPr>
          <w:trHeight w:val="432"/>
        </w:trPr>
        <w:tc>
          <w:tcPr>
            <w:tcW w:w="1410" w:type="pct"/>
            <w:vAlign w:val="center"/>
          </w:tcPr>
          <w:p w14:paraId="15A9E2AC" w14:textId="09C76C10" w:rsidR="00B17A55" w:rsidRPr="00082A2F" w:rsidRDefault="00DB15A4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BPM</w:t>
            </w:r>
          </w:p>
        </w:tc>
        <w:tc>
          <w:tcPr>
            <w:tcW w:w="3590" w:type="pct"/>
            <w:vAlign w:val="center"/>
          </w:tcPr>
          <w:p w14:paraId="316995C2" w14:textId="6530ED89" w:rsidR="00B17A55" w:rsidRPr="00082A2F" w:rsidRDefault="00DB15A4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Business Process Modelling</w:t>
            </w:r>
          </w:p>
        </w:tc>
      </w:tr>
      <w:tr w:rsidR="009239EB" w:rsidRPr="00082A2F" w14:paraId="1BA4ACD7" w14:textId="77777777" w:rsidTr="001D55AA">
        <w:trPr>
          <w:trHeight w:val="432"/>
        </w:trPr>
        <w:tc>
          <w:tcPr>
            <w:tcW w:w="1410" w:type="pct"/>
            <w:vAlign w:val="center"/>
          </w:tcPr>
          <w:p w14:paraId="35A5929B" w14:textId="45CE5621" w:rsidR="009239EB" w:rsidRPr="00082A2F" w:rsidRDefault="009239EB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 w:rsidRPr="00082A2F">
              <w:rPr>
                <w:szCs w:val="22"/>
              </w:rPr>
              <w:t>TBD</w:t>
            </w:r>
          </w:p>
        </w:tc>
        <w:tc>
          <w:tcPr>
            <w:tcW w:w="3590" w:type="pct"/>
            <w:vAlign w:val="center"/>
          </w:tcPr>
          <w:p w14:paraId="2BF61C33" w14:textId="51862DDF" w:rsidR="009239EB" w:rsidRPr="00082A2F" w:rsidRDefault="009239EB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 w:rsidRPr="00082A2F">
              <w:rPr>
                <w:szCs w:val="22"/>
              </w:rPr>
              <w:t>To Be Done</w:t>
            </w:r>
          </w:p>
        </w:tc>
      </w:tr>
      <w:tr w:rsidR="009A691A" w:rsidRPr="00082A2F" w14:paraId="32E1861E" w14:textId="77777777" w:rsidTr="001D55AA">
        <w:trPr>
          <w:trHeight w:val="432"/>
        </w:trPr>
        <w:tc>
          <w:tcPr>
            <w:tcW w:w="1410" w:type="pct"/>
            <w:vAlign w:val="center"/>
          </w:tcPr>
          <w:p w14:paraId="2B87BE36" w14:textId="469832E1" w:rsidR="009A691A" w:rsidRPr="00082A2F" w:rsidRDefault="009A691A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 w:rsidRPr="00082A2F">
              <w:rPr>
                <w:szCs w:val="22"/>
              </w:rPr>
              <w:t>TBC</w:t>
            </w:r>
          </w:p>
        </w:tc>
        <w:tc>
          <w:tcPr>
            <w:tcW w:w="3590" w:type="pct"/>
            <w:vAlign w:val="center"/>
          </w:tcPr>
          <w:p w14:paraId="1198EDA5" w14:textId="179627A4" w:rsidR="009A691A" w:rsidRPr="00082A2F" w:rsidRDefault="009A691A" w:rsidP="008445FF">
            <w:pPr>
              <w:pStyle w:val="ParagraphTextCalibri11pt"/>
              <w:spacing w:line="240" w:lineRule="auto"/>
              <w:jc w:val="both"/>
              <w:rPr>
                <w:szCs w:val="22"/>
              </w:rPr>
            </w:pPr>
            <w:r w:rsidRPr="00082A2F">
              <w:rPr>
                <w:szCs w:val="22"/>
              </w:rPr>
              <w:t>To Be Completed</w:t>
            </w:r>
          </w:p>
        </w:tc>
      </w:tr>
    </w:tbl>
    <w:p w14:paraId="578376A9" w14:textId="57AD602F" w:rsidR="00730AAA" w:rsidRDefault="00730AAA" w:rsidP="008445FF">
      <w:pPr>
        <w:pStyle w:val="Body1"/>
        <w:spacing w:line="276" w:lineRule="auto"/>
        <w:jc w:val="both"/>
      </w:pPr>
      <w:bookmarkStart w:id="7" w:name="_Toc337023232"/>
      <w:bookmarkStart w:id="8" w:name="_Hlk51148142"/>
      <w:r>
        <w:t xml:space="preserve"> </w:t>
      </w:r>
    </w:p>
    <w:p w14:paraId="6194A3F5" w14:textId="77777777" w:rsidR="00730AAA" w:rsidRPr="004F5950" w:rsidRDefault="00730AAA" w:rsidP="008445FF">
      <w:pPr>
        <w:jc w:val="both"/>
      </w:pPr>
    </w:p>
    <w:p w14:paraId="1E62D721" w14:textId="75D1BA2C" w:rsidR="00730AAA" w:rsidRPr="004145E6" w:rsidRDefault="007E5BD5" w:rsidP="008445FF">
      <w:pPr>
        <w:pStyle w:val="MphasiS-HeadingTextCalibri16PtBold"/>
        <w:keepNext w:val="0"/>
        <w:numPr>
          <w:ilvl w:val="0"/>
          <w:numId w:val="6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9" w:name="_Toc76973487"/>
      <w:r>
        <w:rPr>
          <w:color w:val="0070C0"/>
          <w:sz w:val="28"/>
          <w:szCs w:val="28"/>
        </w:rPr>
        <w:t xml:space="preserve">Required </w:t>
      </w:r>
      <w:r w:rsidR="00DB3CA0">
        <w:rPr>
          <w:color w:val="0070C0"/>
          <w:sz w:val="28"/>
          <w:szCs w:val="28"/>
        </w:rPr>
        <w:t xml:space="preserve">List of </w:t>
      </w:r>
      <w:r>
        <w:rPr>
          <w:color w:val="0070C0"/>
          <w:sz w:val="28"/>
          <w:szCs w:val="28"/>
        </w:rPr>
        <w:t>Software</w:t>
      </w:r>
      <w:r w:rsidR="00C05ED5">
        <w:rPr>
          <w:color w:val="0070C0"/>
          <w:sz w:val="28"/>
          <w:szCs w:val="28"/>
        </w:rPr>
        <w:t>’s</w:t>
      </w:r>
      <w:r w:rsidR="000B198C">
        <w:rPr>
          <w:color w:val="0070C0"/>
          <w:sz w:val="28"/>
          <w:szCs w:val="28"/>
        </w:rPr>
        <w:t>.</w:t>
      </w:r>
      <w:bookmarkEnd w:id="9"/>
    </w:p>
    <w:p w14:paraId="0958DC8A" w14:textId="34F374AA" w:rsidR="00673E30" w:rsidRDefault="00DB15A4" w:rsidP="008445FF">
      <w:pPr>
        <w:pStyle w:val="Body1"/>
        <w:spacing w:line="276" w:lineRule="auto"/>
        <w:ind w:left="1440"/>
        <w:jc w:val="both"/>
      </w:pPr>
      <w:r>
        <w:t xml:space="preserve">Below is list of </w:t>
      </w:r>
      <w:r w:rsidR="007E5BD5">
        <w:t>required software</w:t>
      </w:r>
      <w:r w:rsidR="007E13B7">
        <w:t>’s</w:t>
      </w:r>
      <w:r w:rsidR="007E5BD5">
        <w:t xml:space="preserve"> and its installation process </w:t>
      </w:r>
    </w:p>
    <w:p w14:paraId="5747D7FB" w14:textId="1418B90F" w:rsidR="00281632" w:rsidRPr="005972FC" w:rsidRDefault="007E5BD5" w:rsidP="00E976DE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5972FC">
        <w:rPr>
          <w:rFonts w:ascii="Segoe UI" w:hAnsi="Segoe UI" w:cs="Segoe UI"/>
          <w:sz w:val="21"/>
          <w:szCs w:val="21"/>
        </w:rPr>
        <w:t>JDK 11.7</w:t>
      </w:r>
      <w:r w:rsidR="005972FC">
        <w:rPr>
          <w:rFonts w:ascii="Segoe UI" w:hAnsi="Segoe UI" w:cs="Segoe UI"/>
          <w:sz w:val="21"/>
          <w:szCs w:val="21"/>
        </w:rPr>
        <w:t>.</w:t>
      </w:r>
    </w:p>
    <w:p w14:paraId="049F30FA" w14:textId="5AE8F5E3" w:rsidR="000D50E1" w:rsidRPr="007E5BD5" w:rsidRDefault="000D50E1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Apache Maven 3.8.1</w:t>
      </w:r>
    </w:p>
    <w:p w14:paraId="67D7AD67" w14:textId="0D002DE4" w:rsidR="007E5BD5" w:rsidRP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E5BD5">
        <w:rPr>
          <w:rFonts w:ascii="Segoe UI" w:hAnsi="Segoe UI" w:cs="Segoe UI"/>
          <w:sz w:val="21"/>
          <w:szCs w:val="21"/>
        </w:rPr>
        <w:t>Visio</w:t>
      </w:r>
      <w:r>
        <w:rPr>
          <w:rFonts w:ascii="Segoe UI" w:hAnsi="Segoe UI" w:cs="Segoe UI"/>
          <w:sz w:val="21"/>
          <w:szCs w:val="21"/>
        </w:rPr>
        <w:t xml:space="preserve"> (Optional and needed for Leads and Above)</w:t>
      </w:r>
    </w:p>
    <w:p w14:paraId="58242C4C" w14:textId="79E48C34" w:rsidR="007E5BD5" w:rsidRP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E5BD5">
        <w:rPr>
          <w:rFonts w:ascii="Segoe UI" w:hAnsi="Segoe UI" w:cs="Segoe UI"/>
          <w:sz w:val="21"/>
          <w:szCs w:val="21"/>
        </w:rPr>
        <w:t>STS 4.4</w:t>
      </w:r>
      <w:r w:rsidR="00F04F07">
        <w:rPr>
          <w:rFonts w:ascii="Segoe UI" w:hAnsi="Segoe UI" w:cs="Segoe UI"/>
          <w:sz w:val="21"/>
          <w:szCs w:val="21"/>
        </w:rPr>
        <w:t xml:space="preserve"> (</w:t>
      </w:r>
      <w:r w:rsidR="00F04F07" w:rsidRPr="006D1EF8">
        <w:rPr>
          <w:rStyle w:val="Hyperlink"/>
        </w:rPr>
        <w:t>https://spring.io/tools</w:t>
      </w:r>
      <w:r w:rsidR="00F04F07">
        <w:rPr>
          <w:rFonts w:ascii="Segoe UI" w:hAnsi="Segoe UI" w:cs="Segoe UI"/>
          <w:sz w:val="21"/>
          <w:szCs w:val="21"/>
        </w:rPr>
        <w:t>)</w:t>
      </w:r>
    </w:p>
    <w:p w14:paraId="7EC43E51" w14:textId="77777777" w:rsidR="007E5BD5" w:rsidRP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E5BD5">
        <w:rPr>
          <w:rFonts w:ascii="Segoe UI" w:hAnsi="Segoe UI" w:cs="Segoe UI"/>
          <w:sz w:val="21"/>
          <w:szCs w:val="21"/>
        </w:rPr>
        <w:t>eclipse 4.0</w:t>
      </w:r>
    </w:p>
    <w:p w14:paraId="49979A0B" w14:textId="5AED4CCF" w:rsidR="007E5BD5" w:rsidRP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E5BD5">
        <w:rPr>
          <w:rFonts w:ascii="Segoe UI" w:hAnsi="Segoe UI" w:cs="Segoe UI"/>
          <w:sz w:val="21"/>
          <w:szCs w:val="21"/>
        </w:rPr>
        <w:t>Notepad ++</w:t>
      </w:r>
    </w:p>
    <w:p w14:paraId="57FD7222" w14:textId="77777777" w:rsidR="007E5BD5" w:rsidRP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E5BD5">
        <w:rPr>
          <w:rFonts w:ascii="Segoe UI" w:hAnsi="Segoe UI" w:cs="Segoe UI"/>
          <w:sz w:val="21"/>
          <w:szCs w:val="21"/>
        </w:rPr>
        <w:t>7 Zip</w:t>
      </w:r>
    </w:p>
    <w:p w14:paraId="31106FE6" w14:textId="77777777" w:rsidR="007E5BD5" w:rsidRP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E5BD5">
        <w:rPr>
          <w:rFonts w:ascii="Segoe UI" w:hAnsi="Segoe UI" w:cs="Segoe UI"/>
          <w:sz w:val="21"/>
          <w:szCs w:val="21"/>
        </w:rPr>
        <w:t>Citrix</w:t>
      </w:r>
    </w:p>
    <w:p w14:paraId="5EA19375" w14:textId="029E83D1" w:rsidR="007E5BD5" w:rsidRP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E5BD5">
        <w:rPr>
          <w:rFonts w:ascii="Segoe UI" w:hAnsi="Segoe UI" w:cs="Segoe UI"/>
          <w:sz w:val="21"/>
          <w:szCs w:val="21"/>
        </w:rPr>
        <w:t>Git Version 2.30.2.2</w:t>
      </w:r>
      <w:r>
        <w:rPr>
          <w:rFonts w:ascii="Segoe UI" w:hAnsi="Segoe UI" w:cs="Segoe UI"/>
          <w:sz w:val="21"/>
          <w:szCs w:val="21"/>
        </w:rPr>
        <w:t xml:space="preserve"> ( </w:t>
      </w:r>
      <w:hyperlink r:id="rId11" w:history="1">
        <w:r w:rsidRPr="009B6DD5">
          <w:rPr>
            <w:rStyle w:val="Hyperlink"/>
            <w:rFonts w:ascii="Segoe UI" w:hAnsi="Segoe UI" w:cs="Segoe UI"/>
            <w:sz w:val="21"/>
            <w:szCs w:val="21"/>
          </w:rPr>
          <w:t>https://git-scm.com/download/win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r w:rsidRPr="007E5BD5">
        <w:rPr>
          <w:rFonts w:ascii="Segoe UI" w:hAnsi="Segoe UI" w:cs="Segoe UI"/>
          <w:sz w:val="21"/>
          <w:szCs w:val="21"/>
        </w:rPr>
        <w:t>)</w:t>
      </w:r>
    </w:p>
    <w:p w14:paraId="77A2E596" w14:textId="77777777" w:rsidR="007E5BD5" w:rsidRP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E5BD5">
        <w:rPr>
          <w:rFonts w:ascii="Segoe UI" w:hAnsi="Segoe UI" w:cs="Segoe UI"/>
          <w:sz w:val="21"/>
          <w:szCs w:val="21"/>
        </w:rPr>
        <w:t>Azure data studio</w:t>
      </w:r>
    </w:p>
    <w:p w14:paraId="3F4EB5E3" w14:textId="0D0002C5" w:rsid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E5BD5">
        <w:rPr>
          <w:rFonts w:ascii="Segoe UI" w:hAnsi="Segoe UI" w:cs="Segoe UI"/>
          <w:sz w:val="21"/>
          <w:szCs w:val="21"/>
        </w:rPr>
        <w:t>Mozilla / Chrome</w:t>
      </w:r>
    </w:p>
    <w:p w14:paraId="5476E5A1" w14:textId="1A25FBED" w:rsidR="007E5BD5" w:rsidRDefault="007E5BD5" w:rsidP="007E5BD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Microsoft SQL Server Management Studio (SSMS) can be downloaded from below link</w:t>
      </w:r>
    </w:p>
    <w:p w14:paraId="01BC93F4" w14:textId="6191B6D3" w:rsidR="007E5BD5" w:rsidRDefault="00CE5093" w:rsidP="007E5BD5">
      <w:pPr>
        <w:pStyle w:val="ListParagraph"/>
        <w:ind w:left="2160"/>
      </w:pPr>
      <w:hyperlink r:id="rId12" w:history="1">
        <w:r w:rsidR="007E5BD5" w:rsidRPr="009B6DD5">
          <w:rPr>
            <w:rStyle w:val="Hyperlink"/>
          </w:rPr>
          <w:t>https://docs.microsoft.com/en-us/sql/ssms/download-sql-server-management-studio-ssms?view=sql-server-ver15</w:t>
        </w:r>
      </w:hyperlink>
    </w:p>
    <w:p w14:paraId="3E3E745C" w14:textId="77777777" w:rsidR="007E5BD5" w:rsidRPr="007E5BD5" w:rsidRDefault="007E5BD5" w:rsidP="007E5BD5">
      <w:pPr>
        <w:pStyle w:val="ListParagraph"/>
        <w:spacing w:before="100" w:beforeAutospacing="1" w:after="100" w:afterAutospacing="1"/>
        <w:ind w:left="2160"/>
        <w:rPr>
          <w:rFonts w:ascii="Segoe UI" w:hAnsi="Segoe UI" w:cs="Segoe UI"/>
          <w:sz w:val="21"/>
          <w:szCs w:val="21"/>
        </w:rPr>
      </w:pPr>
    </w:p>
    <w:p w14:paraId="5E922880" w14:textId="11AFC7AD" w:rsidR="00DB15A4" w:rsidRDefault="00DB15A4" w:rsidP="008445FF">
      <w:pPr>
        <w:pStyle w:val="Body1"/>
        <w:spacing w:line="276" w:lineRule="auto"/>
        <w:ind w:left="2160"/>
        <w:jc w:val="both"/>
      </w:pPr>
    </w:p>
    <w:p w14:paraId="1F8C004E" w14:textId="38A264FF" w:rsidR="00BC7492" w:rsidRDefault="00BC7492" w:rsidP="008445FF">
      <w:pPr>
        <w:pStyle w:val="Body1"/>
        <w:spacing w:line="276" w:lineRule="auto"/>
        <w:ind w:left="2160"/>
        <w:jc w:val="both"/>
      </w:pPr>
    </w:p>
    <w:p w14:paraId="490961C7" w14:textId="07F8F2A7" w:rsidR="00BC7492" w:rsidRDefault="00BC7492" w:rsidP="008445FF">
      <w:pPr>
        <w:pStyle w:val="Body1"/>
        <w:spacing w:line="276" w:lineRule="auto"/>
        <w:ind w:left="2160"/>
        <w:jc w:val="both"/>
      </w:pPr>
    </w:p>
    <w:p w14:paraId="74819E99" w14:textId="2BAE3AAF" w:rsidR="00BC7492" w:rsidRDefault="00BC7492" w:rsidP="008445FF">
      <w:pPr>
        <w:pStyle w:val="Body1"/>
        <w:spacing w:line="276" w:lineRule="auto"/>
        <w:ind w:left="2160"/>
        <w:jc w:val="both"/>
      </w:pPr>
    </w:p>
    <w:p w14:paraId="560E2304" w14:textId="77622951" w:rsidR="00BC7492" w:rsidRDefault="00BC7492" w:rsidP="008445FF">
      <w:pPr>
        <w:pStyle w:val="Body1"/>
        <w:spacing w:line="276" w:lineRule="auto"/>
        <w:ind w:left="2160"/>
        <w:jc w:val="both"/>
      </w:pPr>
    </w:p>
    <w:p w14:paraId="0BD7F29A" w14:textId="77777777" w:rsidR="00BC7492" w:rsidRDefault="00BC7492" w:rsidP="008445FF">
      <w:pPr>
        <w:pStyle w:val="Body1"/>
        <w:spacing w:line="276" w:lineRule="auto"/>
        <w:ind w:left="2160"/>
        <w:jc w:val="both"/>
      </w:pPr>
    </w:p>
    <w:p w14:paraId="1F21E0FE" w14:textId="77777777" w:rsidR="003D037E" w:rsidRDefault="003D037E" w:rsidP="008445FF">
      <w:pPr>
        <w:pStyle w:val="Body1"/>
        <w:spacing w:line="276" w:lineRule="auto"/>
        <w:jc w:val="both"/>
      </w:pPr>
    </w:p>
    <w:p w14:paraId="1CFD8676" w14:textId="49057AB2" w:rsidR="003D037E" w:rsidRDefault="00CF60B9" w:rsidP="008445FF">
      <w:pPr>
        <w:pStyle w:val="Body1"/>
        <w:spacing w:line="276" w:lineRule="auto"/>
        <w:jc w:val="both"/>
      </w:pPr>
      <w:r>
        <w:t xml:space="preserve">You need to raise Software installation request on EASe+ for the above software for which URL is not present. </w:t>
      </w:r>
    </w:p>
    <w:tbl>
      <w:tblPr>
        <w:tblW w:w="98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BC7492" w14:paraId="36C7B715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D342F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                                  </w:t>
            </w:r>
            <w:r>
              <w:rPr>
                <w:rFonts w:ascii="Trebuchet MS" w:eastAsia="Times New Roman" w:hAnsi="Trebuchet MS"/>
                <w:b/>
                <w:bCs/>
                <w:sz w:val="20"/>
                <w:szCs w:val="20"/>
              </w:rPr>
              <w:t>Software Provision Request Details</w:t>
            </w:r>
          </w:p>
        </w:tc>
      </w:tr>
    </w:tbl>
    <w:p w14:paraId="26C76976" w14:textId="77777777" w:rsidR="00BC7492" w:rsidRDefault="00BC7492" w:rsidP="00BC7492">
      <w:pPr>
        <w:rPr>
          <w:rFonts w:ascii="Calibri" w:eastAsia="Times New Roman" w:hAnsi="Calibri" w:cs="Calibri"/>
          <w:vanish/>
          <w:sz w:val="22"/>
          <w:szCs w:val="22"/>
        </w:rPr>
      </w:pPr>
    </w:p>
    <w:tbl>
      <w:tblPr>
        <w:tblW w:w="98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46"/>
        <w:gridCol w:w="7464"/>
      </w:tblGrid>
      <w:tr w:rsidR="00BC7492" w14:paraId="13FD41EB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59C9F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Request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667E9" w14:textId="72A6C04B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</w:t>
            </w:r>
            <w:proofErr w:type="spellStart"/>
            <w:r>
              <w:rPr>
                <w:rFonts w:ascii="Trebuchet MS" w:eastAsia="Times New Roman" w:hAnsi="Trebuchet MS"/>
                <w:sz w:val="20"/>
                <w:szCs w:val="20"/>
              </w:rPr>
              <w:t>REQxxxxxxxxx</w:t>
            </w:r>
            <w:proofErr w:type="spellEnd"/>
          </w:p>
        </w:tc>
      </w:tr>
      <w:tr w:rsidR="00BC7492" w14:paraId="140784CC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699FA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Request Item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E0235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RITM0054331</w:t>
            </w:r>
          </w:p>
        </w:tc>
      </w:tr>
      <w:tr w:rsidR="00BC7492" w14:paraId="5FE45455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E3BE8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Requested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D1D28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Shrikant Kulkarni</w:t>
            </w:r>
          </w:p>
        </w:tc>
      </w:tr>
      <w:tr w:rsidR="00BC7492" w14:paraId="1923D72D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421AF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Requestor Employee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D2A7D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2442282</w:t>
            </w:r>
          </w:p>
        </w:tc>
      </w:tr>
      <w:tr w:rsidR="00BC7492" w14:paraId="3A7E1FA6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2A40E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Requested 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C643B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Shrikant Kulkarni</w:t>
            </w:r>
          </w:p>
        </w:tc>
      </w:tr>
      <w:tr w:rsidR="00BC7492" w14:paraId="06A8B73C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0F2A8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Project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9D838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104397_Ardonagh_Specialty_Apps  </w:t>
            </w:r>
          </w:p>
        </w:tc>
      </w:tr>
      <w:tr w:rsidR="00BC7492" w14:paraId="50B6E55B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A38F0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Project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7153E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104430</w:t>
            </w:r>
          </w:p>
        </w:tc>
      </w:tr>
      <w:tr w:rsidR="00BC7492" w14:paraId="186D58C8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9BB63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Software 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68AF3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Freeware/Open Source</w:t>
            </w:r>
          </w:p>
        </w:tc>
      </w:tr>
      <w:tr w:rsidR="00BC7492" w14:paraId="0FC1E619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3B597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Software Publisher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A3FE4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Oracle</w:t>
            </w:r>
          </w:p>
        </w:tc>
      </w:tr>
      <w:tr w:rsidR="00BC7492" w14:paraId="52A2C5AE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4FF83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Software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B0170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Java SE 11.0 (OpenJDK)</w:t>
            </w:r>
          </w:p>
        </w:tc>
      </w:tr>
      <w:tr w:rsidR="00BC7492" w14:paraId="4AD8A0EA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6938E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790BE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 xml:space="preserve"> mph-cybercity tower 4 </w:t>
            </w:r>
            <w:proofErr w:type="spellStart"/>
            <w:proofErr w:type="gramStart"/>
            <w:r>
              <w:rPr>
                <w:rFonts w:ascii="Trebuchet MS" w:eastAsia="Times New Roman" w:hAnsi="Trebuchet MS"/>
                <w:sz w:val="20"/>
                <w:szCs w:val="20"/>
              </w:rPr>
              <w:t>pune,in</w:t>
            </w:r>
            <w:proofErr w:type="spellEnd"/>
            <w:proofErr w:type="gramEnd"/>
          </w:p>
        </w:tc>
      </w:tr>
      <w:tr w:rsidR="00BC7492" w14:paraId="4E0BECB8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20D51" w14:textId="72D1C056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</w:t>
            </w:r>
            <w:r w:rsidR="00A26C89">
              <w:rPr>
                <w:rFonts w:ascii="Trebuchet MS" w:eastAsia="Times New Roman" w:hAnsi="Trebuchet MS"/>
                <w:sz w:val="20"/>
                <w:szCs w:val="20"/>
              </w:rPr>
              <w:t>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5D43D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LTPPUN022442282</w:t>
            </w:r>
          </w:p>
        </w:tc>
      </w:tr>
      <w:tr w:rsidR="00BC7492" w14:paraId="3B504C04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53067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Description/Justification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EA5ED" w14:textId="02A33594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 xml:space="preserve"> Need below </w:t>
            </w:r>
            <w:r w:rsidR="00A26C89">
              <w:rPr>
                <w:rFonts w:ascii="Trebuchet MS" w:eastAsia="Times New Roman" w:hAnsi="Trebuchet MS"/>
                <w:sz w:val="20"/>
                <w:szCs w:val="20"/>
              </w:rPr>
              <w:t>software’s</w:t>
            </w:r>
            <w:r>
              <w:rPr>
                <w:rFonts w:ascii="Trebuchet MS" w:eastAsia="Times New Roman" w:hAnsi="Trebuchet MS"/>
                <w:sz w:val="20"/>
                <w:szCs w:val="20"/>
              </w:rPr>
              <w:t xml:space="preserve"> along with Java SE 11.0 (JDK) STS </w:t>
            </w:r>
            <w:proofErr w:type="gramStart"/>
            <w:r>
              <w:rPr>
                <w:rFonts w:ascii="Trebuchet MS" w:eastAsia="Times New Roman" w:hAnsi="Trebuchet MS"/>
                <w:sz w:val="20"/>
                <w:szCs w:val="20"/>
              </w:rPr>
              <w:t>4.4 ,</w:t>
            </w:r>
            <w:proofErr w:type="gramEnd"/>
            <w:r>
              <w:rPr>
                <w:rFonts w:ascii="Trebuchet MS" w:eastAsia="Times New Roman" w:hAnsi="Trebuchet MS"/>
                <w:sz w:val="20"/>
                <w:szCs w:val="20"/>
              </w:rPr>
              <w:t xml:space="preserve"> eclipse 4.0 , Notepad ++ , 7 Zip, Citrix, Git Version 2.30.2.2 , Azure data studio, Mozilla / Chrome</w:t>
            </w:r>
            <w:r w:rsidR="00A26C89">
              <w:rPr>
                <w:rFonts w:ascii="Trebuchet MS" w:eastAsia="Times New Roman" w:hAnsi="Trebuchet MS"/>
                <w:sz w:val="20"/>
                <w:szCs w:val="20"/>
              </w:rPr>
              <w:t>, Maven.</w:t>
            </w:r>
          </w:p>
        </w:tc>
      </w:tr>
      <w:tr w:rsidR="00BC7492" w14:paraId="0B9A0E62" w14:textId="77777777" w:rsidTr="00BC74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103E8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F9592" w14:textId="77777777" w:rsidR="00BC7492" w:rsidRDefault="00BC7492">
            <w:pPr>
              <w:rPr>
                <w:rFonts w:eastAsia="Times New Roman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 Work in progress</w:t>
            </w:r>
          </w:p>
        </w:tc>
      </w:tr>
    </w:tbl>
    <w:p w14:paraId="7240D3A1" w14:textId="3C03C6F1" w:rsidR="00CF60B9" w:rsidRDefault="00CF60B9" w:rsidP="008445FF">
      <w:pPr>
        <w:pStyle w:val="Body1"/>
        <w:spacing w:line="276" w:lineRule="auto"/>
        <w:jc w:val="both"/>
      </w:pPr>
    </w:p>
    <w:p w14:paraId="77F3E456" w14:textId="77777777" w:rsidR="00CF60B9" w:rsidRDefault="00CF60B9" w:rsidP="008445FF">
      <w:pPr>
        <w:pStyle w:val="Body1"/>
        <w:spacing w:line="276" w:lineRule="auto"/>
        <w:jc w:val="both"/>
      </w:pPr>
    </w:p>
    <w:p w14:paraId="76E69142" w14:textId="7BEC253B" w:rsidR="0083679A" w:rsidRDefault="003D037E" w:rsidP="008445FF">
      <w:pPr>
        <w:pStyle w:val="Body1"/>
        <w:spacing w:line="276" w:lineRule="auto"/>
        <w:jc w:val="both"/>
      </w:pPr>
      <w:r>
        <w:t xml:space="preserve">In order to install these </w:t>
      </w:r>
      <w:proofErr w:type="spellStart"/>
      <w:r>
        <w:t>soft</w:t>
      </w:r>
      <w:r w:rsidR="00A14E1E">
        <w:t>’s</w:t>
      </w:r>
      <w:r>
        <w:t>ware</w:t>
      </w:r>
      <w:proofErr w:type="spellEnd"/>
      <w:r>
        <w:t xml:space="preserve"> we will need </w:t>
      </w:r>
      <w:r w:rsidRPr="009755F8">
        <w:rPr>
          <w:b/>
          <w:bCs/>
          <w:u w:val="single"/>
        </w:rPr>
        <w:t>Admin Rights</w:t>
      </w:r>
      <w:r w:rsidR="009755F8">
        <w:t>.</w:t>
      </w:r>
      <w:r>
        <w:t xml:space="preserve"> </w:t>
      </w:r>
      <w:r w:rsidR="009755F8">
        <w:t>W</w:t>
      </w:r>
      <w:r>
        <w:t xml:space="preserve">e need to raise </w:t>
      </w:r>
      <w:r w:rsidR="00822845">
        <w:t xml:space="preserve">request in </w:t>
      </w:r>
      <w:r>
        <w:t xml:space="preserve">EASe+ </w:t>
      </w:r>
      <w:r w:rsidR="00DD47B9">
        <w:t>as per latest security policies</w:t>
      </w:r>
      <w:r w:rsidR="009755F8">
        <w:t>.</w:t>
      </w:r>
      <w:r w:rsidR="00DD47B9">
        <w:t xml:space="preserve"> IT team had stopped giving the user level Admin Rights </w:t>
      </w:r>
      <w:r w:rsidR="001167B0">
        <w:t xml:space="preserve">and </w:t>
      </w:r>
      <w:r w:rsidR="00DD47B9">
        <w:t xml:space="preserve">providing the </w:t>
      </w:r>
      <w:r w:rsidR="000E3692">
        <w:t>Application-level</w:t>
      </w:r>
      <w:r w:rsidR="00DD47B9">
        <w:t xml:space="preserve"> Admin Rights for which Level 9 approval is required</w:t>
      </w:r>
      <w:r w:rsidR="00876A86">
        <w:t>. S</w:t>
      </w:r>
      <w:r w:rsidR="00DD47B9">
        <w:t>o we need to get the approval from Malik (</w:t>
      </w:r>
      <w:hyperlink r:id="rId13" w:history="1">
        <w:r w:rsidR="00DD47B9" w:rsidRPr="00C7597A">
          <w:rPr>
            <w:rStyle w:val="Hyperlink"/>
          </w:rPr>
          <w:t>mallikarjun.hs@mphasis.com</w:t>
        </w:r>
      </w:hyperlink>
      <w:proofErr w:type="gramStart"/>
      <w:r w:rsidR="00DD47B9">
        <w:t>) ,</w:t>
      </w:r>
      <w:proofErr w:type="gramEnd"/>
      <w:r w:rsidR="00DD47B9">
        <w:t xml:space="preserve"> please find attached sample mail – </w:t>
      </w:r>
    </w:p>
    <w:p w14:paraId="65ABD41C" w14:textId="1C93BED8" w:rsidR="00DD47B9" w:rsidRDefault="00DD47B9" w:rsidP="008445FF">
      <w:pPr>
        <w:pStyle w:val="Body1"/>
        <w:spacing w:line="276" w:lineRule="auto"/>
        <w:jc w:val="both"/>
      </w:pPr>
    </w:p>
    <w:p w14:paraId="09DCDC83" w14:textId="3E6D93A0" w:rsidR="006E3450" w:rsidRDefault="000D50E1" w:rsidP="008445FF">
      <w:pPr>
        <w:pStyle w:val="Body1"/>
        <w:spacing w:line="276" w:lineRule="auto"/>
        <w:jc w:val="both"/>
      </w:pPr>
      <w:r>
        <w:object w:dxaOrig="1245" w:dyaOrig="806" w14:anchorId="3E784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0.5pt" o:ole="">
            <v:imagedata r:id="rId14" o:title=""/>
          </v:shape>
          <o:OLEObject Type="Embed" ProgID="Package" ShapeID="_x0000_i1025" DrawAspect="Icon" ObjectID="_1687591442" r:id="rId15"/>
        </w:object>
      </w:r>
    </w:p>
    <w:p w14:paraId="6CE19B93" w14:textId="261A5196" w:rsidR="00CF60B9" w:rsidRDefault="00CF60B9" w:rsidP="008445FF">
      <w:pPr>
        <w:pStyle w:val="Body1"/>
        <w:spacing w:line="276" w:lineRule="auto"/>
        <w:jc w:val="both"/>
      </w:pPr>
    </w:p>
    <w:p w14:paraId="2C2E73D4" w14:textId="77777777" w:rsidR="00CF60B9" w:rsidRDefault="00CF60B9" w:rsidP="00CF60B9">
      <w:pPr>
        <w:pStyle w:val="NormalWeb"/>
        <w:spacing w:before="0" w:beforeAutospacing="0" w:after="200" w:afterAutospacing="0"/>
      </w:pPr>
      <w:r>
        <w:rPr>
          <w:rFonts w:ascii="Trebuchet MS" w:hAnsi="Trebuchet MS"/>
          <w:color w:val="000000"/>
          <w:sz w:val="20"/>
          <w:szCs w:val="20"/>
        </w:rPr>
        <w:t>Request ticket is created and has been assigned to respective support team.</w:t>
      </w:r>
    </w:p>
    <w:tbl>
      <w:tblPr>
        <w:tblW w:w="8955" w:type="dxa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  <w:gridCol w:w="4485"/>
      </w:tblGrid>
      <w:tr w:rsidR="00CF60B9" w14:paraId="36345FED" w14:textId="77777777" w:rsidTr="00CF60B9">
        <w:trPr>
          <w:trHeight w:val="240"/>
          <w:tblCellSpacing w:w="0" w:type="dxa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E5766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t> Ticket Number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B8D30" w14:textId="74D72D1B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 REQXXXXXX</w:t>
            </w:r>
          </w:p>
        </w:tc>
      </w:tr>
      <w:tr w:rsidR="00CF60B9" w14:paraId="160EA3D0" w14:textId="77777777" w:rsidTr="00CF60B9">
        <w:trPr>
          <w:trHeight w:val="240"/>
          <w:tblCellSpacing w:w="0" w:type="dxa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0D9BF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t> Request For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E3546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 Shrikant Kulkarni</w:t>
            </w:r>
          </w:p>
        </w:tc>
      </w:tr>
      <w:tr w:rsidR="00CF60B9" w14:paraId="64335C2C" w14:textId="77777777" w:rsidTr="00CF60B9">
        <w:trPr>
          <w:trHeight w:val="240"/>
          <w:tblCellSpacing w:w="0" w:type="dxa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F0CD2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t> Opened By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BBF36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 Shrikant Kulkarni</w:t>
            </w:r>
          </w:p>
        </w:tc>
      </w:tr>
      <w:tr w:rsidR="00CF60B9" w14:paraId="514C8EC5" w14:textId="77777777" w:rsidTr="00CF60B9">
        <w:trPr>
          <w:trHeight w:val="240"/>
          <w:tblCellSpacing w:w="0" w:type="dxa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3F0DB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t> Cubicle Number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BD87B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 L000000</w:t>
            </w:r>
          </w:p>
        </w:tc>
      </w:tr>
      <w:tr w:rsidR="00CF60B9" w14:paraId="4B97A795" w14:textId="77777777" w:rsidTr="00CF60B9">
        <w:trPr>
          <w:trHeight w:val="240"/>
          <w:tblCellSpacing w:w="0" w:type="dxa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DFC3A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t> Contact Number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1FCB0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 9970944645</w:t>
            </w:r>
          </w:p>
        </w:tc>
      </w:tr>
      <w:tr w:rsidR="00CF60B9" w14:paraId="27C43CED" w14:textId="77777777" w:rsidTr="00CF60B9">
        <w:trPr>
          <w:trHeight w:val="240"/>
          <w:tblCellSpacing w:w="0" w:type="dxa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4D496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t> Account / Department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C4B5F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 MphasiS Apps - Government 1.2</w:t>
            </w:r>
          </w:p>
        </w:tc>
      </w:tr>
      <w:tr w:rsidR="00CF60B9" w14:paraId="5DB11441" w14:textId="77777777" w:rsidTr="00CF60B9">
        <w:trPr>
          <w:trHeight w:val="240"/>
          <w:tblCellSpacing w:w="0" w:type="dxa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21987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lastRenderedPageBreak/>
              <w:t> Short Description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A2A30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 New system admin access</w:t>
            </w:r>
          </w:p>
        </w:tc>
      </w:tr>
      <w:tr w:rsidR="00CF60B9" w14:paraId="66ADCBAE" w14:textId="77777777" w:rsidTr="00CF60B9">
        <w:trPr>
          <w:trHeight w:val="240"/>
          <w:tblCellSpacing w:w="0" w:type="dxa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2F0E1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t> Description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FDDD4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 Need admin rights on newly issued laptop.</w:t>
            </w:r>
          </w:p>
        </w:tc>
      </w:tr>
      <w:tr w:rsidR="00CF60B9" w14:paraId="3A210EA3" w14:textId="77777777" w:rsidTr="00CF60B9">
        <w:trPr>
          <w:trHeight w:val="240"/>
          <w:tblCellSpacing w:w="0" w:type="dxa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BBEDC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t> State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5BFF0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 Open</w:t>
            </w:r>
          </w:p>
        </w:tc>
      </w:tr>
    </w:tbl>
    <w:p w14:paraId="5AB8B2A5" w14:textId="5B1B31D6" w:rsidR="00CF60B9" w:rsidRDefault="00CF60B9" w:rsidP="008445FF">
      <w:pPr>
        <w:pStyle w:val="Body1"/>
        <w:spacing w:line="276" w:lineRule="auto"/>
        <w:jc w:val="both"/>
      </w:pPr>
    </w:p>
    <w:p w14:paraId="2EF9BEC7" w14:textId="77777777" w:rsidR="00C5065B" w:rsidRDefault="00C5065B" w:rsidP="008445FF">
      <w:pPr>
        <w:pStyle w:val="Body1"/>
        <w:spacing w:line="276" w:lineRule="auto"/>
        <w:jc w:val="both"/>
      </w:pPr>
    </w:p>
    <w:p w14:paraId="54F50E55" w14:textId="77777777" w:rsidR="00C5065B" w:rsidRDefault="00C5065B" w:rsidP="008445FF">
      <w:pPr>
        <w:pStyle w:val="Body1"/>
        <w:spacing w:line="276" w:lineRule="auto"/>
        <w:jc w:val="both"/>
      </w:pPr>
    </w:p>
    <w:p w14:paraId="3D53B283" w14:textId="7E84872B" w:rsidR="00CF60B9" w:rsidRDefault="00CF60B9" w:rsidP="008445FF">
      <w:pPr>
        <w:pStyle w:val="Body1"/>
        <w:spacing w:line="276" w:lineRule="auto"/>
        <w:jc w:val="both"/>
      </w:pPr>
      <w:r>
        <w:t xml:space="preserve">Apart from this </w:t>
      </w:r>
      <w:r w:rsidR="00577B86">
        <w:t>sometime</w:t>
      </w:r>
      <w:r>
        <w:t xml:space="preserve"> your Laptop/desktop host name doesn’t reflect on the EASe+ and you need to raise an incident for same so that IT team works on it post the Host name is reflected you can raise software request on EASe+</w:t>
      </w:r>
    </w:p>
    <w:p w14:paraId="3C04F8BB" w14:textId="77777777" w:rsidR="00CF60B9" w:rsidRDefault="00CF60B9" w:rsidP="008445FF">
      <w:pPr>
        <w:pStyle w:val="Body1"/>
        <w:spacing w:line="276" w:lineRule="auto"/>
        <w:jc w:val="both"/>
      </w:pPr>
    </w:p>
    <w:tbl>
      <w:tblPr>
        <w:tblW w:w="8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192"/>
      </w:tblGrid>
      <w:tr w:rsidR="00CF60B9" w14:paraId="6CFF114F" w14:textId="77777777" w:rsidTr="00CF60B9">
        <w:trPr>
          <w:trHeight w:val="221"/>
        </w:trPr>
        <w:tc>
          <w:tcPr>
            <w:tcW w:w="2325" w:type="dxa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68D36" w14:textId="77777777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Trebuchet MS" w:hAnsi="Trebuchet MS"/>
                <w:sz w:val="20"/>
              </w:rPr>
              <w:t>Ticket Number</w:t>
            </w:r>
          </w:p>
        </w:tc>
        <w:tc>
          <w:tcPr>
            <w:tcW w:w="6192" w:type="dxa"/>
            <w:tcBorders>
              <w:top w:val="double" w:sz="4" w:space="0" w:color="1F3864"/>
              <w:left w:val="nil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430C1" w14:textId="0BAEDFAE" w:rsidR="00CF60B9" w:rsidRDefault="00CF60B9">
            <w:pPr>
              <w:pStyle w:val="NormalWeb"/>
              <w:spacing w:before="0" w:beforeAutospacing="0" w:after="0" w:afterAutospacing="0"/>
            </w:pPr>
            <w:r>
              <w:rPr>
                <w:rFonts w:ascii="Trebuchet MS" w:hAnsi="Trebuchet MS"/>
                <w:sz w:val="20"/>
                <w:szCs w:val="20"/>
              </w:rPr>
              <w:t>INCXXXXXXXXX</w:t>
            </w:r>
          </w:p>
        </w:tc>
      </w:tr>
      <w:tr w:rsidR="00CF60B9" w14:paraId="78192E82" w14:textId="77777777" w:rsidTr="00CF60B9">
        <w:trPr>
          <w:trHeight w:val="497"/>
        </w:trPr>
        <w:tc>
          <w:tcPr>
            <w:tcW w:w="2325" w:type="dxa"/>
            <w:tcBorders>
              <w:top w:val="nil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8028F" w14:textId="77777777" w:rsidR="00CF60B9" w:rsidRDefault="00CF60B9">
            <w:pPr>
              <w:pStyle w:val="NormalWeb"/>
            </w:pPr>
            <w:r>
              <w:rPr>
                <w:rStyle w:val="Strong"/>
                <w:rFonts w:ascii="Trebuchet MS" w:hAnsi="Trebuchet MS"/>
                <w:sz w:val="20"/>
              </w:rPr>
              <w:t>Ticket Creation Time</w:t>
            </w:r>
          </w:p>
        </w:tc>
        <w:tc>
          <w:tcPr>
            <w:tcW w:w="6192" w:type="dxa"/>
            <w:tcBorders>
              <w:top w:val="nil"/>
              <w:left w:val="nil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6DFEC" w14:textId="77777777" w:rsidR="00CF60B9" w:rsidRDefault="00CF60B9">
            <w:pPr>
              <w:pStyle w:val="NormalWeb"/>
            </w:pPr>
            <w:r>
              <w:rPr>
                <w:rFonts w:ascii="Trebuchet MS" w:hAnsi="Trebuchet MS"/>
                <w:sz w:val="20"/>
                <w:szCs w:val="20"/>
              </w:rPr>
              <w:t>2021-05-26 13:29:53 IST</w:t>
            </w:r>
          </w:p>
        </w:tc>
      </w:tr>
      <w:tr w:rsidR="00CF60B9" w14:paraId="7C9BA7C5" w14:textId="77777777" w:rsidTr="00CF60B9">
        <w:trPr>
          <w:trHeight w:val="262"/>
        </w:trPr>
        <w:tc>
          <w:tcPr>
            <w:tcW w:w="2325" w:type="dxa"/>
            <w:tcBorders>
              <w:top w:val="nil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A1FE4" w14:textId="77777777" w:rsidR="00CF60B9" w:rsidRDefault="00CF60B9">
            <w:pPr>
              <w:pStyle w:val="NormalWeb"/>
            </w:pPr>
            <w:r>
              <w:rPr>
                <w:rStyle w:val="Strong"/>
                <w:rFonts w:ascii="Trebuchet MS" w:hAnsi="Trebuchet MS"/>
                <w:sz w:val="20"/>
              </w:rPr>
              <w:t>State</w:t>
            </w:r>
          </w:p>
        </w:tc>
        <w:tc>
          <w:tcPr>
            <w:tcW w:w="6192" w:type="dxa"/>
            <w:tcBorders>
              <w:top w:val="nil"/>
              <w:left w:val="nil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678F7" w14:textId="77777777" w:rsidR="00CF60B9" w:rsidRDefault="00CF60B9">
            <w:pPr>
              <w:pStyle w:val="NormalWeb"/>
            </w:pPr>
            <w:r>
              <w:rPr>
                <w:rFonts w:ascii="Trebuchet MS" w:hAnsi="Trebuchet MS"/>
                <w:sz w:val="20"/>
                <w:szCs w:val="20"/>
              </w:rPr>
              <w:t>Open</w:t>
            </w:r>
          </w:p>
        </w:tc>
      </w:tr>
      <w:tr w:rsidR="00CF60B9" w14:paraId="0869C925" w14:textId="77777777" w:rsidTr="00CF60B9">
        <w:trPr>
          <w:trHeight w:val="248"/>
        </w:trPr>
        <w:tc>
          <w:tcPr>
            <w:tcW w:w="2325" w:type="dxa"/>
            <w:tcBorders>
              <w:top w:val="nil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01D22" w14:textId="77777777" w:rsidR="00CF60B9" w:rsidRDefault="00CF60B9">
            <w:pPr>
              <w:pStyle w:val="NormalWeb"/>
            </w:pPr>
            <w:r>
              <w:rPr>
                <w:rStyle w:val="Strong"/>
                <w:rFonts w:ascii="Trebuchet MS" w:hAnsi="Trebuchet MS"/>
                <w:sz w:val="20"/>
              </w:rPr>
              <w:t>Priority</w:t>
            </w:r>
          </w:p>
        </w:tc>
        <w:tc>
          <w:tcPr>
            <w:tcW w:w="6192" w:type="dxa"/>
            <w:tcBorders>
              <w:top w:val="nil"/>
              <w:left w:val="nil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AA933" w14:textId="77777777" w:rsidR="00CF60B9" w:rsidRDefault="00CF60B9">
            <w:pPr>
              <w:pStyle w:val="NormalWeb"/>
            </w:pPr>
            <w:r>
              <w:rPr>
                <w:rFonts w:ascii="Trebuchet MS" w:hAnsi="Trebuchet MS"/>
                <w:sz w:val="20"/>
                <w:szCs w:val="20"/>
              </w:rPr>
              <w:t>P4</w:t>
            </w:r>
          </w:p>
        </w:tc>
      </w:tr>
      <w:tr w:rsidR="00CF60B9" w14:paraId="06047579" w14:textId="77777777" w:rsidTr="00CF60B9">
        <w:trPr>
          <w:trHeight w:val="511"/>
        </w:trPr>
        <w:tc>
          <w:tcPr>
            <w:tcW w:w="2325" w:type="dxa"/>
            <w:tcBorders>
              <w:top w:val="nil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64C15" w14:textId="77777777" w:rsidR="00CF60B9" w:rsidRDefault="00CF60B9">
            <w:pPr>
              <w:pStyle w:val="NormalWeb"/>
            </w:pPr>
            <w:r>
              <w:rPr>
                <w:rStyle w:val="Strong"/>
                <w:rFonts w:ascii="Trebuchet MS" w:hAnsi="Trebuchet MS"/>
                <w:sz w:val="20"/>
              </w:rPr>
              <w:t>Short Description</w:t>
            </w:r>
          </w:p>
        </w:tc>
        <w:tc>
          <w:tcPr>
            <w:tcW w:w="6192" w:type="dxa"/>
            <w:tcBorders>
              <w:top w:val="nil"/>
              <w:left w:val="nil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1B1F2" w14:textId="77777777" w:rsidR="00CF60B9" w:rsidRDefault="00CF60B9">
            <w:pPr>
              <w:pStyle w:val="NormalWeb"/>
            </w:pPr>
            <w:r>
              <w:rPr>
                <w:rFonts w:ascii="Trebuchet MS" w:hAnsi="Trebuchet MS"/>
                <w:sz w:val="20"/>
                <w:szCs w:val="20"/>
              </w:rPr>
              <w:t xml:space="preserve">Host name does not display in EASe+ while raising software request </w:t>
            </w:r>
          </w:p>
        </w:tc>
      </w:tr>
      <w:tr w:rsidR="00CF60B9" w14:paraId="485DE65D" w14:textId="77777777" w:rsidTr="00CF60B9">
        <w:trPr>
          <w:trHeight w:val="248"/>
        </w:trPr>
        <w:tc>
          <w:tcPr>
            <w:tcW w:w="2325" w:type="dxa"/>
            <w:tcBorders>
              <w:top w:val="nil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B4D4A" w14:textId="77777777" w:rsidR="00CF60B9" w:rsidRDefault="00CF60B9">
            <w:pPr>
              <w:pStyle w:val="NormalWeb"/>
            </w:pPr>
            <w:r>
              <w:rPr>
                <w:rStyle w:val="Strong"/>
                <w:rFonts w:ascii="Trebuchet MS" w:hAnsi="Trebuchet MS"/>
                <w:sz w:val="20"/>
              </w:rPr>
              <w:t>Description</w:t>
            </w:r>
          </w:p>
        </w:tc>
        <w:tc>
          <w:tcPr>
            <w:tcW w:w="6192" w:type="dxa"/>
            <w:tcBorders>
              <w:top w:val="nil"/>
              <w:left w:val="nil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101C6" w14:textId="77777777" w:rsidR="00CF60B9" w:rsidRDefault="00CF60B9">
            <w:pPr>
              <w:pStyle w:val="NormalWeb"/>
            </w:pPr>
            <w:r>
              <w:rPr>
                <w:rFonts w:ascii="Trebuchet MS" w:hAnsi="Trebuchet MS"/>
                <w:sz w:val="20"/>
                <w:szCs w:val="20"/>
              </w:rPr>
              <w:t>My hostname is not reflecting on EASe+ so not able to raise request for software.  </w:t>
            </w:r>
          </w:p>
        </w:tc>
      </w:tr>
      <w:tr w:rsidR="00CF60B9" w14:paraId="5BDA9B2E" w14:textId="77777777" w:rsidTr="00CF60B9">
        <w:trPr>
          <w:trHeight w:val="248"/>
        </w:trPr>
        <w:tc>
          <w:tcPr>
            <w:tcW w:w="2325" w:type="dxa"/>
            <w:tcBorders>
              <w:top w:val="nil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B6B08" w14:textId="77777777" w:rsidR="00CF60B9" w:rsidRDefault="00CF60B9">
            <w:pPr>
              <w:pStyle w:val="NormalWeb"/>
            </w:pPr>
            <w:r>
              <w:rPr>
                <w:rStyle w:val="Strong"/>
                <w:rFonts w:ascii="Trebuchet MS" w:hAnsi="Trebuchet MS"/>
                <w:sz w:val="20"/>
              </w:rPr>
              <w:t>Assignment Group</w:t>
            </w:r>
          </w:p>
        </w:tc>
        <w:tc>
          <w:tcPr>
            <w:tcW w:w="6192" w:type="dxa"/>
            <w:tcBorders>
              <w:top w:val="nil"/>
              <w:left w:val="nil"/>
              <w:bottom w:val="double" w:sz="4" w:space="0" w:color="1F3864"/>
              <w:right w:val="double" w:sz="4" w:space="0" w:color="1F386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5E54E" w14:textId="472358D3" w:rsidR="00CF60B9" w:rsidRDefault="00CF60B9">
            <w:pPr>
              <w:pStyle w:val="NormalWeb"/>
            </w:pPr>
            <w:r>
              <w:rPr>
                <w:rFonts w:ascii="Trebuchet MS" w:hAnsi="Trebuchet MS"/>
                <w:sz w:val="20"/>
                <w:szCs w:val="20"/>
              </w:rPr>
              <w:t> IT</w:t>
            </w:r>
            <w:r w:rsidR="00B11CD3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 xml:space="preserve">Helpdesk </w:t>
            </w:r>
          </w:p>
        </w:tc>
      </w:tr>
    </w:tbl>
    <w:p w14:paraId="351E2561" w14:textId="77777777" w:rsidR="006E3450" w:rsidRDefault="006E3450" w:rsidP="008445FF">
      <w:pPr>
        <w:pStyle w:val="Body1"/>
        <w:spacing w:line="276" w:lineRule="auto"/>
        <w:jc w:val="both"/>
      </w:pPr>
    </w:p>
    <w:bookmarkEnd w:id="7"/>
    <w:bookmarkEnd w:id="8"/>
    <w:p w14:paraId="1ADFE6CA" w14:textId="77777777" w:rsidR="00171F7A" w:rsidRPr="004F5950" w:rsidRDefault="00171F7A" w:rsidP="00171F7A">
      <w:pPr>
        <w:jc w:val="both"/>
      </w:pPr>
    </w:p>
    <w:p w14:paraId="49CBC561" w14:textId="46D1A6D8" w:rsidR="00116FD2" w:rsidRDefault="00116FD2" w:rsidP="00171F7A">
      <w:pPr>
        <w:pStyle w:val="MphasiS-HeadingTextCalibri16PtBold"/>
        <w:keepNext w:val="0"/>
        <w:numPr>
          <w:ilvl w:val="0"/>
          <w:numId w:val="6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10" w:name="_Toc76973488"/>
      <w:r>
        <w:rPr>
          <w:color w:val="0070C0"/>
          <w:sz w:val="28"/>
          <w:szCs w:val="28"/>
        </w:rPr>
        <w:t>Installation of Software’s</w:t>
      </w:r>
      <w:r w:rsidR="00500451">
        <w:rPr>
          <w:color w:val="0070C0"/>
          <w:sz w:val="28"/>
          <w:szCs w:val="28"/>
        </w:rPr>
        <w:t>.</w:t>
      </w:r>
      <w:bookmarkEnd w:id="10"/>
    </w:p>
    <w:p w14:paraId="1A933BAC" w14:textId="6EF8F9D2" w:rsidR="00171F7A" w:rsidRDefault="002E5DA5" w:rsidP="00EF1FB0">
      <w:pPr>
        <w:pStyle w:val="MphasiS-HeadingTextCalibri16PtBold"/>
        <w:keepNext w:val="0"/>
        <w:numPr>
          <w:ilvl w:val="1"/>
          <w:numId w:val="43"/>
        </w:numPr>
        <w:spacing w:before="0" w:line="360" w:lineRule="auto"/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</w:t>
      </w:r>
      <w:bookmarkStart w:id="11" w:name="_Toc76973489"/>
      <w:r w:rsidR="00171F7A">
        <w:rPr>
          <w:color w:val="0070C0"/>
          <w:sz w:val="28"/>
          <w:szCs w:val="28"/>
        </w:rPr>
        <w:t xml:space="preserve">Database </w:t>
      </w:r>
      <w:r w:rsidR="00A65F53">
        <w:rPr>
          <w:color w:val="0070C0"/>
          <w:sz w:val="28"/>
          <w:szCs w:val="28"/>
        </w:rPr>
        <w:t>Setup.</w:t>
      </w:r>
      <w:bookmarkEnd w:id="11"/>
    </w:p>
    <w:p w14:paraId="45779DF3" w14:textId="5F25EF51" w:rsidR="00171F7A" w:rsidRDefault="00171F7A" w:rsidP="00AE77C3">
      <w:pPr>
        <w:pStyle w:val="Body1"/>
        <w:spacing w:line="276" w:lineRule="auto"/>
        <w:ind w:left="720"/>
        <w:jc w:val="both"/>
      </w:pPr>
      <w:r>
        <w:t>Once Microsoft SQL Management Studio is installed</w:t>
      </w:r>
      <w:r w:rsidR="00A22F3C">
        <w:t>,</w:t>
      </w:r>
      <w:r>
        <w:t xml:space="preserve"> you need to setup the Database using below parameters </w:t>
      </w:r>
    </w:p>
    <w:p w14:paraId="34F833D1" w14:textId="2B6DF048" w:rsidR="00171F7A" w:rsidRDefault="00171F7A" w:rsidP="00AE77C3">
      <w:pPr>
        <w:pStyle w:val="Body1"/>
        <w:spacing w:line="276" w:lineRule="auto"/>
        <w:ind w:left="720"/>
        <w:jc w:val="both"/>
      </w:pPr>
      <w:r w:rsidRPr="00CE6222">
        <w:rPr>
          <w:b/>
          <w:bCs/>
        </w:rPr>
        <w:t>DB Server Name</w:t>
      </w:r>
      <w:r w:rsidRPr="00CE6222">
        <w:t xml:space="preserve"> - sql-prjson-pf-digital-dev.database.windows.net</w:t>
      </w:r>
    </w:p>
    <w:p w14:paraId="6EC40BF6" w14:textId="484BDC77" w:rsidR="00CE6222" w:rsidRDefault="00B6363B" w:rsidP="00AE77C3">
      <w:pPr>
        <w:pStyle w:val="Body1"/>
        <w:spacing w:line="276" w:lineRule="auto"/>
        <w:ind w:left="720"/>
        <w:jc w:val="both"/>
        <w:rPr>
          <w:b/>
          <w:bCs/>
        </w:rPr>
      </w:pPr>
      <w:r w:rsidRPr="00CE6222">
        <w:rPr>
          <w:b/>
          <w:bCs/>
        </w:rPr>
        <w:t>User</w:t>
      </w:r>
      <w:r>
        <w:rPr>
          <w:b/>
          <w:bCs/>
        </w:rPr>
        <w:t>name</w:t>
      </w:r>
      <w:r w:rsidR="00CE6222" w:rsidRPr="00CE6222">
        <w:rPr>
          <w:b/>
          <w:bCs/>
        </w:rPr>
        <w:t xml:space="preserve"> </w:t>
      </w:r>
      <w:r w:rsidR="00CE6222">
        <w:rPr>
          <w:b/>
          <w:bCs/>
        </w:rPr>
        <w:t xml:space="preserve">– </w:t>
      </w:r>
      <w:proofErr w:type="spellStart"/>
      <w:r w:rsidR="00CE6222" w:rsidRPr="00CE6222">
        <w:t>prjson_readwrite</w:t>
      </w:r>
      <w:proofErr w:type="spellEnd"/>
    </w:p>
    <w:p w14:paraId="230D1D3D" w14:textId="142E78F7" w:rsidR="009F283C" w:rsidRDefault="00CE6222" w:rsidP="0042118B">
      <w:pPr>
        <w:pStyle w:val="Body1"/>
        <w:spacing w:line="276" w:lineRule="auto"/>
        <w:ind w:left="720"/>
        <w:jc w:val="both"/>
      </w:pPr>
      <w:r>
        <w:rPr>
          <w:b/>
          <w:bCs/>
        </w:rPr>
        <w:t>Password</w:t>
      </w:r>
      <w:r w:rsidR="009F283C">
        <w:rPr>
          <w:b/>
          <w:bCs/>
        </w:rPr>
        <w:t xml:space="preserve">: </w:t>
      </w:r>
      <w:r w:rsidRPr="00CE6222">
        <w:t>Mphasis123</w:t>
      </w:r>
      <w:bookmarkStart w:id="12" w:name="_Toc73576594"/>
    </w:p>
    <w:p w14:paraId="55E361B6" w14:textId="0EA6DFC3" w:rsidR="00E96AE6" w:rsidRDefault="00E96AE6" w:rsidP="0042118B">
      <w:pPr>
        <w:pStyle w:val="Body1"/>
        <w:spacing w:line="276" w:lineRule="auto"/>
        <w:ind w:left="720"/>
        <w:jc w:val="both"/>
      </w:pPr>
    </w:p>
    <w:p w14:paraId="32E304D2" w14:textId="5DE41A60" w:rsidR="00E96AE6" w:rsidRDefault="00E96AE6" w:rsidP="0042118B">
      <w:pPr>
        <w:pStyle w:val="Body1"/>
        <w:spacing w:line="276" w:lineRule="auto"/>
        <w:ind w:left="720"/>
        <w:jc w:val="both"/>
      </w:pPr>
    </w:p>
    <w:p w14:paraId="12D4B9BB" w14:textId="05E60125" w:rsidR="00E96AE6" w:rsidRDefault="00E96AE6" w:rsidP="0042118B">
      <w:pPr>
        <w:pStyle w:val="Body1"/>
        <w:spacing w:line="276" w:lineRule="auto"/>
        <w:ind w:left="720"/>
        <w:jc w:val="both"/>
      </w:pPr>
    </w:p>
    <w:p w14:paraId="63C6A37C" w14:textId="567AAAFB" w:rsidR="00E96AE6" w:rsidRDefault="00E96AE6" w:rsidP="0042118B">
      <w:pPr>
        <w:pStyle w:val="Body1"/>
        <w:spacing w:line="276" w:lineRule="auto"/>
        <w:ind w:left="720"/>
        <w:jc w:val="both"/>
      </w:pPr>
    </w:p>
    <w:p w14:paraId="3AFE3E58" w14:textId="46AA83AB" w:rsidR="00E96AE6" w:rsidRDefault="00E96AE6" w:rsidP="0042118B">
      <w:pPr>
        <w:pStyle w:val="Body1"/>
        <w:spacing w:line="276" w:lineRule="auto"/>
        <w:ind w:left="720"/>
        <w:jc w:val="both"/>
      </w:pPr>
    </w:p>
    <w:p w14:paraId="168A1ED3" w14:textId="4BCD471D" w:rsidR="00E96AE6" w:rsidRDefault="00E96AE6" w:rsidP="0042118B">
      <w:pPr>
        <w:pStyle w:val="Body1"/>
        <w:spacing w:line="276" w:lineRule="auto"/>
        <w:ind w:left="720"/>
        <w:jc w:val="both"/>
      </w:pPr>
    </w:p>
    <w:p w14:paraId="1D2E01CC" w14:textId="0907B5EC" w:rsidR="00E96AE6" w:rsidRDefault="00E96AE6" w:rsidP="0042118B">
      <w:pPr>
        <w:pStyle w:val="Body1"/>
        <w:spacing w:line="276" w:lineRule="auto"/>
        <w:ind w:left="720"/>
        <w:jc w:val="both"/>
      </w:pPr>
    </w:p>
    <w:p w14:paraId="07DAC4CD" w14:textId="6EBCAA70" w:rsidR="00E96AE6" w:rsidRDefault="00E96AE6" w:rsidP="0042118B">
      <w:pPr>
        <w:pStyle w:val="Body1"/>
        <w:spacing w:line="276" w:lineRule="auto"/>
        <w:ind w:left="720"/>
        <w:jc w:val="both"/>
      </w:pPr>
    </w:p>
    <w:p w14:paraId="56E36CD8" w14:textId="6DD37282" w:rsidR="00E96AE6" w:rsidRDefault="00E96AE6" w:rsidP="0042118B">
      <w:pPr>
        <w:pStyle w:val="Body1"/>
        <w:spacing w:line="276" w:lineRule="auto"/>
        <w:ind w:left="720"/>
        <w:jc w:val="both"/>
      </w:pPr>
    </w:p>
    <w:p w14:paraId="63DCCF79" w14:textId="291044AD" w:rsidR="00E96AE6" w:rsidRDefault="00E96AE6" w:rsidP="0042118B">
      <w:pPr>
        <w:pStyle w:val="Body1"/>
        <w:spacing w:line="276" w:lineRule="auto"/>
        <w:ind w:left="720"/>
        <w:jc w:val="both"/>
      </w:pPr>
    </w:p>
    <w:p w14:paraId="70277404" w14:textId="349AAF1F" w:rsidR="00E96AE6" w:rsidRDefault="00E96AE6" w:rsidP="0042118B">
      <w:pPr>
        <w:pStyle w:val="Body1"/>
        <w:spacing w:line="276" w:lineRule="auto"/>
        <w:ind w:left="720"/>
        <w:jc w:val="both"/>
      </w:pPr>
    </w:p>
    <w:p w14:paraId="2D3D00DE" w14:textId="18571EDD" w:rsidR="00E96AE6" w:rsidRDefault="00E96AE6" w:rsidP="0042118B">
      <w:pPr>
        <w:pStyle w:val="Body1"/>
        <w:spacing w:line="276" w:lineRule="auto"/>
        <w:ind w:left="720"/>
        <w:jc w:val="both"/>
      </w:pPr>
    </w:p>
    <w:p w14:paraId="6147D26F" w14:textId="1B60D779" w:rsidR="00E96AE6" w:rsidRDefault="00E96AE6" w:rsidP="0042118B">
      <w:pPr>
        <w:pStyle w:val="Body1"/>
        <w:spacing w:line="276" w:lineRule="auto"/>
        <w:ind w:left="720"/>
        <w:jc w:val="both"/>
      </w:pPr>
    </w:p>
    <w:p w14:paraId="6D370D0E" w14:textId="73FCB297" w:rsidR="00E96AE6" w:rsidRDefault="00E96AE6" w:rsidP="0042118B">
      <w:pPr>
        <w:pStyle w:val="Body1"/>
        <w:spacing w:line="276" w:lineRule="auto"/>
        <w:ind w:left="720"/>
        <w:jc w:val="both"/>
      </w:pPr>
    </w:p>
    <w:p w14:paraId="405C4943" w14:textId="77777777" w:rsidR="00E96AE6" w:rsidRDefault="00E96AE6" w:rsidP="0042118B">
      <w:pPr>
        <w:pStyle w:val="Body1"/>
        <w:spacing w:line="276" w:lineRule="auto"/>
        <w:ind w:left="720"/>
        <w:jc w:val="both"/>
      </w:pPr>
    </w:p>
    <w:p w14:paraId="37E2AAB2" w14:textId="00D81672" w:rsidR="001C7BEF" w:rsidRDefault="0042118B" w:rsidP="0042118B">
      <w:pPr>
        <w:pStyle w:val="Body1"/>
        <w:spacing w:line="276" w:lineRule="auto"/>
        <w:ind w:left="72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5A317A3" wp14:editId="4CCE8774">
            <wp:extent cx="59055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Toc73576595"/>
      <w:bookmarkEnd w:id="12"/>
      <w:r w:rsidR="009A594E">
        <w:br/>
      </w:r>
      <w:r w:rsidR="009A594E">
        <w:br/>
      </w:r>
      <w:r w:rsidR="00CE6222" w:rsidRPr="00CE6222">
        <w:t xml:space="preserve">Once you </w:t>
      </w:r>
      <w:r w:rsidR="00F05373" w:rsidRPr="0042118B">
        <w:t>can</w:t>
      </w:r>
      <w:r w:rsidR="00CE6222" w:rsidRPr="00CE6222">
        <w:t xml:space="preserve"> connect you should be able to see tables as shown in below screenshot.</w:t>
      </w:r>
      <w:bookmarkStart w:id="14" w:name="_Toc73576596"/>
      <w:bookmarkEnd w:id="13"/>
    </w:p>
    <w:p w14:paraId="665D5D13" w14:textId="77777777" w:rsidR="001C7BEF" w:rsidRDefault="001C7BEF" w:rsidP="0042118B">
      <w:pPr>
        <w:pStyle w:val="Body1"/>
        <w:spacing w:line="276" w:lineRule="auto"/>
        <w:ind w:left="720"/>
        <w:jc w:val="both"/>
        <w:rPr>
          <w:noProof/>
        </w:rPr>
      </w:pPr>
    </w:p>
    <w:p w14:paraId="42168320" w14:textId="67E9E94E" w:rsidR="00CE6222" w:rsidRDefault="00CE6222" w:rsidP="0042118B">
      <w:pPr>
        <w:pStyle w:val="Body1"/>
        <w:spacing w:line="276" w:lineRule="auto"/>
        <w:ind w:left="72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64FCDFC" wp14:editId="7EAB3591">
            <wp:extent cx="60007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39A1C7F5" w14:textId="0547A88A" w:rsidR="0045090F" w:rsidRDefault="0045090F" w:rsidP="0045090F">
      <w:pPr>
        <w:pStyle w:val="Body1"/>
        <w:spacing w:line="276" w:lineRule="auto"/>
        <w:jc w:val="both"/>
        <w:rPr>
          <w:b/>
          <w:bCs/>
        </w:rPr>
      </w:pPr>
    </w:p>
    <w:p w14:paraId="2919784C" w14:textId="5128BDFF" w:rsidR="00903421" w:rsidRDefault="00903421" w:rsidP="0045090F">
      <w:pPr>
        <w:pStyle w:val="Body1"/>
        <w:spacing w:line="276" w:lineRule="auto"/>
        <w:jc w:val="both"/>
        <w:rPr>
          <w:b/>
          <w:bCs/>
        </w:rPr>
      </w:pPr>
    </w:p>
    <w:p w14:paraId="230DB6EE" w14:textId="65C48416" w:rsidR="00903421" w:rsidRDefault="00903421" w:rsidP="0045090F">
      <w:pPr>
        <w:pStyle w:val="Body1"/>
        <w:spacing w:line="276" w:lineRule="auto"/>
        <w:jc w:val="both"/>
        <w:rPr>
          <w:b/>
          <w:bCs/>
        </w:rPr>
      </w:pPr>
    </w:p>
    <w:p w14:paraId="3F0C36C1" w14:textId="45381307" w:rsidR="00903421" w:rsidRDefault="00903421" w:rsidP="0045090F">
      <w:pPr>
        <w:pStyle w:val="Body1"/>
        <w:spacing w:line="276" w:lineRule="auto"/>
        <w:jc w:val="both"/>
        <w:rPr>
          <w:b/>
          <w:bCs/>
        </w:rPr>
      </w:pPr>
    </w:p>
    <w:p w14:paraId="133ED52D" w14:textId="7DA263AC" w:rsidR="00903421" w:rsidRDefault="00903421" w:rsidP="0045090F">
      <w:pPr>
        <w:pStyle w:val="Body1"/>
        <w:spacing w:line="276" w:lineRule="auto"/>
        <w:jc w:val="both"/>
        <w:rPr>
          <w:b/>
          <w:bCs/>
        </w:rPr>
      </w:pPr>
    </w:p>
    <w:p w14:paraId="59D6C7F3" w14:textId="37775BD1" w:rsidR="00903421" w:rsidRDefault="00903421" w:rsidP="0045090F">
      <w:pPr>
        <w:pStyle w:val="Body1"/>
        <w:spacing w:line="276" w:lineRule="auto"/>
        <w:jc w:val="both"/>
        <w:rPr>
          <w:b/>
          <w:bCs/>
        </w:rPr>
      </w:pPr>
    </w:p>
    <w:p w14:paraId="790A3CEF" w14:textId="3F9F018C" w:rsidR="00903421" w:rsidRDefault="00903421" w:rsidP="0045090F">
      <w:pPr>
        <w:pStyle w:val="Body1"/>
        <w:spacing w:line="276" w:lineRule="auto"/>
        <w:jc w:val="both"/>
        <w:rPr>
          <w:b/>
          <w:bCs/>
        </w:rPr>
      </w:pPr>
    </w:p>
    <w:p w14:paraId="520B25A2" w14:textId="10AFA686" w:rsidR="00D37C37" w:rsidRDefault="00D37C37" w:rsidP="0045090F">
      <w:pPr>
        <w:pStyle w:val="Body1"/>
        <w:spacing w:line="276" w:lineRule="auto"/>
        <w:jc w:val="both"/>
        <w:rPr>
          <w:b/>
          <w:bCs/>
        </w:rPr>
      </w:pPr>
    </w:p>
    <w:p w14:paraId="0541E306" w14:textId="75D8F2B4" w:rsidR="008D0823" w:rsidRDefault="002107DD" w:rsidP="00407747">
      <w:pPr>
        <w:pStyle w:val="MphasiS-HeadingTextCalibri16PtBold"/>
        <w:numPr>
          <w:ilvl w:val="1"/>
          <w:numId w:val="43"/>
        </w:numPr>
      </w:pPr>
      <w:r>
        <w:rPr>
          <w:color w:val="0070C0"/>
          <w:sz w:val="28"/>
          <w:szCs w:val="28"/>
        </w:rPr>
        <w:lastRenderedPageBreak/>
        <w:t xml:space="preserve">     </w:t>
      </w:r>
      <w:bookmarkStart w:id="15" w:name="_Toc76973490"/>
      <w:r w:rsidR="00A978EC" w:rsidRPr="00FB77D9">
        <w:rPr>
          <w:color w:val="0070C0"/>
          <w:sz w:val="28"/>
          <w:szCs w:val="28"/>
        </w:rPr>
        <w:t>Sonar Lint installation.</w:t>
      </w:r>
      <w:bookmarkEnd w:id="15"/>
    </w:p>
    <w:p w14:paraId="024A7D90" w14:textId="77777777" w:rsidR="008D0823" w:rsidRDefault="008D0823" w:rsidP="008D0823">
      <w:pPr>
        <w:pStyle w:val="Body1"/>
        <w:spacing w:line="276" w:lineRule="auto"/>
        <w:ind w:left="375"/>
        <w:jc w:val="both"/>
      </w:pPr>
      <w:r>
        <w:t>Sonar Lint plugin must be installed in Eclipse STS.</w:t>
      </w:r>
    </w:p>
    <w:p w14:paraId="7EBFB0E6" w14:textId="77777777" w:rsidR="008D0823" w:rsidRDefault="008D0823" w:rsidP="008D0823">
      <w:pPr>
        <w:pStyle w:val="Body1"/>
        <w:spacing w:line="276" w:lineRule="auto"/>
        <w:ind w:left="375"/>
        <w:jc w:val="both"/>
      </w:pPr>
      <w:r>
        <w:t xml:space="preserve">Please find the instructions here          </w:t>
      </w:r>
      <w:r>
        <w:object w:dxaOrig="1534" w:dyaOrig="997" w14:anchorId="0190BF1B">
          <v:shape id="_x0000_i1026" type="#_x0000_t75" style="width:76.5pt;height:49.5pt" o:ole="">
            <v:imagedata r:id="rId20" o:title=""/>
          </v:shape>
          <o:OLEObject Type="Embed" ProgID="Word.Document.12" ShapeID="_x0000_i1026" DrawAspect="Icon" ObjectID="_1687591443" r:id="rId21">
            <o:FieldCodes>\s</o:FieldCodes>
          </o:OLEObject>
        </w:object>
      </w:r>
    </w:p>
    <w:p w14:paraId="1AF256DE" w14:textId="77777777" w:rsidR="008D0823" w:rsidRDefault="008D0823" w:rsidP="008D0823">
      <w:pPr>
        <w:pStyle w:val="Body1"/>
        <w:spacing w:line="276" w:lineRule="auto"/>
        <w:ind w:left="375"/>
        <w:jc w:val="both"/>
      </w:pPr>
    </w:p>
    <w:p w14:paraId="5DFB336D" w14:textId="77777777" w:rsidR="008D0823" w:rsidRDefault="008D0823" w:rsidP="008D0823">
      <w:pPr>
        <w:pStyle w:val="Body1"/>
        <w:spacing w:line="276" w:lineRule="auto"/>
        <w:ind w:left="375"/>
        <w:jc w:val="both"/>
      </w:pPr>
      <w:r w:rsidRPr="00BD4A1C">
        <w:rPr>
          <w:b/>
          <w:bCs/>
        </w:rPr>
        <w:t>NOT</w:t>
      </w:r>
      <w:r>
        <w:rPr>
          <w:b/>
          <w:bCs/>
        </w:rPr>
        <w:t xml:space="preserve">E: </w:t>
      </w:r>
      <w:r>
        <w:t>Please follow the below instructions if facing any errors in Eclipse marketplace</w:t>
      </w:r>
    </w:p>
    <w:p w14:paraId="4FF6D267" w14:textId="2A45084F" w:rsidR="00EF12B9" w:rsidRDefault="008D0823" w:rsidP="009C6B15">
      <w:pPr>
        <w:pStyle w:val="Body1"/>
        <w:spacing w:line="276" w:lineRule="auto"/>
        <w:ind w:left="375"/>
        <w:jc w:val="both"/>
      </w:pPr>
      <w:r>
        <w:object w:dxaOrig="1534" w:dyaOrig="997" w14:anchorId="29000EF4">
          <v:shape id="_x0000_i1027" type="#_x0000_t75" style="width:76.5pt;height:49.5pt" o:ole="">
            <v:imagedata r:id="rId22" o:title=""/>
          </v:shape>
          <o:OLEObject Type="Embed" ProgID="Package" ShapeID="_x0000_i1027" DrawAspect="Icon" ObjectID="_1687591444" r:id="rId23"/>
        </w:object>
      </w:r>
      <w:r w:rsidR="00EF12B9">
        <w:t xml:space="preserve">  </w:t>
      </w:r>
    </w:p>
    <w:p w14:paraId="355C8DD3" w14:textId="77777777" w:rsidR="00383407" w:rsidRDefault="00383407" w:rsidP="009C6B15">
      <w:pPr>
        <w:pStyle w:val="Body1"/>
        <w:spacing w:line="276" w:lineRule="auto"/>
        <w:ind w:left="375"/>
        <w:jc w:val="both"/>
      </w:pPr>
    </w:p>
    <w:p w14:paraId="2E6630E8" w14:textId="70CE44C2" w:rsidR="00D834A5" w:rsidRDefault="007F3F57" w:rsidP="00567286">
      <w:pPr>
        <w:pStyle w:val="MphasiS-HeadingTextCalibri16PtBold"/>
        <w:keepNext w:val="0"/>
        <w:numPr>
          <w:ilvl w:val="1"/>
          <w:numId w:val="43"/>
        </w:numPr>
        <w:spacing w:before="0" w:line="360" w:lineRule="auto"/>
        <w:jc w:val="both"/>
      </w:pPr>
      <w:r>
        <w:rPr>
          <w:color w:val="0070C0"/>
          <w:sz w:val="28"/>
          <w:szCs w:val="28"/>
        </w:rPr>
        <w:t xml:space="preserve">    </w:t>
      </w:r>
      <w:r w:rsidR="006212C6">
        <w:rPr>
          <w:color w:val="0070C0"/>
          <w:sz w:val="28"/>
          <w:szCs w:val="28"/>
        </w:rPr>
        <w:t xml:space="preserve"> </w:t>
      </w:r>
      <w:bookmarkStart w:id="16" w:name="_Toc76973491"/>
      <w:r w:rsidR="00D834A5" w:rsidRPr="007562EB">
        <w:rPr>
          <w:color w:val="0070C0"/>
          <w:sz w:val="28"/>
          <w:szCs w:val="28"/>
        </w:rPr>
        <w:t>J</w:t>
      </w:r>
      <w:r w:rsidR="003A1E09">
        <w:rPr>
          <w:color w:val="0070C0"/>
          <w:sz w:val="28"/>
          <w:szCs w:val="28"/>
        </w:rPr>
        <w:t>AVA</w:t>
      </w:r>
      <w:r w:rsidR="00D834A5" w:rsidRPr="007562EB">
        <w:rPr>
          <w:color w:val="0070C0"/>
          <w:sz w:val="28"/>
          <w:szCs w:val="28"/>
        </w:rPr>
        <w:t xml:space="preserve"> and Maven Installation</w:t>
      </w:r>
      <w:r w:rsidR="00D834A5">
        <w:t>.</w:t>
      </w:r>
      <w:bookmarkEnd w:id="16"/>
    </w:p>
    <w:p w14:paraId="216F1278" w14:textId="77777777" w:rsidR="00D834A5" w:rsidRDefault="00D834A5" w:rsidP="00D834A5">
      <w:pPr>
        <w:pStyle w:val="Body1"/>
        <w:spacing w:line="276" w:lineRule="auto"/>
        <w:ind w:firstLine="720"/>
        <w:jc w:val="both"/>
      </w:pPr>
      <w:r w:rsidRPr="001E0CE5">
        <w:t>Please refer this document for Java and Maven installation.</w:t>
      </w:r>
      <w:r>
        <w:t xml:space="preserve"> </w:t>
      </w:r>
      <w:r>
        <w:object w:dxaOrig="1534" w:dyaOrig="997" w14:anchorId="1DF72C2B">
          <v:shape id="_x0000_i1028" type="#_x0000_t75" style="width:76.5pt;height:49.5pt" o:ole="">
            <v:imagedata r:id="rId24" o:title=""/>
          </v:shape>
          <o:OLEObject Type="Embed" ProgID="Package" ShapeID="_x0000_i1028" DrawAspect="Icon" ObjectID="_1687591445" r:id="rId25"/>
        </w:object>
      </w:r>
    </w:p>
    <w:p w14:paraId="3D24456F" w14:textId="77777777" w:rsidR="00D834A5" w:rsidRPr="00C57F7E" w:rsidRDefault="00D834A5" w:rsidP="00D834A5">
      <w:pPr>
        <w:pStyle w:val="Body1"/>
        <w:spacing w:line="276" w:lineRule="auto"/>
        <w:ind w:firstLine="720"/>
        <w:jc w:val="both"/>
      </w:pPr>
    </w:p>
    <w:p w14:paraId="77BC0E13" w14:textId="2BA59083" w:rsidR="00C57F7E" w:rsidRDefault="00C57F7E" w:rsidP="00C57F7E">
      <w:pPr>
        <w:pStyle w:val="MphasiS-HeadingTextCalibri16PtBold"/>
        <w:keepNext w:val="0"/>
        <w:spacing w:before="0" w:line="360" w:lineRule="auto"/>
        <w:jc w:val="both"/>
        <w:rPr>
          <w:color w:val="0070C0"/>
          <w:sz w:val="28"/>
          <w:szCs w:val="28"/>
        </w:rPr>
      </w:pPr>
      <w:bookmarkStart w:id="17" w:name="_Toc76973492"/>
      <w:r>
        <w:t>3.</w:t>
      </w:r>
      <w:r w:rsidR="00567286">
        <w:t>4</w:t>
      </w:r>
      <w:r>
        <w:t xml:space="preserve">    </w:t>
      </w:r>
      <w:r w:rsidR="008503F9">
        <w:t xml:space="preserve">  </w:t>
      </w:r>
      <w:r>
        <w:rPr>
          <w:color w:val="0070C0"/>
          <w:sz w:val="28"/>
          <w:szCs w:val="28"/>
        </w:rPr>
        <w:t xml:space="preserve">JAVA Certificate installation and </w:t>
      </w:r>
      <w:r w:rsidRPr="00CE6222">
        <w:rPr>
          <w:color w:val="0070C0"/>
          <w:sz w:val="28"/>
          <w:szCs w:val="28"/>
        </w:rPr>
        <w:t>Git Clone</w:t>
      </w:r>
      <w:r>
        <w:rPr>
          <w:color w:val="0070C0"/>
          <w:sz w:val="28"/>
          <w:szCs w:val="28"/>
        </w:rPr>
        <w:t>.</w:t>
      </w:r>
      <w:bookmarkEnd w:id="17"/>
    </w:p>
    <w:p w14:paraId="7E04645A" w14:textId="77777777" w:rsidR="00C57F7E" w:rsidRDefault="00C57F7E" w:rsidP="00C57F7E">
      <w:pPr>
        <w:pStyle w:val="Body1"/>
        <w:spacing w:line="276" w:lineRule="auto"/>
        <w:ind w:left="720"/>
        <w:jc w:val="both"/>
      </w:pPr>
      <w:r w:rsidRPr="0029797F">
        <w:t>Please</w:t>
      </w:r>
      <w:r>
        <w:t xml:space="preserve"> search for keywords </w:t>
      </w:r>
      <w:r w:rsidRPr="00DF55A6">
        <w:rPr>
          <w:highlight w:val="yellow"/>
        </w:rPr>
        <w:t>JAVA</w:t>
      </w:r>
      <w:r>
        <w:t xml:space="preserve"> and </w:t>
      </w:r>
      <w:r w:rsidRPr="00DF55A6">
        <w:rPr>
          <w:highlight w:val="yellow"/>
        </w:rPr>
        <w:t>GIT</w:t>
      </w:r>
      <w:r>
        <w:t xml:space="preserve"> in this file </w:t>
      </w:r>
      <w:r w:rsidRPr="0029797F">
        <w:rPr>
          <w:b/>
          <w:bCs/>
        </w:rPr>
        <w:t>NS_SSL_V5.0</w:t>
      </w:r>
      <w:r>
        <w:rPr>
          <w:b/>
          <w:bCs/>
        </w:rPr>
        <w:t xml:space="preserve">.pdf </w:t>
      </w:r>
      <w:r>
        <w:t>and follow the instructions.</w:t>
      </w:r>
    </w:p>
    <w:p w14:paraId="098ABC12" w14:textId="77777777" w:rsidR="00C57F7E" w:rsidRDefault="00C57F7E" w:rsidP="00C57F7E">
      <w:pPr>
        <w:pStyle w:val="Body1"/>
        <w:spacing w:line="276" w:lineRule="auto"/>
        <w:ind w:left="720"/>
        <w:jc w:val="both"/>
      </w:pPr>
      <w:r w:rsidRPr="00D26453">
        <w:rPr>
          <w:b/>
          <w:bCs/>
        </w:rPr>
        <w:t>NOTE</w:t>
      </w:r>
      <w:r>
        <w:rPr>
          <w:b/>
          <w:bCs/>
        </w:rPr>
        <w:t xml:space="preserve">: </w:t>
      </w:r>
      <w:r>
        <w:t>You should be having admin access.</w:t>
      </w:r>
    </w:p>
    <w:p w14:paraId="60EB4553" w14:textId="655D5FE2" w:rsidR="00C57F7E" w:rsidRDefault="00C57F7E" w:rsidP="00C57F7E">
      <w:pPr>
        <w:pStyle w:val="Body1"/>
        <w:spacing w:line="276" w:lineRule="auto"/>
        <w:ind w:left="720"/>
        <w:jc w:val="both"/>
      </w:pPr>
      <w:r w:rsidRPr="00625000">
        <w:object w:dxaOrig="1575" w:dyaOrig="810" w14:anchorId="3CCF7691">
          <v:shape id="_x0000_i1029" type="#_x0000_t75" style="width:78.75pt;height:40.5pt" o:ole="">
            <v:imagedata r:id="rId26" o:title=""/>
          </v:shape>
          <o:OLEObject Type="Embed" ProgID="Package" ShapeID="_x0000_i1029" DrawAspect="Content" ObjectID="_1687591446" r:id="rId27"/>
        </w:object>
      </w:r>
    </w:p>
    <w:p w14:paraId="1953C02C" w14:textId="02329C44" w:rsidR="00CE6222" w:rsidRPr="00CE6222" w:rsidRDefault="00CE6222" w:rsidP="00CE6222">
      <w:pPr>
        <w:pStyle w:val="MphasiS-HeadingTextCalibri16PtBold"/>
        <w:keepNext w:val="0"/>
        <w:numPr>
          <w:ilvl w:val="0"/>
          <w:numId w:val="6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18" w:name="_Toc76973493"/>
      <w:r w:rsidRPr="00CE6222">
        <w:rPr>
          <w:color w:val="0070C0"/>
          <w:sz w:val="28"/>
          <w:szCs w:val="28"/>
        </w:rPr>
        <w:t>Azure DevOps Access</w:t>
      </w:r>
      <w:r w:rsidR="009102DD">
        <w:rPr>
          <w:color w:val="0070C0"/>
          <w:sz w:val="28"/>
          <w:szCs w:val="28"/>
        </w:rPr>
        <w:t>.</w:t>
      </w:r>
      <w:bookmarkEnd w:id="18"/>
      <w:r w:rsidRPr="00CE6222">
        <w:rPr>
          <w:color w:val="0070C0"/>
          <w:sz w:val="28"/>
          <w:szCs w:val="28"/>
        </w:rPr>
        <w:t xml:space="preserve"> </w:t>
      </w:r>
    </w:p>
    <w:p w14:paraId="010876BE" w14:textId="07BFFD9A" w:rsidR="00CE6222" w:rsidRPr="00C66B68" w:rsidRDefault="00CE6222" w:rsidP="001B4A8C">
      <w:pPr>
        <w:pStyle w:val="Body1"/>
        <w:spacing w:line="276" w:lineRule="auto"/>
        <w:ind w:left="720" w:firstLine="720"/>
        <w:jc w:val="both"/>
      </w:pPr>
      <w:bookmarkStart w:id="19" w:name="_Toc73576598"/>
      <w:r w:rsidRPr="00CE6222">
        <w:t>Please contact your leads for the Azure DevOps Access</w:t>
      </w:r>
      <w:bookmarkEnd w:id="19"/>
      <w:r w:rsidR="00025149">
        <w:t>.</w:t>
      </w:r>
    </w:p>
    <w:p w14:paraId="412D2155" w14:textId="13932091" w:rsidR="00180DFC" w:rsidRDefault="00CE6222" w:rsidP="00505806">
      <w:pPr>
        <w:pStyle w:val="MphasiS-HeadingTextCalibri16PtBold"/>
        <w:keepNext w:val="0"/>
        <w:numPr>
          <w:ilvl w:val="0"/>
          <w:numId w:val="6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20" w:name="_Toc76973494"/>
      <w:r>
        <w:rPr>
          <w:color w:val="0070C0"/>
          <w:sz w:val="28"/>
          <w:szCs w:val="28"/>
        </w:rPr>
        <w:t>ID Creation</w:t>
      </w:r>
      <w:r w:rsidR="001B3C31">
        <w:rPr>
          <w:color w:val="0070C0"/>
          <w:sz w:val="28"/>
          <w:szCs w:val="28"/>
        </w:rPr>
        <w:t>.</w:t>
      </w:r>
      <w:bookmarkEnd w:id="20"/>
    </w:p>
    <w:p w14:paraId="59C40F4B" w14:textId="3EDBC4A5" w:rsidR="003724C3" w:rsidRDefault="00AF7CE1" w:rsidP="00A1235B">
      <w:pPr>
        <w:pStyle w:val="MphasiS-HeadingTextCalibri16PtBold"/>
        <w:keepNext w:val="0"/>
        <w:spacing w:before="0" w:line="360" w:lineRule="auto"/>
        <w:ind w:firstLine="720"/>
        <w:jc w:val="both"/>
        <w:rPr>
          <w:color w:val="0070C0"/>
          <w:sz w:val="28"/>
          <w:szCs w:val="28"/>
        </w:rPr>
      </w:pPr>
      <w:bookmarkStart w:id="21" w:name="_Toc76973495"/>
      <w:r>
        <w:rPr>
          <w:color w:val="0070C0"/>
          <w:sz w:val="28"/>
          <w:szCs w:val="28"/>
        </w:rPr>
        <w:t>5</w:t>
      </w:r>
      <w:r w:rsidR="003724C3">
        <w:rPr>
          <w:color w:val="0070C0"/>
          <w:sz w:val="28"/>
          <w:szCs w:val="28"/>
        </w:rPr>
        <w:t>.1</w:t>
      </w:r>
      <w:r w:rsidR="003724C3">
        <w:rPr>
          <w:color w:val="0070C0"/>
          <w:sz w:val="28"/>
          <w:szCs w:val="28"/>
        </w:rPr>
        <w:tab/>
        <w:t>GIT H</w:t>
      </w:r>
      <w:r w:rsidR="00EE11D1">
        <w:rPr>
          <w:color w:val="0070C0"/>
          <w:sz w:val="28"/>
          <w:szCs w:val="28"/>
        </w:rPr>
        <w:t>UB</w:t>
      </w:r>
      <w:r w:rsidR="003724C3">
        <w:rPr>
          <w:color w:val="0070C0"/>
          <w:sz w:val="28"/>
          <w:szCs w:val="28"/>
        </w:rPr>
        <w:t xml:space="preserve"> ID </w:t>
      </w:r>
      <w:r w:rsidR="002D3A84">
        <w:rPr>
          <w:color w:val="0070C0"/>
          <w:sz w:val="28"/>
          <w:szCs w:val="28"/>
        </w:rPr>
        <w:t>C</w:t>
      </w:r>
      <w:r w:rsidR="003724C3">
        <w:rPr>
          <w:color w:val="0070C0"/>
          <w:sz w:val="28"/>
          <w:szCs w:val="28"/>
        </w:rPr>
        <w:t>reation.</w:t>
      </w:r>
      <w:bookmarkEnd w:id="21"/>
    </w:p>
    <w:p w14:paraId="1013CFBA" w14:textId="1192C729" w:rsidR="00C31A10" w:rsidRPr="00C31A10" w:rsidRDefault="00C31A10" w:rsidP="00C31A10">
      <w:pPr>
        <w:pStyle w:val="Body1"/>
        <w:spacing w:line="276" w:lineRule="auto"/>
        <w:ind w:left="720" w:firstLine="720"/>
        <w:jc w:val="both"/>
      </w:pPr>
      <w:r w:rsidRPr="00C31A10">
        <w:t>GIT Hub access will be automatically enabled once Azure DevOps access is enabled.</w:t>
      </w:r>
    </w:p>
    <w:p w14:paraId="61F5D3D0" w14:textId="66529834" w:rsidR="003724C3" w:rsidRDefault="00AF7CE1" w:rsidP="00A1235B">
      <w:pPr>
        <w:pStyle w:val="MphasiS-HeadingTextCalibri16PtBold"/>
        <w:keepNext w:val="0"/>
        <w:spacing w:before="0" w:line="360" w:lineRule="auto"/>
        <w:ind w:firstLine="720"/>
        <w:jc w:val="both"/>
        <w:rPr>
          <w:color w:val="0070C0"/>
          <w:sz w:val="28"/>
          <w:szCs w:val="28"/>
        </w:rPr>
      </w:pPr>
      <w:bookmarkStart w:id="22" w:name="_Toc76973496"/>
      <w:r>
        <w:rPr>
          <w:color w:val="0070C0"/>
          <w:sz w:val="28"/>
          <w:szCs w:val="28"/>
        </w:rPr>
        <w:t>5</w:t>
      </w:r>
      <w:r w:rsidR="003724C3">
        <w:rPr>
          <w:color w:val="0070C0"/>
          <w:sz w:val="28"/>
          <w:szCs w:val="28"/>
        </w:rPr>
        <w:t>.2</w:t>
      </w:r>
      <w:r w:rsidR="003724C3">
        <w:rPr>
          <w:color w:val="0070C0"/>
          <w:sz w:val="28"/>
          <w:szCs w:val="28"/>
        </w:rPr>
        <w:tab/>
        <w:t>Sonar Cloud ID Creation</w:t>
      </w:r>
      <w:r w:rsidR="00C865DD">
        <w:rPr>
          <w:color w:val="0070C0"/>
          <w:sz w:val="28"/>
          <w:szCs w:val="28"/>
        </w:rPr>
        <w:t>.</w:t>
      </w:r>
      <w:bookmarkEnd w:id="22"/>
    </w:p>
    <w:p w14:paraId="6DCD8C9D" w14:textId="2B2B6AFC" w:rsidR="00B25B90" w:rsidRDefault="00FC586E" w:rsidP="001B4A8C">
      <w:pPr>
        <w:pStyle w:val="Body1"/>
        <w:spacing w:line="276" w:lineRule="auto"/>
        <w:ind w:left="720" w:firstLine="720"/>
        <w:jc w:val="both"/>
      </w:pPr>
      <w:r>
        <w:t>Sonar clo</w:t>
      </w:r>
      <w:r w:rsidR="00257F7D">
        <w:t>u</w:t>
      </w:r>
      <w:r>
        <w:t>d access i</w:t>
      </w:r>
      <w:r w:rsidR="00560BE1">
        <w:t>s</w:t>
      </w:r>
      <w:r>
        <w:t xml:space="preserve"> for LEVEL – 6 and above</w:t>
      </w:r>
      <w:r w:rsidR="00B25B90">
        <w:t>.</w:t>
      </w:r>
    </w:p>
    <w:p w14:paraId="03A43C45" w14:textId="3583D57E" w:rsidR="00FC586E" w:rsidRPr="00C66B68" w:rsidRDefault="00FC586E" w:rsidP="001B4A8C">
      <w:pPr>
        <w:pStyle w:val="Body1"/>
        <w:spacing w:line="276" w:lineRule="auto"/>
        <w:ind w:left="720" w:firstLine="720"/>
        <w:jc w:val="both"/>
      </w:pPr>
      <w:r>
        <w:t>If your LEVEL is 6 and above, please contact your leads for the same.</w:t>
      </w:r>
    </w:p>
    <w:p w14:paraId="3372E52B" w14:textId="4F0241F6" w:rsidR="00314C54" w:rsidRDefault="00AF7CE1" w:rsidP="00314C54">
      <w:pPr>
        <w:pStyle w:val="MphasiS-HeadingTextCalibri16PtBold"/>
        <w:keepNext w:val="0"/>
        <w:spacing w:before="0" w:line="360" w:lineRule="auto"/>
        <w:ind w:firstLine="720"/>
        <w:jc w:val="both"/>
        <w:rPr>
          <w:color w:val="0070C0"/>
          <w:sz w:val="28"/>
          <w:szCs w:val="28"/>
        </w:rPr>
      </w:pPr>
      <w:bookmarkStart w:id="23" w:name="_Toc76973497"/>
      <w:r>
        <w:rPr>
          <w:color w:val="0070C0"/>
          <w:sz w:val="28"/>
          <w:szCs w:val="28"/>
        </w:rPr>
        <w:t>5</w:t>
      </w:r>
      <w:r w:rsidR="003724C3">
        <w:rPr>
          <w:color w:val="0070C0"/>
          <w:sz w:val="28"/>
          <w:szCs w:val="28"/>
        </w:rPr>
        <w:t xml:space="preserve">.3 </w:t>
      </w:r>
      <w:r w:rsidR="00B378AD">
        <w:rPr>
          <w:color w:val="0070C0"/>
          <w:sz w:val="28"/>
          <w:szCs w:val="28"/>
        </w:rPr>
        <w:tab/>
      </w:r>
      <w:r w:rsidR="00B378AD" w:rsidRPr="00AF5E04">
        <w:rPr>
          <w:color w:val="0070C0"/>
          <w:sz w:val="28"/>
          <w:szCs w:val="28"/>
        </w:rPr>
        <w:t>Ardonagh ID Creation</w:t>
      </w:r>
      <w:r w:rsidR="00B378AD">
        <w:rPr>
          <w:color w:val="0070C0"/>
          <w:sz w:val="28"/>
          <w:szCs w:val="28"/>
        </w:rPr>
        <w:t>.</w:t>
      </w:r>
      <w:bookmarkEnd w:id="23"/>
    </w:p>
    <w:p w14:paraId="24A96A89" w14:textId="342F52C0" w:rsidR="00314C54" w:rsidRDefault="00314C54" w:rsidP="00314C54">
      <w:pPr>
        <w:pStyle w:val="Body1"/>
        <w:spacing w:line="276" w:lineRule="auto"/>
        <w:ind w:left="720" w:firstLine="720"/>
        <w:jc w:val="both"/>
      </w:pPr>
      <w:r w:rsidRPr="00314C54">
        <w:t>Please request</w:t>
      </w:r>
      <w:r>
        <w:t xml:space="preserve"> Shripad Naik for Ardonagh ID Creation [</w:t>
      </w:r>
      <w:hyperlink r:id="rId28" w:history="1">
        <w:r w:rsidRPr="00314C54">
          <w:rPr>
            <w:rStyle w:val="Hyperlink"/>
          </w:rPr>
          <w:t>Shripad Naik</w:t>
        </w:r>
      </w:hyperlink>
      <w:r>
        <w:t>]</w:t>
      </w:r>
      <w:r w:rsidR="005910E7">
        <w:t>.</w:t>
      </w:r>
    </w:p>
    <w:p w14:paraId="16865044" w14:textId="0D5C0779" w:rsidR="005910E7" w:rsidRPr="00314C54" w:rsidRDefault="005910E7" w:rsidP="00314C54">
      <w:pPr>
        <w:pStyle w:val="Body1"/>
        <w:spacing w:line="276" w:lineRule="auto"/>
        <w:ind w:left="720" w:firstLine="720"/>
        <w:jc w:val="both"/>
      </w:pPr>
      <w:r>
        <w:t>Immediately change the password</w:t>
      </w:r>
      <w:r w:rsidR="002638DF">
        <w:t>,</w:t>
      </w:r>
      <w:r>
        <w:t xml:space="preserve"> once the credentials are received.</w:t>
      </w:r>
    </w:p>
    <w:p w14:paraId="17D23FCE" w14:textId="58AB1BC9" w:rsidR="000F68AF" w:rsidRDefault="00100FDC">
      <w:pPr>
        <w:pStyle w:val="MphasiS-HeadingTextCalibri16PtBold"/>
        <w:rPr>
          <w:color w:val="0070C0"/>
          <w:sz w:val="28"/>
          <w:szCs w:val="28"/>
        </w:rPr>
      </w:pPr>
      <w:bookmarkStart w:id="24" w:name="_Toc76973498"/>
      <w:r>
        <w:rPr>
          <w:color w:val="0070C0"/>
          <w:sz w:val="28"/>
          <w:szCs w:val="28"/>
        </w:rPr>
        <w:lastRenderedPageBreak/>
        <w:t>6</w:t>
      </w:r>
      <w:r w:rsidR="00C93FFE">
        <w:rPr>
          <w:color w:val="0070C0"/>
          <w:sz w:val="28"/>
          <w:szCs w:val="28"/>
        </w:rPr>
        <w:t xml:space="preserve">. </w:t>
      </w:r>
      <w:r w:rsidR="000F68AF">
        <w:rPr>
          <w:color w:val="0070C0"/>
          <w:sz w:val="28"/>
          <w:szCs w:val="28"/>
        </w:rPr>
        <w:t xml:space="preserve"> KT Recordings</w:t>
      </w:r>
      <w:r w:rsidR="000B49CF">
        <w:rPr>
          <w:color w:val="0070C0"/>
          <w:sz w:val="28"/>
          <w:szCs w:val="28"/>
        </w:rPr>
        <w:t>.</w:t>
      </w:r>
      <w:bookmarkEnd w:id="24"/>
    </w:p>
    <w:p w14:paraId="32EB78F8" w14:textId="71CFA9DB" w:rsidR="004C3463" w:rsidRDefault="00100FDC" w:rsidP="004C3463">
      <w:pPr>
        <w:pStyle w:val="MphasiS-HeadingTextCalibri16PtBold"/>
        <w:keepNext w:val="0"/>
        <w:spacing w:before="0" w:line="360" w:lineRule="auto"/>
        <w:jc w:val="both"/>
        <w:rPr>
          <w:color w:val="0070C0"/>
          <w:sz w:val="28"/>
          <w:szCs w:val="28"/>
        </w:rPr>
      </w:pPr>
      <w:bookmarkStart w:id="25" w:name="_Toc76973499"/>
      <w:r>
        <w:rPr>
          <w:color w:val="0070C0"/>
          <w:sz w:val="28"/>
          <w:szCs w:val="28"/>
        </w:rPr>
        <w:t>6</w:t>
      </w:r>
      <w:r w:rsidR="004C3463">
        <w:rPr>
          <w:color w:val="0070C0"/>
          <w:sz w:val="28"/>
          <w:szCs w:val="28"/>
        </w:rPr>
        <w:t>.1</w:t>
      </w:r>
      <w:r w:rsidR="004C3463" w:rsidRPr="004C3463">
        <w:rPr>
          <w:color w:val="0070C0"/>
          <w:sz w:val="28"/>
          <w:szCs w:val="28"/>
        </w:rPr>
        <w:t xml:space="preserve"> </w:t>
      </w:r>
      <w:r w:rsidR="004C3463">
        <w:rPr>
          <w:color w:val="0070C0"/>
          <w:sz w:val="28"/>
          <w:szCs w:val="28"/>
        </w:rPr>
        <w:t>Functional KT Recordings</w:t>
      </w:r>
      <w:r w:rsidR="003901F8">
        <w:rPr>
          <w:color w:val="0070C0"/>
          <w:sz w:val="28"/>
          <w:szCs w:val="28"/>
        </w:rPr>
        <w:t>.</w:t>
      </w:r>
      <w:bookmarkEnd w:id="25"/>
    </w:p>
    <w:p w14:paraId="0E8C9AE3" w14:textId="19A19B9B" w:rsidR="004C3463" w:rsidRPr="00B777D4" w:rsidRDefault="004C3463" w:rsidP="00B777D4">
      <w:pPr>
        <w:pStyle w:val="Body1"/>
        <w:spacing w:line="276" w:lineRule="auto"/>
        <w:ind w:left="720"/>
        <w:jc w:val="both"/>
      </w:pPr>
      <w:r w:rsidRPr="00B777D4">
        <w:t xml:space="preserve">Functional KT recording </w:t>
      </w:r>
      <w:r w:rsidR="00217931">
        <w:t>is available</w:t>
      </w:r>
      <w:r w:rsidRPr="00B777D4">
        <w:t xml:space="preserve"> </w:t>
      </w:r>
      <w:hyperlink r:id="rId29" w:history="1">
        <w:r w:rsidR="003A1CC9">
          <w:rPr>
            <w:b/>
            <w:bCs/>
            <w:u w:val="single"/>
          </w:rPr>
          <w:t>HERE</w:t>
        </w:r>
      </w:hyperlink>
    </w:p>
    <w:p w14:paraId="19668673" w14:textId="0B1003BB" w:rsidR="004C3463" w:rsidRPr="00395CDB" w:rsidRDefault="00100FDC" w:rsidP="00395CDB">
      <w:pPr>
        <w:pStyle w:val="MphasiS-HeadingTextCalibri16PtBold"/>
        <w:keepNext w:val="0"/>
        <w:spacing w:before="0" w:line="360" w:lineRule="auto"/>
        <w:jc w:val="both"/>
        <w:rPr>
          <w:color w:val="0070C0"/>
          <w:sz w:val="28"/>
          <w:szCs w:val="28"/>
        </w:rPr>
      </w:pPr>
      <w:bookmarkStart w:id="26" w:name="_Toc76973500"/>
      <w:r>
        <w:rPr>
          <w:color w:val="0070C0"/>
          <w:sz w:val="28"/>
          <w:szCs w:val="28"/>
        </w:rPr>
        <w:t>6</w:t>
      </w:r>
      <w:r w:rsidR="004C3463" w:rsidRPr="00395CDB">
        <w:rPr>
          <w:color w:val="0070C0"/>
          <w:sz w:val="28"/>
          <w:szCs w:val="28"/>
        </w:rPr>
        <w:t>.2</w:t>
      </w:r>
      <w:r w:rsidR="004C3463" w:rsidRPr="004C3463">
        <w:rPr>
          <w:color w:val="0070C0"/>
          <w:sz w:val="28"/>
          <w:szCs w:val="28"/>
        </w:rPr>
        <w:t xml:space="preserve"> </w:t>
      </w:r>
      <w:r w:rsidR="004C3463">
        <w:rPr>
          <w:color w:val="0070C0"/>
          <w:sz w:val="28"/>
          <w:szCs w:val="28"/>
        </w:rPr>
        <w:t>Technical KT Recordings</w:t>
      </w:r>
      <w:r w:rsidR="00EA2499">
        <w:rPr>
          <w:color w:val="0070C0"/>
          <w:sz w:val="28"/>
          <w:szCs w:val="28"/>
        </w:rPr>
        <w:t>.</w:t>
      </w:r>
      <w:bookmarkEnd w:id="26"/>
    </w:p>
    <w:p w14:paraId="36490B35" w14:textId="77777777" w:rsidR="000F68AF" w:rsidRPr="00CE6222" w:rsidRDefault="000F68AF" w:rsidP="005E5B83">
      <w:pPr>
        <w:pStyle w:val="MphasiS-HeadingTextCalibri16PtBold"/>
        <w:keepNext w:val="0"/>
        <w:spacing w:before="0" w:line="360" w:lineRule="auto"/>
        <w:jc w:val="both"/>
        <w:rPr>
          <w:color w:val="0070C0"/>
          <w:sz w:val="28"/>
          <w:szCs w:val="28"/>
        </w:rPr>
      </w:pPr>
    </w:p>
    <w:p w14:paraId="30484C30" w14:textId="609FA840" w:rsidR="00CE6222" w:rsidRDefault="00CE6222" w:rsidP="00CE6222">
      <w:pPr>
        <w:pStyle w:val="MphasiS-HeadingTextCalibri16PtBold"/>
        <w:keepNext w:val="0"/>
        <w:spacing w:before="0" w:line="360" w:lineRule="auto"/>
        <w:jc w:val="both"/>
        <w:rPr>
          <w:color w:val="0070C0"/>
          <w:sz w:val="28"/>
          <w:szCs w:val="28"/>
        </w:rPr>
      </w:pPr>
    </w:p>
    <w:p w14:paraId="68067EC8" w14:textId="4F40FD5D" w:rsidR="00CE6222" w:rsidRPr="00CE6222" w:rsidRDefault="00CE6222" w:rsidP="00CE6222">
      <w:pPr>
        <w:pStyle w:val="MphasiS-HeadingTextCalibri16PtBold"/>
        <w:keepNext w:val="0"/>
        <w:spacing w:before="0" w:line="360" w:lineRule="auto"/>
        <w:jc w:val="both"/>
        <w:rPr>
          <w:color w:val="0070C0"/>
          <w:sz w:val="28"/>
          <w:szCs w:val="28"/>
        </w:rPr>
      </w:pPr>
    </w:p>
    <w:sectPr w:rsidR="00CE6222" w:rsidRPr="00CE6222" w:rsidSect="003504DC">
      <w:headerReference w:type="default" r:id="rId30"/>
      <w:footerReference w:type="default" r:id="rId31"/>
      <w:headerReference w:type="first" r:id="rId32"/>
      <w:footerReference w:type="first" r:id="rId33"/>
      <w:pgSz w:w="11909" w:h="16834" w:code="9"/>
      <w:pgMar w:top="822" w:right="425" w:bottom="900" w:left="1440" w:header="851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14998" w14:textId="77777777" w:rsidR="00CE5093" w:rsidRDefault="00CE5093" w:rsidP="003323D3">
      <w:r>
        <w:separator/>
      </w:r>
    </w:p>
  </w:endnote>
  <w:endnote w:type="continuationSeparator" w:id="0">
    <w:p w14:paraId="3838B7D1" w14:textId="77777777" w:rsidR="00CE5093" w:rsidRDefault="00CE5093" w:rsidP="003323D3">
      <w:r>
        <w:continuationSeparator/>
      </w:r>
    </w:p>
  </w:endnote>
  <w:endnote w:type="continuationNotice" w:id="1">
    <w:p w14:paraId="115C3B78" w14:textId="77777777" w:rsidR="00CE5093" w:rsidRDefault="00CE5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Futura Bk">
    <w:altName w:val="Calibri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">
    <w:altName w:val="Arial"/>
    <w:charset w:val="00"/>
    <w:family w:val="swiss"/>
    <w:pitch w:val="variable"/>
    <w:sig w:usb0="00000001" w:usb1="5000204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E6BF" w14:textId="5A88FCCC" w:rsidR="00956982" w:rsidRPr="00A53791" w:rsidRDefault="00956982" w:rsidP="00A53791">
    <w:pPr>
      <w:pStyle w:val="Footer"/>
    </w:pPr>
    <w:r w:rsidRPr="00E30F1F">
      <w:rPr>
        <w:b/>
        <w:bCs/>
        <w:noProof/>
        <w:lang w:val="en-GB" w:eastAsia="en-GB"/>
      </w:rPr>
      <w:drawing>
        <wp:anchor distT="0" distB="0" distL="114300" distR="114300" simplePos="0" relativeHeight="251658244" behindDoc="1" locked="0" layoutInCell="0" allowOverlap="1" wp14:anchorId="56D90D49" wp14:editId="5FDF9B1C">
          <wp:simplePos x="0" y="0"/>
          <wp:positionH relativeFrom="column">
            <wp:posOffset>-981710</wp:posOffset>
          </wp:positionH>
          <wp:positionV relativeFrom="paragraph">
            <wp:posOffset>211869</wp:posOffset>
          </wp:positionV>
          <wp:extent cx="7653655" cy="13843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3655" cy="138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b/>
        <w:bCs/>
        <w:noProof/>
        <w:lang w:val="en-GB" w:eastAsia="en-GB"/>
      </w:rPr>
      <w:t xml:space="preserve"> </w:t>
    </w:r>
    <w:r w:rsidR="007E5BD5">
      <w:rPr>
        <w:b/>
        <w:bCs/>
        <w:noProof/>
        <w:lang w:val="en-GB" w:eastAsia="en-GB"/>
      </w:rPr>
      <w:t>Java Team Onboarding Kit</w:t>
    </w:r>
    <w:r>
      <w:rPr>
        <w:noProof/>
        <w:lang w:val="en-GB" w:eastAsia="en-GB"/>
      </w:rPr>
      <w:t xml:space="preserve"> </w:t>
    </w:r>
    <w:r w:rsidRPr="00C67BDC">
      <w:rPr>
        <w:rFonts w:ascii="Calibri" w:hAnsi="Calibri"/>
        <w:sz w:val="20"/>
        <w:szCs w:val="20"/>
      </w:rPr>
      <w:t>|</w:t>
    </w:r>
    <w:r w:rsidRPr="4CC7C492">
      <w:rPr>
        <w:rFonts w:ascii="Calibri" w:hAnsi="Calibri"/>
        <w:sz w:val="20"/>
        <w:szCs w:val="20"/>
      </w:rPr>
      <w:t> </w:t>
    </w:r>
    <w:r w:rsidRPr="4CC7C492">
      <w:rPr>
        <w:rFonts w:ascii="Calibri" w:hAnsi="Calibri"/>
        <w:sz w:val="20"/>
        <w:szCs w:val="20"/>
      </w:rPr>
      <w:fldChar w:fldCharType="begin"/>
    </w:r>
    <w:r w:rsidRPr="4CC7C492">
      <w:rPr>
        <w:rFonts w:ascii="Calibri" w:hAnsi="Calibri"/>
        <w:sz w:val="20"/>
        <w:szCs w:val="20"/>
      </w:rPr>
      <w:instrText xml:space="preserve"> DATE  \@ "d MMMM yyyy" </w:instrText>
    </w:r>
    <w:r w:rsidRPr="4CC7C492">
      <w:rPr>
        <w:rFonts w:ascii="Calibri" w:hAnsi="Calibri"/>
        <w:sz w:val="20"/>
        <w:szCs w:val="20"/>
      </w:rPr>
      <w:fldChar w:fldCharType="separate"/>
    </w:r>
    <w:r w:rsidR="005972FC">
      <w:rPr>
        <w:rFonts w:ascii="Calibri" w:hAnsi="Calibri"/>
        <w:noProof/>
        <w:sz w:val="20"/>
        <w:szCs w:val="20"/>
      </w:rPr>
      <w:t>12 July 2021</w:t>
    </w:r>
    <w:r w:rsidRPr="4CC7C492">
      <w:rPr>
        <w:rFonts w:ascii="Calibri" w:hAnsi="Calibri"/>
        <w:noProof/>
        <w:sz w:val="20"/>
        <w:szCs w:val="20"/>
      </w:rPr>
      <w:fldChar w:fldCharType="end"/>
    </w:r>
    <w:r w:rsidRPr="4CC7C492">
      <w:rPr>
        <w:rFonts w:ascii="Calibri" w:hAnsi="Calibri"/>
        <w:sz w:val="20"/>
        <w:szCs w:val="20"/>
      </w:rPr>
      <w:t> </w:t>
    </w:r>
    <w:r w:rsidRPr="00C67BDC">
      <w:rPr>
        <w:rFonts w:ascii="Calibri" w:hAnsi="Calibri"/>
        <w:sz w:val="20"/>
        <w:szCs w:val="20"/>
      </w:rPr>
      <w:t>|</w:t>
    </w:r>
    <w:r w:rsidRPr="4CC7C492">
      <w:rPr>
        <w:rFonts w:ascii="Calibri" w:hAnsi="Calibri"/>
        <w:sz w:val="20"/>
        <w:szCs w:val="20"/>
      </w:rPr>
      <w:t> </w:t>
    </w:r>
    <w:r w:rsidRPr="4CC7C492">
      <w:rPr>
        <w:rFonts w:ascii="Calibri" w:hAnsi="Calibri"/>
        <w:sz w:val="20"/>
        <w:szCs w:val="20"/>
      </w:rPr>
      <w:t>Confidential and Proprietary information. © 20</w:t>
    </w:r>
    <w:r>
      <w:rPr>
        <w:rFonts w:ascii="Calibri" w:hAnsi="Calibri"/>
        <w:sz w:val="20"/>
        <w:szCs w:val="20"/>
      </w:rPr>
      <w:t>21</w:t>
    </w:r>
    <w:r w:rsidRPr="4CC7C492">
      <w:rPr>
        <w:rFonts w:ascii="Calibri" w:hAnsi="Calibri"/>
        <w:sz w:val="20"/>
        <w:szCs w:val="20"/>
      </w:rPr>
      <w:t xml:space="preserve"> Mphasis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9BE4C" w14:textId="084F73EC" w:rsidR="00956982" w:rsidRPr="00A53791" w:rsidRDefault="00956982" w:rsidP="00A53791">
    <w:pPr>
      <w:pStyle w:val="Footer"/>
    </w:pPr>
    <w:r w:rsidRPr="00E30F1F">
      <w:rPr>
        <w:b/>
        <w:bCs/>
        <w:noProof/>
        <w:lang w:val="en-GB" w:eastAsia="en-GB"/>
      </w:rPr>
      <w:drawing>
        <wp:anchor distT="0" distB="0" distL="114300" distR="114300" simplePos="0" relativeHeight="251658243" behindDoc="1" locked="0" layoutInCell="0" allowOverlap="1" wp14:anchorId="0EEBDA78" wp14:editId="0928D6F5">
          <wp:simplePos x="0" y="0"/>
          <wp:positionH relativeFrom="column">
            <wp:posOffset>-981710</wp:posOffset>
          </wp:positionH>
          <wp:positionV relativeFrom="paragraph">
            <wp:posOffset>211869</wp:posOffset>
          </wp:positionV>
          <wp:extent cx="7653655" cy="138430"/>
          <wp:effectExtent l="0" t="0" r="444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3655" cy="138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E5BD5">
      <w:rPr>
        <w:b/>
        <w:bCs/>
        <w:noProof/>
        <w:lang w:val="en-GB" w:eastAsia="en-GB"/>
      </w:rPr>
      <w:t>Java Team Member Onboarding Kit</w:t>
    </w:r>
    <w:r>
      <w:rPr>
        <w:noProof/>
        <w:lang w:val="en-GB" w:eastAsia="en-GB"/>
      </w:rPr>
      <w:t xml:space="preserve"> </w:t>
    </w:r>
    <w:r w:rsidRPr="00C67BDC">
      <w:rPr>
        <w:rFonts w:ascii="Calibri" w:hAnsi="Calibri"/>
        <w:sz w:val="20"/>
        <w:szCs w:val="20"/>
      </w:rPr>
      <w:t>|</w:t>
    </w:r>
    <w:r w:rsidRPr="4CC7C492">
      <w:rPr>
        <w:rFonts w:ascii="Calibri" w:hAnsi="Calibri"/>
        <w:sz w:val="20"/>
        <w:szCs w:val="20"/>
      </w:rPr>
      <w:t> </w:t>
    </w:r>
    <w:r w:rsidRPr="4CC7C492">
      <w:rPr>
        <w:rFonts w:ascii="Calibri" w:hAnsi="Calibri"/>
        <w:sz w:val="20"/>
        <w:szCs w:val="20"/>
      </w:rPr>
      <w:fldChar w:fldCharType="begin"/>
    </w:r>
    <w:r w:rsidRPr="4CC7C492">
      <w:rPr>
        <w:rFonts w:ascii="Calibri" w:hAnsi="Calibri"/>
        <w:sz w:val="20"/>
        <w:szCs w:val="20"/>
      </w:rPr>
      <w:instrText xml:space="preserve"> DATE  \@ "d MMMM yyyy" </w:instrText>
    </w:r>
    <w:r w:rsidRPr="4CC7C492">
      <w:rPr>
        <w:rFonts w:ascii="Calibri" w:hAnsi="Calibri"/>
        <w:sz w:val="20"/>
        <w:szCs w:val="20"/>
      </w:rPr>
      <w:fldChar w:fldCharType="separate"/>
    </w:r>
    <w:r w:rsidR="005972FC">
      <w:rPr>
        <w:rFonts w:ascii="Calibri" w:hAnsi="Calibri"/>
        <w:noProof/>
        <w:sz w:val="20"/>
        <w:szCs w:val="20"/>
      </w:rPr>
      <w:t>12 July 2021</w:t>
    </w:r>
    <w:r w:rsidRPr="4CC7C492">
      <w:rPr>
        <w:rFonts w:ascii="Calibri" w:hAnsi="Calibri"/>
        <w:noProof/>
        <w:sz w:val="20"/>
        <w:szCs w:val="20"/>
      </w:rPr>
      <w:fldChar w:fldCharType="end"/>
    </w:r>
    <w:r w:rsidRPr="4CC7C492">
      <w:rPr>
        <w:rFonts w:ascii="Calibri" w:hAnsi="Calibri"/>
        <w:sz w:val="20"/>
        <w:szCs w:val="20"/>
      </w:rPr>
      <w:t> </w:t>
    </w:r>
    <w:r w:rsidRPr="00C67BDC">
      <w:rPr>
        <w:rFonts w:ascii="Calibri" w:hAnsi="Calibri"/>
        <w:sz w:val="20"/>
        <w:szCs w:val="20"/>
      </w:rPr>
      <w:t>|</w:t>
    </w:r>
    <w:r w:rsidRPr="4CC7C492">
      <w:rPr>
        <w:rFonts w:ascii="Calibri" w:hAnsi="Calibri"/>
        <w:sz w:val="20"/>
        <w:szCs w:val="20"/>
      </w:rPr>
      <w:t> </w:t>
    </w:r>
    <w:r w:rsidRPr="4CC7C492">
      <w:rPr>
        <w:rFonts w:ascii="Calibri" w:hAnsi="Calibri"/>
        <w:sz w:val="20"/>
        <w:szCs w:val="20"/>
      </w:rPr>
      <w:t>Confidential and Proprietary information. © 2018 Mphasis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1A2C" w14:textId="77777777" w:rsidR="00CE5093" w:rsidRDefault="00CE5093" w:rsidP="003323D3">
      <w:r>
        <w:separator/>
      </w:r>
    </w:p>
  </w:footnote>
  <w:footnote w:type="continuationSeparator" w:id="0">
    <w:p w14:paraId="6283F708" w14:textId="77777777" w:rsidR="00CE5093" w:rsidRDefault="00CE5093" w:rsidP="003323D3">
      <w:r>
        <w:continuationSeparator/>
      </w:r>
    </w:p>
  </w:footnote>
  <w:footnote w:type="continuationNotice" w:id="1">
    <w:p w14:paraId="14FB1C73" w14:textId="77777777" w:rsidR="00CE5093" w:rsidRDefault="00CE50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2F46" w14:textId="3906F2DA" w:rsidR="00956982" w:rsidRDefault="00956982" w:rsidP="005A787A">
    <w:pPr>
      <w:pStyle w:val="Header"/>
      <w:tabs>
        <w:tab w:val="clear" w:pos="4320"/>
        <w:tab w:val="clear" w:pos="8640"/>
        <w:tab w:val="left" w:pos="705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2" behindDoc="0" locked="1" layoutInCell="1" allowOverlap="1" wp14:anchorId="42B84FA0" wp14:editId="33D393C7">
              <wp:simplePos x="0" y="0"/>
              <wp:positionH relativeFrom="column">
                <wp:posOffset>4730750</wp:posOffset>
              </wp:positionH>
              <wp:positionV relativeFrom="page">
                <wp:posOffset>313055</wp:posOffset>
              </wp:positionV>
              <wp:extent cx="1744980" cy="531495"/>
              <wp:effectExtent l="0" t="0" r="7620" b="0"/>
              <wp:wrapNone/>
              <wp:docPr id="9" name="Text Box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8401D" w14:textId="77777777" w:rsidR="00956982" w:rsidRDefault="00956982" w:rsidP="00C67BD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7E49023" wp14:editId="567A5FDC">
                                <wp:extent cx="1744980" cy="858520"/>
                                <wp:effectExtent l="0" t="0" r="0" b="0"/>
                                <wp:docPr id="7" name="Picture 7" descr="C:\Users\Davvrat\AppData\Local\Microsoft\Windows\Temporary Internet Files\Content.Word\letterhead-Header-Logo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C:\Users\Davvrat\AppData\Local\Microsoft\Windows\Temporary Internet Files\Content.Word\letterhead-Header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B84FA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2.5pt;margin-top:24.65pt;width:137.4pt;height:41.85pt;z-index:25165824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" filled="f" stroked="f">
              <o:lock v:ext="edit" aspectratio="t"/>
              <v:textbox style="mso-fit-shape-to-text:t" inset="0,0,0,0">
                <w:txbxContent>
                  <w:p w14:paraId="13E8401D" w14:textId="77777777" w:rsidR="00956982" w:rsidRDefault="00956982" w:rsidP="00C67BDC">
                    <w:r>
                      <w:rPr>
                        <w:noProof/>
                      </w:rPr>
                      <w:drawing>
                        <wp:inline distT="0" distB="0" distL="0" distR="0" wp14:anchorId="37E49023" wp14:editId="567A5FDC">
                          <wp:extent cx="1744980" cy="858520"/>
                          <wp:effectExtent l="0" t="0" r="0" b="0"/>
                          <wp:docPr id="7" name="Picture 7" descr="C:\Users\Davvrat\AppData\Local\Microsoft\Windows\Temporary Internet Files\Content.Word\letterhead-Header-Logo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descr="C:\Users\Davvrat\AppData\Local\Microsoft\Windows\Temporary Internet Files\Content.Word\letterhead-Header-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D8DE" w14:textId="77777777" w:rsidR="00956982" w:rsidRDefault="00956982" w:rsidP="00235C21">
    <w:pPr>
      <w:pStyle w:val="TitleOfDocumentHere"/>
      <w:pBdr>
        <w:bottom w:val="single" w:sz="12" w:space="1" w:color="A5A5A5"/>
      </w:pBdr>
      <w:spacing w:before="120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04E691A" wp14:editId="7B22BB72">
              <wp:simplePos x="0" y="0"/>
              <wp:positionH relativeFrom="column">
                <wp:posOffset>-10795</wp:posOffset>
              </wp:positionH>
              <wp:positionV relativeFrom="paragraph">
                <wp:posOffset>-359410</wp:posOffset>
              </wp:positionV>
              <wp:extent cx="4554220" cy="668655"/>
              <wp:effectExtent l="0" t="0" r="17780" b="17145"/>
              <wp:wrapNone/>
              <wp:docPr id="6" name="Text Box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554220" cy="668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CA6E8" w14:textId="3D3F4449" w:rsidR="00956982" w:rsidRPr="000F68DF" w:rsidRDefault="007E5BD5" w:rsidP="008D31C7">
                          <w:pPr>
                            <w:pStyle w:val="MphasiS-TitleOfDocument"/>
                            <w:rPr>
                              <w:rFonts w:eastAsia="Times New Roman" w:cs="Times New Roman"/>
                              <w:bCs/>
                              <w:color w:val="0070C0"/>
                              <w:kern w:val="36"/>
                              <w:lang w:eastAsia="en-GB"/>
                            </w:rPr>
                          </w:pPr>
                          <w:r>
                            <w:rPr>
                              <w:rFonts w:eastAsia="Times New Roman" w:cs="Times New Roman"/>
                              <w:bCs/>
                              <w:color w:val="0070C0"/>
                              <w:kern w:val="36"/>
                              <w:lang w:eastAsia="en-GB"/>
                            </w:rPr>
                            <w:t>Java Team Member Onboarding Kit</w:t>
                          </w:r>
                        </w:p>
                        <w:p w14:paraId="0F0D1D33" w14:textId="738F59FE" w:rsidR="00956982" w:rsidRPr="000F68DF" w:rsidRDefault="00956982" w:rsidP="008D31C7">
                          <w:pPr>
                            <w:pStyle w:val="MphasiS-TitleOfDocument"/>
                            <w:rPr>
                              <w:rFonts w:eastAsia="Times New Roman" w:cs="Times New Roman"/>
                              <w:bCs/>
                              <w:color w:val="0070C0"/>
                              <w:kern w:val="36"/>
                              <w:lang w:eastAsia="en-GB"/>
                            </w:rPr>
                          </w:pPr>
                          <w:r w:rsidRPr="000F68DF">
                            <w:rPr>
                              <w:rFonts w:eastAsia="Times New Roman" w:cs="Times New Roman"/>
                              <w:bCs/>
                              <w:color w:val="0070C0"/>
                              <w:kern w:val="36"/>
                              <w:lang w:eastAsia="en-GB"/>
                            </w:rPr>
                            <w:t>Project Names: AS Project SON</w:t>
                          </w:r>
                        </w:p>
                        <w:p w14:paraId="0525E80D" w14:textId="418488A4" w:rsidR="00956982" w:rsidRPr="000F68DF" w:rsidRDefault="00956982" w:rsidP="008D31C7">
                          <w:pPr>
                            <w:pStyle w:val="MphasiS-TitleOfDocument"/>
                            <w:rPr>
                              <w:rFonts w:eastAsia="Times New Roman" w:cs="Times New Roman"/>
                              <w:bCs/>
                              <w:color w:val="0070C0"/>
                              <w:kern w:val="36"/>
                              <w:lang w:eastAsia="en-GB"/>
                            </w:rPr>
                          </w:pPr>
                          <w:r w:rsidRPr="000F68DF">
                            <w:rPr>
                              <w:rFonts w:eastAsia="Times New Roman" w:cs="Times New Roman"/>
                              <w:bCs/>
                              <w:color w:val="0070C0"/>
                              <w:kern w:val="36"/>
                              <w:lang w:eastAsia="en-GB"/>
                            </w:rPr>
                            <w:t>Account Name: Ardonagh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4E691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-.85pt;margin-top:-28.3pt;width:358.6pt;height:5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" filled="f" stroked="f">
              <o:lock v:ext="edit" aspectratio="t"/>
              <v:textbox inset="0,0,0,0">
                <w:txbxContent>
                  <w:p w14:paraId="4EFCA6E8" w14:textId="3D3F4449" w:rsidR="00956982" w:rsidRPr="000F68DF" w:rsidRDefault="007E5BD5" w:rsidP="008D31C7">
                    <w:pPr>
                      <w:pStyle w:val="MphasiS-TitleOfDocument"/>
                      <w:rPr>
                        <w:rFonts w:eastAsia="Times New Roman" w:cs="Times New Roman"/>
                        <w:bCs/>
                        <w:color w:val="0070C0"/>
                        <w:kern w:val="36"/>
                        <w:lang w:eastAsia="en-GB"/>
                      </w:rPr>
                    </w:pPr>
                    <w:r>
                      <w:rPr>
                        <w:rFonts w:eastAsia="Times New Roman" w:cs="Times New Roman"/>
                        <w:bCs/>
                        <w:color w:val="0070C0"/>
                        <w:kern w:val="36"/>
                        <w:lang w:eastAsia="en-GB"/>
                      </w:rPr>
                      <w:t>Java Team Member Onboarding Kit</w:t>
                    </w:r>
                  </w:p>
                  <w:p w14:paraId="0F0D1D33" w14:textId="738F59FE" w:rsidR="00956982" w:rsidRPr="000F68DF" w:rsidRDefault="00956982" w:rsidP="008D31C7">
                    <w:pPr>
                      <w:pStyle w:val="MphasiS-TitleOfDocument"/>
                      <w:rPr>
                        <w:rFonts w:eastAsia="Times New Roman" w:cs="Times New Roman"/>
                        <w:bCs/>
                        <w:color w:val="0070C0"/>
                        <w:kern w:val="36"/>
                        <w:lang w:eastAsia="en-GB"/>
                      </w:rPr>
                    </w:pPr>
                    <w:r w:rsidRPr="000F68DF">
                      <w:rPr>
                        <w:rFonts w:eastAsia="Times New Roman" w:cs="Times New Roman"/>
                        <w:bCs/>
                        <w:color w:val="0070C0"/>
                        <w:kern w:val="36"/>
                        <w:lang w:eastAsia="en-GB"/>
                      </w:rPr>
                      <w:t>Project Names: AS Project SON</w:t>
                    </w:r>
                  </w:p>
                  <w:p w14:paraId="0525E80D" w14:textId="418488A4" w:rsidR="00956982" w:rsidRPr="000F68DF" w:rsidRDefault="00956982" w:rsidP="008D31C7">
                    <w:pPr>
                      <w:pStyle w:val="MphasiS-TitleOfDocument"/>
                      <w:rPr>
                        <w:rFonts w:eastAsia="Times New Roman" w:cs="Times New Roman"/>
                        <w:bCs/>
                        <w:color w:val="0070C0"/>
                        <w:kern w:val="36"/>
                        <w:lang w:eastAsia="en-GB"/>
                      </w:rPr>
                    </w:pPr>
                    <w:r w:rsidRPr="000F68DF">
                      <w:rPr>
                        <w:rFonts w:eastAsia="Times New Roman" w:cs="Times New Roman"/>
                        <w:bCs/>
                        <w:color w:val="0070C0"/>
                        <w:kern w:val="36"/>
                        <w:lang w:eastAsia="en-GB"/>
                      </w:rPr>
                      <w:t>Account Name: Ardonagh</w:t>
                    </w:r>
                  </w:p>
                </w:txbxContent>
              </v:textbox>
            </v:shape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7E7DFCAC" wp14:editId="425340DB">
              <wp:simplePos x="0" y="0"/>
              <wp:positionH relativeFrom="column">
                <wp:posOffset>4664075</wp:posOffset>
              </wp:positionH>
              <wp:positionV relativeFrom="page">
                <wp:posOffset>55880</wp:posOffset>
              </wp:positionV>
              <wp:extent cx="1744980" cy="531495"/>
              <wp:effectExtent l="0" t="0" r="7620" b="0"/>
              <wp:wrapNone/>
              <wp:docPr id="4" name="Text Box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9D562" w14:textId="77777777" w:rsidR="00956982" w:rsidRDefault="00956982" w:rsidP="00235C2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BC7043" wp14:editId="6B2B7F0C">
                                <wp:extent cx="1744980" cy="858520"/>
                                <wp:effectExtent l="0" t="0" r="0" b="0"/>
                                <wp:docPr id="10" name="Picture 10" descr="C:\Users\Davvrat\AppData\Local\Microsoft\Windows\Temporary Internet Files\Content.Word\letterhead-Header-Logo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C:\Users\Davvrat\AppData\Local\Microsoft\Windows\Temporary Internet Files\Content.Word\letterhead-Header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E7DFCAC" id="Text Box 12" o:spid="_x0000_s1028" type="#_x0000_t202" style="position:absolute;margin-left:367.25pt;margin-top:4.4pt;width:137.4pt;height:41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" filled="f" stroked="f">
              <o:lock v:ext="edit" aspectratio="t"/>
              <v:textbox style="mso-fit-shape-to-text:t" inset="0,0,0,0">
                <w:txbxContent>
                  <w:p w14:paraId="3A49D562" w14:textId="77777777" w:rsidR="00956982" w:rsidRDefault="00956982" w:rsidP="00235C21">
                    <w:r>
                      <w:rPr>
                        <w:noProof/>
                      </w:rPr>
                      <w:drawing>
                        <wp:inline distT="0" distB="0" distL="0" distR="0" wp14:anchorId="2FBC7043" wp14:editId="6B2B7F0C">
                          <wp:extent cx="1744980" cy="858520"/>
                          <wp:effectExtent l="0" t="0" r="0" b="0"/>
                          <wp:docPr id="10" name="Picture 10" descr="C:\Users\Davvrat\AppData\Local\Microsoft\Windows\Temporary Internet Files\Content.Word\letterhead-Header-Logo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descr="C:\Users\Davvrat\AppData\Local\Microsoft\Windows\Temporary Internet Files\Content.Word\letterhead-Header-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5FE"/>
    <w:multiLevelType w:val="multilevel"/>
    <w:tmpl w:val="A87E8B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olor w:val="0070C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665534"/>
    <w:multiLevelType w:val="hybridMultilevel"/>
    <w:tmpl w:val="F0BE3F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A69C3"/>
    <w:multiLevelType w:val="hybridMultilevel"/>
    <w:tmpl w:val="5390337E"/>
    <w:lvl w:ilvl="0" w:tplc="FFFFFFFF">
      <w:start w:val="1"/>
      <w:numFmt w:val="bullet"/>
      <w:pStyle w:val="MphasiS-Level3DashBulleted"/>
      <w:lvlText w:val="–"/>
      <w:lvlJc w:val="left"/>
      <w:pPr>
        <w:ind w:left="99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06657227"/>
    <w:multiLevelType w:val="hybridMultilevel"/>
    <w:tmpl w:val="2078E1BE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53870"/>
    <w:multiLevelType w:val="hybridMultilevel"/>
    <w:tmpl w:val="C23273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E3FC3"/>
    <w:multiLevelType w:val="hybridMultilevel"/>
    <w:tmpl w:val="D7F4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A7DFB"/>
    <w:multiLevelType w:val="hybridMultilevel"/>
    <w:tmpl w:val="2D3CE5AE"/>
    <w:lvl w:ilvl="0" w:tplc="C1B49326">
      <w:numFmt w:val="bullet"/>
      <w:pStyle w:val="HPTableBullet8pt"/>
      <w:lvlText w:val=""/>
      <w:lvlJc w:val="left"/>
      <w:pPr>
        <w:tabs>
          <w:tab w:val="num" w:pos="504"/>
        </w:tabs>
        <w:ind w:firstLine="144"/>
      </w:pPr>
      <w:rPr>
        <w:rFonts w:ascii="Symbol" w:hAnsi="Symbol" w:hint="default"/>
        <w:b w:val="0"/>
        <w:i w:val="0"/>
        <w:color w:val="auto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E0AF7"/>
    <w:multiLevelType w:val="hybridMultilevel"/>
    <w:tmpl w:val="C50CD8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783286E"/>
    <w:multiLevelType w:val="hybridMultilevel"/>
    <w:tmpl w:val="586A3C0C"/>
    <w:lvl w:ilvl="0" w:tplc="A0FC6712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1A4163CB"/>
    <w:multiLevelType w:val="hybridMultilevel"/>
    <w:tmpl w:val="1DFCC23E"/>
    <w:lvl w:ilvl="0" w:tplc="78500F6E">
      <w:start w:val="1"/>
      <w:numFmt w:val="bullet"/>
      <w:pStyle w:val="Sub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 w:tplc="4342A5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CB6DF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879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ECBA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2870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F23E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1B21C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5525E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72A6C"/>
    <w:multiLevelType w:val="hybridMultilevel"/>
    <w:tmpl w:val="08AE4C26"/>
    <w:lvl w:ilvl="0" w:tplc="CDA26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D4380B"/>
    <w:multiLevelType w:val="hybridMultilevel"/>
    <w:tmpl w:val="78641B4E"/>
    <w:lvl w:ilvl="0" w:tplc="2C30B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BE7025"/>
    <w:multiLevelType w:val="hybridMultilevel"/>
    <w:tmpl w:val="0822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61297"/>
    <w:multiLevelType w:val="hybridMultilevel"/>
    <w:tmpl w:val="C712A4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16671"/>
    <w:multiLevelType w:val="multilevel"/>
    <w:tmpl w:val="72E8D0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0A0342"/>
    <w:multiLevelType w:val="hybridMultilevel"/>
    <w:tmpl w:val="7A5C7C54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01DC"/>
    <w:multiLevelType w:val="hybridMultilevel"/>
    <w:tmpl w:val="17A0C9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2226A"/>
    <w:multiLevelType w:val="hybridMultilevel"/>
    <w:tmpl w:val="939EAF58"/>
    <w:lvl w:ilvl="0" w:tplc="35928666">
      <w:numFmt w:val="bullet"/>
      <w:lvlText w:val="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C71E8B"/>
    <w:multiLevelType w:val="hybridMultilevel"/>
    <w:tmpl w:val="7BEA21DC"/>
    <w:lvl w:ilvl="0" w:tplc="16FAF774">
      <w:start w:val="1"/>
      <w:numFmt w:val="bullet"/>
      <w:pStyle w:val="MphasiSLevel2Squarebulleted"/>
      <w:lvlText w:val=""/>
      <w:lvlJc w:val="left"/>
      <w:pPr>
        <w:tabs>
          <w:tab w:val="num" w:pos="550"/>
        </w:tabs>
        <w:ind w:left="550" w:hanging="363"/>
      </w:pPr>
      <w:rPr>
        <w:rFonts w:ascii="Wingdings" w:hAnsi="Wingdings" w:hint="default"/>
      </w:rPr>
    </w:lvl>
    <w:lvl w:ilvl="1" w:tplc="DD1640FE">
      <w:start w:val="1"/>
      <w:numFmt w:val="bullet"/>
      <w:lvlText w:val="o"/>
      <w:lvlJc w:val="left"/>
      <w:pPr>
        <w:ind w:left="910" w:hanging="360"/>
      </w:pPr>
      <w:rPr>
        <w:rFonts w:ascii="Courier New" w:hAnsi="Courier New" w:hint="default"/>
      </w:rPr>
    </w:lvl>
    <w:lvl w:ilvl="2" w:tplc="ACB2BF18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 w:tplc="A03232D4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 w:tplc="41CA5D2E">
      <w:start w:val="1"/>
      <w:numFmt w:val="bullet"/>
      <w:lvlText w:val="o"/>
      <w:lvlJc w:val="left"/>
      <w:pPr>
        <w:ind w:left="3070" w:hanging="360"/>
      </w:pPr>
      <w:rPr>
        <w:rFonts w:ascii="Courier New" w:hAnsi="Courier New" w:hint="default"/>
      </w:rPr>
    </w:lvl>
    <w:lvl w:ilvl="5" w:tplc="3D28AE44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 w:tplc="14FA2D48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 w:tplc="A5961334">
      <w:start w:val="1"/>
      <w:numFmt w:val="bullet"/>
      <w:lvlText w:val="o"/>
      <w:lvlJc w:val="left"/>
      <w:pPr>
        <w:ind w:left="5230" w:hanging="360"/>
      </w:pPr>
      <w:rPr>
        <w:rFonts w:ascii="Courier New" w:hAnsi="Courier New" w:hint="default"/>
      </w:rPr>
    </w:lvl>
    <w:lvl w:ilvl="8" w:tplc="27E295A2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19" w15:restartNumberingAfterBreak="0">
    <w:nsid w:val="38386EB6"/>
    <w:multiLevelType w:val="hybridMultilevel"/>
    <w:tmpl w:val="54CA3238"/>
    <w:lvl w:ilvl="0" w:tplc="EE8025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57481"/>
    <w:multiLevelType w:val="hybridMultilevel"/>
    <w:tmpl w:val="7AD0177A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717C0"/>
    <w:multiLevelType w:val="hybridMultilevel"/>
    <w:tmpl w:val="BCE67AC4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54F7D"/>
    <w:multiLevelType w:val="hybridMultilevel"/>
    <w:tmpl w:val="83CC8E90"/>
    <w:lvl w:ilvl="0" w:tplc="A2F29F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835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68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6B2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8A0D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27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0666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966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04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65C4F"/>
    <w:multiLevelType w:val="hybridMultilevel"/>
    <w:tmpl w:val="11C869DC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71F60"/>
    <w:multiLevelType w:val="hybridMultilevel"/>
    <w:tmpl w:val="C166E18C"/>
    <w:lvl w:ilvl="0" w:tplc="3D08EBA8">
      <w:start w:val="1"/>
      <w:numFmt w:val="bullet"/>
      <w:pStyle w:val="HPBullet10p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92165"/>
    <w:multiLevelType w:val="hybridMultilevel"/>
    <w:tmpl w:val="D04EF87E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A4829"/>
    <w:multiLevelType w:val="hybridMultilevel"/>
    <w:tmpl w:val="B9F47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F0042"/>
    <w:multiLevelType w:val="multilevel"/>
    <w:tmpl w:val="07E4FC8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C5A5B5E"/>
    <w:multiLevelType w:val="hybridMultilevel"/>
    <w:tmpl w:val="F2683E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C1754"/>
    <w:multiLevelType w:val="hybridMultilevel"/>
    <w:tmpl w:val="6E36A240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65335"/>
    <w:multiLevelType w:val="hybridMultilevel"/>
    <w:tmpl w:val="7996FC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13803"/>
    <w:multiLevelType w:val="hybridMultilevel"/>
    <w:tmpl w:val="0664780E"/>
    <w:lvl w:ilvl="0" w:tplc="2C30B2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9CB0E55"/>
    <w:multiLevelType w:val="hybridMultilevel"/>
    <w:tmpl w:val="CE60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D2916"/>
    <w:multiLevelType w:val="hybridMultilevel"/>
    <w:tmpl w:val="C414D4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454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A0E68"/>
    <w:multiLevelType w:val="hybridMultilevel"/>
    <w:tmpl w:val="B40CDB52"/>
    <w:lvl w:ilvl="0" w:tplc="A0FC67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AE625F"/>
    <w:multiLevelType w:val="hybridMultilevel"/>
    <w:tmpl w:val="5512ED08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02FAB"/>
    <w:multiLevelType w:val="hybridMultilevel"/>
    <w:tmpl w:val="123C0FB2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650C6"/>
    <w:multiLevelType w:val="hybridMultilevel"/>
    <w:tmpl w:val="228E066C"/>
    <w:lvl w:ilvl="0" w:tplc="A0FC6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400AC"/>
    <w:multiLevelType w:val="multilevel"/>
    <w:tmpl w:val="E5EE84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14B0EAF"/>
    <w:multiLevelType w:val="hybridMultilevel"/>
    <w:tmpl w:val="179AF7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D219B"/>
    <w:multiLevelType w:val="hybridMultilevel"/>
    <w:tmpl w:val="C47655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43D58"/>
    <w:multiLevelType w:val="hybridMultilevel"/>
    <w:tmpl w:val="16808570"/>
    <w:lvl w:ilvl="0" w:tplc="5B125442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04064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349D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8424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C60A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1C9E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BC8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F637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9C86F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3C150F"/>
    <w:multiLevelType w:val="hybridMultilevel"/>
    <w:tmpl w:val="42B2138C"/>
    <w:lvl w:ilvl="0" w:tplc="1BDC0A96">
      <w:start w:val="1"/>
      <w:numFmt w:val="bullet"/>
      <w:pStyle w:val="MphasiSLevel1Roundbulletedtex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 w:tplc="7D2C9CE4">
      <w:start w:val="1"/>
      <w:numFmt w:val="bullet"/>
      <w:lvlText w:val="o"/>
      <w:lvlJc w:val="left"/>
      <w:pPr>
        <w:ind w:left="723" w:hanging="360"/>
      </w:pPr>
      <w:rPr>
        <w:rFonts w:ascii="Courier New" w:hAnsi="Courier New" w:hint="default"/>
      </w:rPr>
    </w:lvl>
    <w:lvl w:ilvl="2" w:tplc="6E9A7754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6F3E04A4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403CB9C2">
      <w:start w:val="1"/>
      <w:numFmt w:val="bullet"/>
      <w:lvlText w:val="o"/>
      <w:lvlJc w:val="left"/>
      <w:pPr>
        <w:ind w:left="2883" w:hanging="360"/>
      </w:pPr>
      <w:rPr>
        <w:rFonts w:ascii="Courier New" w:hAnsi="Courier New" w:hint="default"/>
      </w:rPr>
    </w:lvl>
    <w:lvl w:ilvl="5" w:tplc="F1DC19E6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107814E6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62E5E44">
      <w:start w:val="1"/>
      <w:numFmt w:val="bullet"/>
      <w:lvlText w:val="o"/>
      <w:lvlJc w:val="left"/>
      <w:pPr>
        <w:ind w:left="5043" w:hanging="360"/>
      </w:pPr>
      <w:rPr>
        <w:rFonts w:ascii="Courier New" w:hAnsi="Courier New" w:hint="default"/>
      </w:rPr>
    </w:lvl>
    <w:lvl w:ilvl="8" w:tplc="C1C65C18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43" w15:restartNumberingAfterBreak="0">
    <w:nsid w:val="7F5B0F06"/>
    <w:multiLevelType w:val="hybridMultilevel"/>
    <w:tmpl w:val="3372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1"/>
  </w:num>
  <w:num w:numId="3">
    <w:abstractNumId w:val="42"/>
  </w:num>
  <w:num w:numId="4">
    <w:abstractNumId w:val="18"/>
  </w:num>
  <w:num w:numId="5">
    <w:abstractNumId w:val="2"/>
  </w:num>
  <w:num w:numId="6">
    <w:abstractNumId w:val="0"/>
  </w:num>
  <w:num w:numId="7">
    <w:abstractNumId w:val="24"/>
  </w:num>
  <w:num w:numId="8">
    <w:abstractNumId w:val="6"/>
  </w:num>
  <w:num w:numId="9">
    <w:abstractNumId w:val="43"/>
  </w:num>
  <w:num w:numId="10">
    <w:abstractNumId w:val="14"/>
  </w:num>
  <w:num w:numId="11">
    <w:abstractNumId w:val="4"/>
  </w:num>
  <w:num w:numId="12">
    <w:abstractNumId w:val="1"/>
  </w:num>
  <w:num w:numId="13">
    <w:abstractNumId w:val="19"/>
  </w:num>
  <w:num w:numId="14">
    <w:abstractNumId w:val="33"/>
  </w:num>
  <w:num w:numId="15">
    <w:abstractNumId w:val="13"/>
  </w:num>
  <w:num w:numId="16">
    <w:abstractNumId w:val="12"/>
  </w:num>
  <w:num w:numId="17">
    <w:abstractNumId w:val="28"/>
  </w:num>
  <w:num w:numId="18">
    <w:abstractNumId w:val="30"/>
  </w:num>
  <w:num w:numId="19">
    <w:abstractNumId w:val="16"/>
  </w:num>
  <w:num w:numId="20">
    <w:abstractNumId w:val="36"/>
  </w:num>
  <w:num w:numId="21">
    <w:abstractNumId w:val="8"/>
  </w:num>
  <w:num w:numId="22">
    <w:abstractNumId w:val="34"/>
  </w:num>
  <w:num w:numId="23">
    <w:abstractNumId w:val="25"/>
  </w:num>
  <w:num w:numId="24">
    <w:abstractNumId w:val="20"/>
  </w:num>
  <w:num w:numId="25">
    <w:abstractNumId w:val="15"/>
  </w:num>
  <w:num w:numId="26">
    <w:abstractNumId w:val="37"/>
  </w:num>
  <w:num w:numId="27">
    <w:abstractNumId w:val="3"/>
  </w:num>
  <w:num w:numId="28">
    <w:abstractNumId w:val="21"/>
  </w:num>
  <w:num w:numId="29">
    <w:abstractNumId w:val="29"/>
  </w:num>
  <w:num w:numId="30">
    <w:abstractNumId w:val="35"/>
  </w:num>
  <w:num w:numId="31">
    <w:abstractNumId w:val="23"/>
  </w:num>
  <w:num w:numId="32">
    <w:abstractNumId w:val="10"/>
  </w:num>
  <w:num w:numId="33">
    <w:abstractNumId w:val="5"/>
  </w:num>
  <w:num w:numId="34">
    <w:abstractNumId w:val="32"/>
  </w:num>
  <w:num w:numId="35">
    <w:abstractNumId w:val="26"/>
  </w:num>
  <w:num w:numId="36">
    <w:abstractNumId w:val="39"/>
  </w:num>
  <w:num w:numId="37">
    <w:abstractNumId w:val="22"/>
  </w:num>
  <w:num w:numId="38">
    <w:abstractNumId w:val="40"/>
  </w:num>
  <w:num w:numId="39">
    <w:abstractNumId w:val="7"/>
  </w:num>
  <w:num w:numId="40">
    <w:abstractNumId w:val="17"/>
  </w:num>
  <w:num w:numId="41">
    <w:abstractNumId w:val="11"/>
  </w:num>
  <w:num w:numId="42">
    <w:abstractNumId w:val="31"/>
  </w:num>
  <w:num w:numId="43">
    <w:abstractNumId w:val="38"/>
  </w:num>
  <w:num w:numId="44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  <o:colormru v:ext="edit" colors="#005699,#41c4dc,#b2bb1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zMzE3NzOwNDU1MrZQ0lEKTi0uzszPAykwrAUAYNmrVCwAAAA="/>
  </w:docVars>
  <w:rsids>
    <w:rsidRoot w:val="005E734F"/>
    <w:rsid w:val="0000032F"/>
    <w:rsid w:val="00000622"/>
    <w:rsid w:val="00000C94"/>
    <w:rsid w:val="0000133B"/>
    <w:rsid w:val="0000276B"/>
    <w:rsid w:val="00002A87"/>
    <w:rsid w:val="00002D2F"/>
    <w:rsid w:val="00003013"/>
    <w:rsid w:val="00003162"/>
    <w:rsid w:val="00003814"/>
    <w:rsid w:val="00003CE8"/>
    <w:rsid w:val="00003EAC"/>
    <w:rsid w:val="000045B9"/>
    <w:rsid w:val="00004776"/>
    <w:rsid w:val="0000499C"/>
    <w:rsid w:val="00004B52"/>
    <w:rsid w:val="00004BDD"/>
    <w:rsid w:val="00004D53"/>
    <w:rsid w:val="00004F52"/>
    <w:rsid w:val="000052A2"/>
    <w:rsid w:val="00006692"/>
    <w:rsid w:val="00006AEA"/>
    <w:rsid w:val="000071E3"/>
    <w:rsid w:val="0000749C"/>
    <w:rsid w:val="00007A77"/>
    <w:rsid w:val="00007B7F"/>
    <w:rsid w:val="00010388"/>
    <w:rsid w:val="0001071F"/>
    <w:rsid w:val="000108CA"/>
    <w:rsid w:val="00011257"/>
    <w:rsid w:val="0001146D"/>
    <w:rsid w:val="00011FC1"/>
    <w:rsid w:val="00012825"/>
    <w:rsid w:val="00012DA7"/>
    <w:rsid w:val="00013430"/>
    <w:rsid w:val="00013447"/>
    <w:rsid w:val="000139D6"/>
    <w:rsid w:val="00013AA0"/>
    <w:rsid w:val="00014B9C"/>
    <w:rsid w:val="00014E39"/>
    <w:rsid w:val="00015314"/>
    <w:rsid w:val="00015540"/>
    <w:rsid w:val="00015D0C"/>
    <w:rsid w:val="000161E2"/>
    <w:rsid w:val="00016544"/>
    <w:rsid w:val="000165F7"/>
    <w:rsid w:val="000171F0"/>
    <w:rsid w:val="0001736D"/>
    <w:rsid w:val="00017548"/>
    <w:rsid w:val="0002087B"/>
    <w:rsid w:val="000213EF"/>
    <w:rsid w:val="00021649"/>
    <w:rsid w:val="000219AE"/>
    <w:rsid w:val="00022164"/>
    <w:rsid w:val="00022C0B"/>
    <w:rsid w:val="00023807"/>
    <w:rsid w:val="00023971"/>
    <w:rsid w:val="000239E1"/>
    <w:rsid w:val="00023F88"/>
    <w:rsid w:val="00025149"/>
    <w:rsid w:val="0002547B"/>
    <w:rsid w:val="00025630"/>
    <w:rsid w:val="000259C5"/>
    <w:rsid w:val="00025CF4"/>
    <w:rsid w:val="0002600C"/>
    <w:rsid w:val="00026624"/>
    <w:rsid w:val="00026A18"/>
    <w:rsid w:val="00026CF2"/>
    <w:rsid w:val="00027285"/>
    <w:rsid w:val="00030707"/>
    <w:rsid w:val="0003079F"/>
    <w:rsid w:val="000307BF"/>
    <w:rsid w:val="00030ADA"/>
    <w:rsid w:val="00030DB6"/>
    <w:rsid w:val="00030EEE"/>
    <w:rsid w:val="00031311"/>
    <w:rsid w:val="00031F9E"/>
    <w:rsid w:val="0003268B"/>
    <w:rsid w:val="00032D1F"/>
    <w:rsid w:val="00032D20"/>
    <w:rsid w:val="00032FC8"/>
    <w:rsid w:val="0003395E"/>
    <w:rsid w:val="00033FEA"/>
    <w:rsid w:val="000340B1"/>
    <w:rsid w:val="000343AB"/>
    <w:rsid w:val="00034ACB"/>
    <w:rsid w:val="00035200"/>
    <w:rsid w:val="00035ED8"/>
    <w:rsid w:val="00035FC6"/>
    <w:rsid w:val="00036013"/>
    <w:rsid w:val="000360C0"/>
    <w:rsid w:val="00036315"/>
    <w:rsid w:val="000364E0"/>
    <w:rsid w:val="00036870"/>
    <w:rsid w:val="00036FCE"/>
    <w:rsid w:val="00037365"/>
    <w:rsid w:val="000374EC"/>
    <w:rsid w:val="00037791"/>
    <w:rsid w:val="00040315"/>
    <w:rsid w:val="00040551"/>
    <w:rsid w:val="00040DAD"/>
    <w:rsid w:val="00041D56"/>
    <w:rsid w:val="0004204E"/>
    <w:rsid w:val="00042633"/>
    <w:rsid w:val="00042914"/>
    <w:rsid w:val="00042C0B"/>
    <w:rsid w:val="0004348B"/>
    <w:rsid w:val="000435FC"/>
    <w:rsid w:val="000439DF"/>
    <w:rsid w:val="000442C2"/>
    <w:rsid w:val="00044C8F"/>
    <w:rsid w:val="00045B20"/>
    <w:rsid w:val="00046054"/>
    <w:rsid w:val="00046380"/>
    <w:rsid w:val="00046749"/>
    <w:rsid w:val="00046A68"/>
    <w:rsid w:val="00046AFD"/>
    <w:rsid w:val="00046B23"/>
    <w:rsid w:val="00046DA2"/>
    <w:rsid w:val="0004785B"/>
    <w:rsid w:val="000512D0"/>
    <w:rsid w:val="000516AD"/>
    <w:rsid w:val="00051A94"/>
    <w:rsid w:val="00051C95"/>
    <w:rsid w:val="000524A2"/>
    <w:rsid w:val="00052A85"/>
    <w:rsid w:val="00052C63"/>
    <w:rsid w:val="00052E62"/>
    <w:rsid w:val="00054BA8"/>
    <w:rsid w:val="00054E94"/>
    <w:rsid w:val="00055F2B"/>
    <w:rsid w:val="00056323"/>
    <w:rsid w:val="00056937"/>
    <w:rsid w:val="00056EAA"/>
    <w:rsid w:val="0005722A"/>
    <w:rsid w:val="0005778D"/>
    <w:rsid w:val="0005788D"/>
    <w:rsid w:val="00057F94"/>
    <w:rsid w:val="000605D6"/>
    <w:rsid w:val="000608D6"/>
    <w:rsid w:val="000608E2"/>
    <w:rsid w:val="00060E39"/>
    <w:rsid w:val="00061862"/>
    <w:rsid w:val="00061979"/>
    <w:rsid w:val="00061C42"/>
    <w:rsid w:val="00061E1D"/>
    <w:rsid w:val="0006210B"/>
    <w:rsid w:val="000629E3"/>
    <w:rsid w:val="00063AE7"/>
    <w:rsid w:val="00063CA9"/>
    <w:rsid w:val="00064551"/>
    <w:rsid w:val="00064E3A"/>
    <w:rsid w:val="00065920"/>
    <w:rsid w:val="00066E57"/>
    <w:rsid w:val="00066EDB"/>
    <w:rsid w:val="00067197"/>
    <w:rsid w:val="00067CD6"/>
    <w:rsid w:val="00070296"/>
    <w:rsid w:val="000705FE"/>
    <w:rsid w:val="00070B73"/>
    <w:rsid w:val="00070BD5"/>
    <w:rsid w:val="00070E0F"/>
    <w:rsid w:val="000715D0"/>
    <w:rsid w:val="00071A59"/>
    <w:rsid w:val="00071B19"/>
    <w:rsid w:val="00071BFF"/>
    <w:rsid w:val="00071DBC"/>
    <w:rsid w:val="00071F36"/>
    <w:rsid w:val="00072572"/>
    <w:rsid w:val="000727B0"/>
    <w:rsid w:val="000729E1"/>
    <w:rsid w:val="00072AA3"/>
    <w:rsid w:val="0007334F"/>
    <w:rsid w:val="0007374C"/>
    <w:rsid w:val="00073946"/>
    <w:rsid w:val="00073C50"/>
    <w:rsid w:val="000741E1"/>
    <w:rsid w:val="000741F4"/>
    <w:rsid w:val="000750EA"/>
    <w:rsid w:val="0007595B"/>
    <w:rsid w:val="00075A43"/>
    <w:rsid w:val="00075F9C"/>
    <w:rsid w:val="000764CE"/>
    <w:rsid w:val="0007678F"/>
    <w:rsid w:val="00077B75"/>
    <w:rsid w:val="00077C8E"/>
    <w:rsid w:val="00077DC4"/>
    <w:rsid w:val="00077EFF"/>
    <w:rsid w:val="000806E4"/>
    <w:rsid w:val="00080765"/>
    <w:rsid w:val="00080B11"/>
    <w:rsid w:val="000810A8"/>
    <w:rsid w:val="00081A13"/>
    <w:rsid w:val="00081AE8"/>
    <w:rsid w:val="0008243E"/>
    <w:rsid w:val="00082A2F"/>
    <w:rsid w:val="00082C1B"/>
    <w:rsid w:val="0008329F"/>
    <w:rsid w:val="000839FC"/>
    <w:rsid w:val="00083AF6"/>
    <w:rsid w:val="00083CCC"/>
    <w:rsid w:val="00083D3D"/>
    <w:rsid w:val="00084065"/>
    <w:rsid w:val="00084738"/>
    <w:rsid w:val="00084821"/>
    <w:rsid w:val="00084F59"/>
    <w:rsid w:val="00085671"/>
    <w:rsid w:val="00085694"/>
    <w:rsid w:val="00085858"/>
    <w:rsid w:val="00085C59"/>
    <w:rsid w:val="00087576"/>
    <w:rsid w:val="00090240"/>
    <w:rsid w:val="000906EB"/>
    <w:rsid w:val="000907D0"/>
    <w:rsid w:val="00090CAE"/>
    <w:rsid w:val="00091025"/>
    <w:rsid w:val="000913AB"/>
    <w:rsid w:val="000914DE"/>
    <w:rsid w:val="00091F8E"/>
    <w:rsid w:val="000925EB"/>
    <w:rsid w:val="0009277C"/>
    <w:rsid w:val="00092BF3"/>
    <w:rsid w:val="00092E80"/>
    <w:rsid w:val="00093A1B"/>
    <w:rsid w:val="00093DC8"/>
    <w:rsid w:val="00094374"/>
    <w:rsid w:val="0009480A"/>
    <w:rsid w:val="00094811"/>
    <w:rsid w:val="000951CE"/>
    <w:rsid w:val="000955F7"/>
    <w:rsid w:val="00095F04"/>
    <w:rsid w:val="00095F84"/>
    <w:rsid w:val="00096D71"/>
    <w:rsid w:val="00096D82"/>
    <w:rsid w:val="000970B4"/>
    <w:rsid w:val="000975FD"/>
    <w:rsid w:val="000976EC"/>
    <w:rsid w:val="00097714"/>
    <w:rsid w:val="000A0488"/>
    <w:rsid w:val="000A0BAD"/>
    <w:rsid w:val="000A11BB"/>
    <w:rsid w:val="000A11F7"/>
    <w:rsid w:val="000A1295"/>
    <w:rsid w:val="000A13A9"/>
    <w:rsid w:val="000A15B4"/>
    <w:rsid w:val="000A16A3"/>
    <w:rsid w:val="000A1719"/>
    <w:rsid w:val="000A173E"/>
    <w:rsid w:val="000A185E"/>
    <w:rsid w:val="000A18AC"/>
    <w:rsid w:val="000A1A34"/>
    <w:rsid w:val="000A20D6"/>
    <w:rsid w:val="000A21CE"/>
    <w:rsid w:val="000A2367"/>
    <w:rsid w:val="000A2922"/>
    <w:rsid w:val="000A29B4"/>
    <w:rsid w:val="000A2DB1"/>
    <w:rsid w:val="000A34C4"/>
    <w:rsid w:val="000A3586"/>
    <w:rsid w:val="000A3934"/>
    <w:rsid w:val="000A452B"/>
    <w:rsid w:val="000A4991"/>
    <w:rsid w:val="000A4C42"/>
    <w:rsid w:val="000A5357"/>
    <w:rsid w:val="000A5818"/>
    <w:rsid w:val="000A5A21"/>
    <w:rsid w:val="000A5D0C"/>
    <w:rsid w:val="000A6308"/>
    <w:rsid w:val="000A645E"/>
    <w:rsid w:val="000A7089"/>
    <w:rsid w:val="000A71B0"/>
    <w:rsid w:val="000A7A5D"/>
    <w:rsid w:val="000A7EFB"/>
    <w:rsid w:val="000B00B4"/>
    <w:rsid w:val="000B0287"/>
    <w:rsid w:val="000B02AA"/>
    <w:rsid w:val="000B062D"/>
    <w:rsid w:val="000B0666"/>
    <w:rsid w:val="000B198C"/>
    <w:rsid w:val="000B220C"/>
    <w:rsid w:val="000B28FE"/>
    <w:rsid w:val="000B29FC"/>
    <w:rsid w:val="000B2A6A"/>
    <w:rsid w:val="000B2B61"/>
    <w:rsid w:val="000B3051"/>
    <w:rsid w:val="000B34E6"/>
    <w:rsid w:val="000B37CE"/>
    <w:rsid w:val="000B3A45"/>
    <w:rsid w:val="000B3D85"/>
    <w:rsid w:val="000B4475"/>
    <w:rsid w:val="000B49CF"/>
    <w:rsid w:val="000B4CEB"/>
    <w:rsid w:val="000B57C2"/>
    <w:rsid w:val="000B5807"/>
    <w:rsid w:val="000B5DD9"/>
    <w:rsid w:val="000B640B"/>
    <w:rsid w:val="000B6B59"/>
    <w:rsid w:val="000B6DCF"/>
    <w:rsid w:val="000B6EBD"/>
    <w:rsid w:val="000B705E"/>
    <w:rsid w:val="000B71BD"/>
    <w:rsid w:val="000B736C"/>
    <w:rsid w:val="000B736D"/>
    <w:rsid w:val="000B7751"/>
    <w:rsid w:val="000B7A94"/>
    <w:rsid w:val="000C0BAD"/>
    <w:rsid w:val="000C0C96"/>
    <w:rsid w:val="000C0D30"/>
    <w:rsid w:val="000C0F8F"/>
    <w:rsid w:val="000C131E"/>
    <w:rsid w:val="000C1C84"/>
    <w:rsid w:val="000C2426"/>
    <w:rsid w:val="000C252A"/>
    <w:rsid w:val="000C3725"/>
    <w:rsid w:val="000C3A77"/>
    <w:rsid w:val="000C3DF4"/>
    <w:rsid w:val="000C45B8"/>
    <w:rsid w:val="000C4A6A"/>
    <w:rsid w:val="000C4E5E"/>
    <w:rsid w:val="000C5CE4"/>
    <w:rsid w:val="000C6048"/>
    <w:rsid w:val="000C65E0"/>
    <w:rsid w:val="000C74CE"/>
    <w:rsid w:val="000D0843"/>
    <w:rsid w:val="000D08F3"/>
    <w:rsid w:val="000D12D4"/>
    <w:rsid w:val="000D1445"/>
    <w:rsid w:val="000D165E"/>
    <w:rsid w:val="000D18F5"/>
    <w:rsid w:val="000D195D"/>
    <w:rsid w:val="000D204E"/>
    <w:rsid w:val="000D2473"/>
    <w:rsid w:val="000D2577"/>
    <w:rsid w:val="000D26E2"/>
    <w:rsid w:val="000D30AC"/>
    <w:rsid w:val="000D3813"/>
    <w:rsid w:val="000D415E"/>
    <w:rsid w:val="000D4E90"/>
    <w:rsid w:val="000D50E1"/>
    <w:rsid w:val="000D557F"/>
    <w:rsid w:val="000D58EA"/>
    <w:rsid w:val="000D68E7"/>
    <w:rsid w:val="000D6929"/>
    <w:rsid w:val="000D751C"/>
    <w:rsid w:val="000D7B56"/>
    <w:rsid w:val="000D7EC0"/>
    <w:rsid w:val="000E0261"/>
    <w:rsid w:val="000E040E"/>
    <w:rsid w:val="000E0725"/>
    <w:rsid w:val="000E1328"/>
    <w:rsid w:val="000E147D"/>
    <w:rsid w:val="000E150A"/>
    <w:rsid w:val="000E1674"/>
    <w:rsid w:val="000E1877"/>
    <w:rsid w:val="000E2584"/>
    <w:rsid w:val="000E25F9"/>
    <w:rsid w:val="000E29BD"/>
    <w:rsid w:val="000E2AEB"/>
    <w:rsid w:val="000E2CB5"/>
    <w:rsid w:val="000E2D24"/>
    <w:rsid w:val="000E3692"/>
    <w:rsid w:val="000E3785"/>
    <w:rsid w:val="000E3B26"/>
    <w:rsid w:val="000E3BB8"/>
    <w:rsid w:val="000E44AA"/>
    <w:rsid w:val="000E4820"/>
    <w:rsid w:val="000E4AD9"/>
    <w:rsid w:val="000E4BA6"/>
    <w:rsid w:val="000E4D60"/>
    <w:rsid w:val="000E5169"/>
    <w:rsid w:val="000E5EE3"/>
    <w:rsid w:val="000E66BB"/>
    <w:rsid w:val="000E70FF"/>
    <w:rsid w:val="000E7A9A"/>
    <w:rsid w:val="000F0176"/>
    <w:rsid w:val="000F02B4"/>
    <w:rsid w:val="000F078A"/>
    <w:rsid w:val="000F0A94"/>
    <w:rsid w:val="000F0B40"/>
    <w:rsid w:val="000F0E17"/>
    <w:rsid w:val="000F0EAD"/>
    <w:rsid w:val="000F1468"/>
    <w:rsid w:val="000F18C7"/>
    <w:rsid w:val="000F1D67"/>
    <w:rsid w:val="000F1DE0"/>
    <w:rsid w:val="000F1E24"/>
    <w:rsid w:val="000F200C"/>
    <w:rsid w:val="000F26B5"/>
    <w:rsid w:val="000F2B21"/>
    <w:rsid w:val="000F2C2A"/>
    <w:rsid w:val="000F2E81"/>
    <w:rsid w:val="000F2E8E"/>
    <w:rsid w:val="000F36F4"/>
    <w:rsid w:val="000F42C8"/>
    <w:rsid w:val="000F44D8"/>
    <w:rsid w:val="000F45B7"/>
    <w:rsid w:val="000F534F"/>
    <w:rsid w:val="000F542B"/>
    <w:rsid w:val="000F57D0"/>
    <w:rsid w:val="000F688C"/>
    <w:rsid w:val="000F68AF"/>
    <w:rsid w:val="000F68DF"/>
    <w:rsid w:val="000F6FF1"/>
    <w:rsid w:val="00100241"/>
    <w:rsid w:val="0010043D"/>
    <w:rsid w:val="001006D9"/>
    <w:rsid w:val="001008BC"/>
    <w:rsid w:val="00100FDC"/>
    <w:rsid w:val="00101500"/>
    <w:rsid w:val="001019C6"/>
    <w:rsid w:val="00101A0E"/>
    <w:rsid w:val="00101A8F"/>
    <w:rsid w:val="00101B89"/>
    <w:rsid w:val="00101BF8"/>
    <w:rsid w:val="00102037"/>
    <w:rsid w:val="001020ED"/>
    <w:rsid w:val="001021EC"/>
    <w:rsid w:val="00102AE7"/>
    <w:rsid w:val="00102CA9"/>
    <w:rsid w:val="00102CBA"/>
    <w:rsid w:val="00102E9D"/>
    <w:rsid w:val="00103719"/>
    <w:rsid w:val="00103781"/>
    <w:rsid w:val="00103F5A"/>
    <w:rsid w:val="00104A62"/>
    <w:rsid w:val="00105126"/>
    <w:rsid w:val="001053A0"/>
    <w:rsid w:val="001053C3"/>
    <w:rsid w:val="0010581A"/>
    <w:rsid w:val="00105AC1"/>
    <w:rsid w:val="0010629F"/>
    <w:rsid w:val="001064A2"/>
    <w:rsid w:val="001068C2"/>
    <w:rsid w:val="00106B69"/>
    <w:rsid w:val="001076C2"/>
    <w:rsid w:val="00111539"/>
    <w:rsid w:val="001118EE"/>
    <w:rsid w:val="00111C8E"/>
    <w:rsid w:val="00112C2D"/>
    <w:rsid w:val="00112DCE"/>
    <w:rsid w:val="001130A7"/>
    <w:rsid w:val="00113153"/>
    <w:rsid w:val="00113217"/>
    <w:rsid w:val="001139F6"/>
    <w:rsid w:val="00113BE2"/>
    <w:rsid w:val="0011469B"/>
    <w:rsid w:val="001148E9"/>
    <w:rsid w:val="001148EA"/>
    <w:rsid w:val="001149B1"/>
    <w:rsid w:val="00114DFD"/>
    <w:rsid w:val="00115644"/>
    <w:rsid w:val="00115CC4"/>
    <w:rsid w:val="00115F87"/>
    <w:rsid w:val="001160E5"/>
    <w:rsid w:val="00116422"/>
    <w:rsid w:val="001167B0"/>
    <w:rsid w:val="001169B9"/>
    <w:rsid w:val="00116CDF"/>
    <w:rsid w:val="00116FD2"/>
    <w:rsid w:val="00116FFE"/>
    <w:rsid w:val="0012052D"/>
    <w:rsid w:val="0012076A"/>
    <w:rsid w:val="0012121A"/>
    <w:rsid w:val="001212E4"/>
    <w:rsid w:val="001215E5"/>
    <w:rsid w:val="0012171A"/>
    <w:rsid w:val="00121813"/>
    <w:rsid w:val="00121826"/>
    <w:rsid w:val="00122173"/>
    <w:rsid w:val="0012270E"/>
    <w:rsid w:val="00122B54"/>
    <w:rsid w:val="00122C8A"/>
    <w:rsid w:val="0012352D"/>
    <w:rsid w:val="001242E5"/>
    <w:rsid w:val="001247CD"/>
    <w:rsid w:val="00124A31"/>
    <w:rsid w:val="00124AF4"/>
    <w:rsid w:val="00124DEA"/>
    <w:rsid w:val="001251D7"/>
    <w:rsid w:val="00125589"/>
    <w:rsid w:val="00125E32"/>
    <w:rsid w:val="00126154"/>
    <w:rsid w:val="00126444"/>
    <w:rsid w:val="00126CCE"/>
    <w:rsid w:val="00126F06"/>
    <w:rsid w:val="00126FD2"/>
    <w:rsid w:val="001271F1"/>
    <w:rsid w:val="00127379"/>
    <w:rsid w:val="001274E2"/>
    <w:rsid w:val="00127751"/>
    <w:rsid w:val="00127964"/>
    <w:rsid w:val="0012798F"/>
    <w:rsid w:val="0013037B"/>
    <w:rsid w:val="00130D06"/>
    <w:rsid w:val="00130EC7"/>
    <w:rsid w:val="001315EB"/>
    <w:rsid w:val="00131BCA"/>
    <w:rsid w:val="001322DA"/>
    <w:rsid w:val="00133076"/>
    <w:rsid w:val="00133114"/>
    <w:rsid w:val="0013340D"/>
    <w:rsid w:val="00133907"/>
    <w:rsid w:val="00134AC1"/>
    <w:rsid w:val="00134C8B"/>
    <w:rsid w:val="00134F64"/>
    <w:rsid w:val="00135346"/>
    <w:rsid w:val="001361A4"/>
    <w:rsid w:val="00136FCC"/>
    <w:rsid w:val="001373CF"/>
    <w:rsid w:val="001375D4"/>
    <w:rsid w:val="00137912"/>
    <w:rsid w:val="00137D53"/>
    <w:rsid w:val="00137FDC"/>
    <w:rsid w:val="00140347"/>
    <w:rsid w:val="00140AF9"/>
    <w:rsid w:val="0014105F"/>
    <w:rsid w:val="00141FC5"/>
    <w:rsid w:val="00142682"/>
    <w:rsid w:val="00142896"/>
    <w:rsid w:val="00142921"/>
    <w:rsid w:val="00143A97"/>
    <w:rsid w:val="00143C0B"/>
    <w:rsid w:val="00143E75"/>
    <w:rsid w:val="001452F1"/>
    <w:rsid w:val="001457AF"/>
    <w:rsid w:val="001457FF"/>
    <w:rsid w:val="001458C2"/>
    <w:rsid w:val="00146358"/>
    <w:rsid w:val="00146549"/>
    <w:rsid w:val="001467BE"/>
    <w:rsid w:val="00146BF0"/>
    <w:rsid w:val="00146D3D"/>
    <w:rsid w:val="00146EFF"/>
    <w:rsid w:val="00147201"/>
    <w:rsid w:val="00147393"/>
    <w:rsid w:val="001478C2"/>
    <w:rsid w:val="001500B5"/>
    <w:rsid w:val="001505E0"/>
    <w:rsid w:val="00151719"/>
    <w:rsid w:val="00151833"/>
    <w:rsid w:val="00152272"/>
    <w:rsid w:val="001526C6"/>
    <w:rsid w:val="00152D52"/>
    <w:rsid w:val="00152ECE"/>
    <w:rsid w:val="00153198"/>
    <w:rsid w:val="0015327F"/>
    <w:rsid w:val="0015328F"/>
    <w:rsid w:val="0015357D"/>
    <w:rsid w:val="0015373B"/>
    <w:rsid w:val="00153916"/>
    <w:rsid w:val="00153F28"/>
    <w:rsid w:val="00154925"/>
    <w:rsid w:val="001550B4"/>
    <w:rsid w:val="00155210"/>
    <w:rsid w:val="001552B1"/>
    <w:rsid w:val="00155697"/>
    <w:rsid w:val="001557F6"/>
    <w:rsid w:val="0015607C"/>
    <w:rsid w:val="0015610E"/>
    <w:rsid w:val="0015612B"/>
    <w:rsid w:val="001562D3"/>
    <w:rsid w:val="00156847"/>
    <w:rsid w:val="00156930"/>
    <w:rsid w:val="00156B83"/>
    <w:rsid w:val="00157613"/>
    <w:rsid w:val="0015769C"/>
    <w:rsid w:val="00160486"/>
    <w:rsid w:val="00161037"/>
    <w:rsid w:val="00161B0B"/>
    <w:rsid w:val="00161BB2"/>
    <w:rsid w:val="00162318"/>
    <w:rsid w:val="001624A2"/>
    <w:rsid w:val="00162840"/>
    <w:rsid w:val="001629C9"/>
    <w:rsid w:val="00162BBF"/>
    <w:rsid w:val="001648C3"/>
    <w:rsid w:val="0016502A"/>
    <w:rsid w:val="001665F7"/>
    <w:rsid w:val="00166C2F"/>
    <w:rsid w:val="001673BE"/>
    <w:rsid w:val="001674E9"/>
    <w:rsid w:val="001713C9"/>
    <w:rsid w:val="00171786"/>
    <w:rsid w:val="00171F7A"/>
    <w:rsid w:val="00172818"/>
    <w:rsid w:val="00172887"/>
    <w:rsid w:val="00172BB2"/>
    <w:rsid w:val="00173264"/>
    <w:rsid w:val="001739D5"/>
    <w:rsid w:val="00173BE4"/>
    <w:rsid w:val="00174BAC"/>
    <w:rsid w:val="00174DA8"/>
    <w:rsid w:val="00174E48"/>
    <w:rsid w:val="00174F30"/>
    <w:rsid w:val="00175160"/>
    <w:rsid w:val="0017580D"/>
    <w:rsid w:val="00175A1D"/>
    <w:rsid w:val="00176664"/>
    <w:rsid w:val="00176CBA"/>
    <w:rsid w:val="00176EC2"/>
    <w:rsid w:val="001772D5"/>
    <w:rsid w:val="001773A9"/>
    <w:rsid w:val="001773D8"/>
    <w:rsid w:val="00177DBB"/>
    <w:rsid w:val="00177FBC"/>
    <w:rsid w:val="00180390"/>
    <w:rsid w:val="00180570"/>
    <w:rsid w:val="00180B80"/>
    <w:rsid w:val="00180DE2"/>
    <w:rsid w:val="00180DFC"/>
    <w:rsid w:val="00180E66"/>
    <w:rsid w:val="00181327"/>
    <w:rsid w:val="00181961"/>
    <w:rsid w:val="00181E42"/>
    <w:rsid w:val="00182054"/>
    <w:rsid w:val="001826D8"/>
    <w:rsid w:val="00182811"/>
    <w:rsid w:val="00182994"/>
    <w:rsid w:val="00182AEE"/>
    <w:rsid w:val="00182F9E"/>
    <w:rsid w:val="0018339D"/>
    <w:rsid w:val="00184143"/>
    <w:rsid w:val="001846C4"/>
    <w:rsid w:val="001851EB"/>
    <w:rsid w:val="00186DB5"/>
    <w:rsid w:val="00187992"/>
    <w:rsid w:val="00187FC8"/>
    <w:rsid w:val="00190152"/>
    <w:rsid w:val="00190CC9"/>
    <w:rsid w:val="00191064"/>
    <w:rsid w:val="001915BF"/>
    <w:rsid w:val="00191C11"/>
    <w:rsid w:val="00191FB9"/>
    <w:rsid w:val="0019259C"/>
    <w:rsid w:val="0019272D"/>
    <w:rsid w:val="00192946"/>
    <w:rsid w:val="00192D6B"/>
    <w:rsid w:val="00192E74"/>
    <w:rsid w:val="00192F56"/>
    <w:rsid w:val="001932F2"/>
    <w:rsid w:val="00193526"/>
    <w:rsid w:val="00193E91"/>
    <w:rsid w:val="00194365"/>
    <w:rsid w:val="0019447C"/>
    <w:rsid w:val="00194B93"/>
    <w:rsid w:val="001950D6"/>
    <w:rsid w:val="001954D1"/>
    <w:rsid w:val="00195FAF"/>
    <w:rsid w:val="00196177"/>
    <w:rsid w:val="00196632"/>
    <w:rsid w:val="0019697D"/>
    <w:rsid w:val="0019734F"/>
    <w:rsid w:val="00197BEA"/>
    <w:rsid w:val="001A011F"/>
    <w:rsid w:val="001A08D0"/>
    <w:rsid w:val="001A0F8B"/>
    <w:rsid w:val="001A10F5"/>
    <w:rsid w:val="001A1320"/>
    <w:rsid w:val="001A1495"/>
    <w:rsid w:val="001A16C9"/>
    <w:rsid w:val="001A1E9B"/>
    <w:rsid w:val="001A26B0"/>
    <w:rsid w:val="001A2C63"/>
    <w:rsid w:val="001A2FC3"/>
    <w:rsid w:val="001A3072"/>
    <w:rsid w:val="001A3177"/>
    <w:rsid w:val="001A343D"/>
    <w:rsid w:val="001A37E7"/>
    <w:rsid w:val="001A3B1B"/>
    <w:rsid w:val="001A3C8A"/>
    <w:rsid w:val="001A3CA0"/>
    <w:rsid w:val="001A45F1"/>
    <w:rsid w:val="001A47B9"/>
    <w:rsid w:val="001A52B5"/>
    <w:rsid w:val="001A52E3"/>
    <w:rsid w:val="001A5D11"/>
    <w:rsid w:val="001A5F06"/>
    <w:rsid w:val="001A61E9"/>
    <w:rsid w:val="001A6605"/>
    <w:rsid w:val="001A6D9B"/>
    <w:rsid w:val="001A70A1"/>
    <w:rsid w:val="001A722B"/>
    <w:rsid w:val="001A7473"/>
    <w:rsid w:val="001A7567"/>
    <w:rsid w:val="001A7A0A"/>
    <w:rsid w:val="001A7D5F"/>
    <w:rsid w:val="001B06E5"/>
    <w:rsid w:val="001B117B"/>
    <w:rsid w:val="001B1878"/>
    <w:rsid w:val="001B1A85"/>
    <w:rsid w:val="001B1C06"/>
    <w:rsid w:val="001B1F1B"/>
    <w:rsid w:val="001B1FAB"/>
    <w:rsid w:val="001B2049"/>
    <w:rsid w:val="001B23B3"/>
    <w:rsid w:val="001B263F"/>
    <w:rsid w:val="001B2925"/>
    <w:rsid w:val="001B298F"/>
    <w:rsid w:val="001B2AD9"/>
    <w:rsid w:val="001B2B1F"/>
    <w:rsid w:val="001B3A54"/>
    <w:rsid w:val="001B3AFB"/>
    <w:rsid w:val="001B3C31"/>
    <w:rsid w:val="001B3CFA"/>
    <w:rsid w:val="001B4A8C"/>
    <w:rsid w:val="001B4F6F"/>
    <w:rsid w:val="001B50CF"/>
    <w:rsid w:val="001B5156"/>
    <w:rsid w:val="001B53F7"/>
    <w:rsid w:val="001B58F8"/>
    <w:rsid w:val="001B5B2D"/>
    <w:rsid w:val="001B5E4A"/>
    <w:rsid w:val="001B5E7E"/>
    <w:rsid w:val="001B6807"/>
    <w:rsid w:val="001B6E2E"/>
    <w:rsid w:val="001B788E"/>
    <w:rsid w:val="001B7DFC"/>
    <w:rsid w:val="001B7F73"/>
    <w:rsid w:val="001C0051"/>
    <w:rsid w:val="001C0255"/>
    <w:rsid w:val="001C0516"/>
    <w:rsid w:val="001C1556"/>
    <w:rsid w:val="001C1E6A"/>
    <w:rsid w:val="001C23DF"/>
    <w:rsid w:val="001C27C6"/>
    <w:rsid w:val="001C2806"/>
    <w:rsid w:val="001C2BB7"/>
    <w:rsid w:val="001C2CE2"/>
    <w:rsid w:val="001C2CFF"/>
    <w:rsid w:val="001C2F4B"/>
    <w:rsid w:val="001C3707"/>
    <w:rsid w:val="001C3884"/>
    <w:rsid w:val="001C4C2E"/>
    <w:rsid w:val="001C502A"/>
    <w:rsid w:val="001C536F"/>
    <w:rsid w:val="001C5A6B"/>
    <w:rsid w:val="001C5D30"/>
    <w:rsid w:val="001C607C"/>
    <w:rsid w:val="001C6097"/>
    <w:rsid w:val="001C62BC"/>
    <w:rsid w:val="001C63B1"/>
    <w:rsid w:val="001C64D5"/>
    <w:rsid w:val="001C67C7"/>
    <w:rsid w:val="001C694C"/>
    <w:rsid w:val="001C7BEF"/>
    <w:rsid w:val="001D0110"/>
    <w:rsid w:val="001D02D0"/>
    <w:rsid w:val="001D0338"/>
    <w:rsid w:val="001D0B7D"/>
    <w:rsid w:val="001D120B"/>
    <w:rsid w:val="001D12EA"/>
    <w:rsid w:val="001D1734"/>
    <w:rsid w:val="001D1902"/>
    <w:rsid w:val="001D1B5C"/>
    <w:rsid w:val="001D21BA"/>
    <w:rsid w:val="001D268C"/>
    <w:rsid w:val="001D2738"/>
    <w:rsid w:val="001D2DEE"/>
    <w:rsid w:val="001D418F"/>
    <w:rsid w:val="001D4A8A"/>
    <w:rsid w:val="001D4B42"/>
    <w:rsid w:val="001D4C09"/>
    <w:rsid w:val="001D4CA4"/>
    <w:rsid w:val="001D4CA5"/>
    <w:rsid w:val="001D5132"/>
    <w:rsid w:val="001D55AA"/>
    <w:rsid w:val="001D5A43"/>
    <w:rsid w:val="001D5EE1"/>
    <w:rsid w:val="001D619C"/>
    <w:rsid w:val="001D637B"/>
    <w:rsid w:val="001D648E"/>
    <w:rsid w:val="001D6521"/>
    <w:rsid w:val="001D6665"/>
    <w:rsid w:val="001D6718"/>
    <w:rsid w:val="001D6916"/>
    <w:rsid w:val="001D6B4D"/>
    <w:rsid w:val="001D7246"/>
    <w:rsid w:val="001D7A73"/>
    <w:rsid w:val="001D7CA5"/>
    <w:rsid w:val="001E01FB"/>
    <w:rsid w:val="001E031C"/>
    <w:rsid w:val="001E09C5"/>
    <w:rsid w:val="001E0C3C"/>
    <w:rsid w:val="001E0CA0"/>
    <w:rsid w:val="001E0CE5"/>
    <w:rsid w:val="001E19BF"/>
    <w:rsid w:val="001E1A51"/>
    <w:rsid w:val="001E1C60"/>
    <w:rsid w:val="001E2416"/>
    <w:rsid w:val="001E2658"/>
    <w:rsid w:val="001E2E37"/>
    <w:rsid w:val="001E3040"/>
    <w:rsid w:val="001E32F2"/>
    <w:rsid w:val="001E34E4"/>
    <w:rsid w:val="001E386F"/>
    <w:rsid w:val="001E407F"/>
    <w:rsid w:val="001E42E2"/>
    <w:rsid w:val="001E4317"/>
    <w:rsid w:val="001E43C6"/>
    <w:rsid w:val="001E4627"/>
    <w:rsid w:val="001E473B"/>
    <w:rsid w:val="001E4BBE"/>
    <w:rsid w:val="001E4BCC"/>
    <w:rsid w:val="001E4F4B"/>
    <w:rsid w:val="001E4FF5"/>
    <w:rsid w:val="001E5581"/>
    <w:rsid w:val="001E5C51"/>
    <w:rsid w:val="001E6169"/>
    <w:rsid w:val="001E65A8"/>
    <w:rsid w:val="001E6E25"/>
    <w:rsid w:val="001E7371"/>
    <w:rsid w:val="001E7A26"/>
    <w:rsid w:val="001F001C"/>
    <w:rsid w:val="001F035F"/>
    <w:rsid w:val="001F03D1"/>
    <w:rsid w:val="001F0A8B"/>
    <w:rsid w:val="001F1115"/>
    <w:rsid w:val="001F21C0"/>
    <w:rsid w:val="001F2EFA"/>
    <w:rsid w:val="001F3039"/>
    <w:rsid w:val="001F334A"/>
    <w:rsid w:val="001F34C4"/>
    <w:rsid w:val="001F3746"/>
    <w:rsid w:val="001F3A20"/>
    <w:rsid w:val="001F3D31"/>
    <w:rsid w:val="001F4520"/>
    <w:rsid w:val="001F4667"/>
    <w:rsid w:val="001F495B"/>
    <w:rsid w:val="001F4C0B"/>
    <w:rsid w:val="001F4C3E"/>
    <w:rsid w:val="001F4DF9"/>
    <w:rsid w:val="001F5C18"/>
    <w:rsid w:val="001F6014"/>
    <w:rsid w:val="001F6841"/>
    <w:rsid w:val="001F6FF7"/>
    <w:rsid w:val="002001C1"/>
    <w:rsid w:val="0020052A"/>
    <w:rsid w:val="00200610"/>
    <w:rsid w:val="002007DB"/>
    <w:rsid w:val="00200EA8"/>
    <w:rsid w:val="00200FDB"/>
    <w:rsid w:val="0020171D"/>
    <w:rsid w:val="00201A5F"/>
    <w:rsid w:val="00201D6C"/>
    <w:rsid w:val="00201DFD"/>
    <w:rsid w:val="00202235"/>
    <w:rsid w:val="0020235E"/>
    <w:rsid w:val="00202C87"/>
    <w:rsid w:val="00203291"/>
    <w:rsid w:val="00203427"/>
    <w:rsid w:val="00203507"/>
    <w:rsid w:val="00203510"/>
    <w:rsid w:val="00203F6B"/>
    <w:rsid w:val="00204348"/>
    <w:rsid w:val="0020451C"/>
    <w:rsid w:val="00204608"/>
    <w:rsid w:val="00204744"/>
    <w:rsid w:val="00204C78"/>
    <w:rsid w:val="00204FC7"/>
    <w:rsid w:val="00205171"/>
    <w:rsid w:val="0020571B"/>
    <w:rsid w:val="00206D33"/>
    <w:rsid w:val="00206FDA"/>
    <w:rsid w:val="00207004"/>
    <w:rsid w:val="0021006B"/>
    <w:rsid w:val="0021038C"/>
    <w:rsid w:val="002107DD"/>
    <w:rsid w:val="00211159"/>
    <w:rsid w:val="00211B0A"/>
    <w:rsid w:val="00212037"/>
    <w:rsid w:val="002128F2"/>
    <w:rsid w:val="00212C38"/>
    <w:rsid w:val="00212DF3"/>
    <w:rsid w:val="002136B1"/>
    <w:rsid w:val="002140E9"/>
    <w:rsid w:val="002142DD"/>
    <w:rsid w:val="00214D13"/>
    <w:rsid w:val="00215133"/>
    <w:rsid w:val="002153E1"/>
    <w:rsid w:val="00215FE0"/>
    <w:rsid w:val="002160F0"/>
    <w:rsid w:val="002166C7"/>
    <w:rsid w:val="002175C8"/>
    <w:rsid w:val="00217931"/>
    <w:rsid w:val="00217A25"/>
    <w:rsid w:val="002205CF"/>
    <w:rsid w:val="00220A4C"/>
    <w:rsid w:val="00220AEC"/>
    <w:rsid w:val="00220BBC"/>
    <w:rsid w:val="00220BEF"/>
    <w:rsid w:val="00220E6E"/>
    <w:rsid w:val="0022160B"/>
    <w:rsid w:val="00222DD8"/>
    <w:rsid w:val="002236E6"/>
    <w:rsid w:val="00224932"/>
    <w:rsid w:val="00224C44"/>
    <w:rsid w:val="00224E74"/>
    <w:rsid w:val="00225501"/>
    <w:rsid w:val="002257F6"/>
    <w:rsid w:val="00225B91"/>
    <w:rsid w:val="00225C8D"/>
    <w:rsid w:val="00226F90"/>
    <w:rsid w:val="00227015"/>
    <w:rsid w:val="0022740A"/>
    <w:rsid w:val="00227736"/>
    <w:rsid w:val="002277CF"/>
    <w:rsid w:val="00227EFA"/>
    <w:rsid w:val="00230032"/>
    <w:rsid w:val="0023017D"/>
    <w:rsid w:val="00230489"/>
    <w:rsid w:val="0023048D"/>
    <w:rsid w:val="002307F2"/>
    <w:rsid w:val="002311BF"/>
    <w:rsid w:val="002316BF"/>
    <w:rsid w:val="00231C3B"/>
    <w:rsid w:val="00231C59"/>
    <w:rsid w:val="0023228C"/>
    <w:rsid w:val="0023234F"/>
    <w:rsid w:val="002329FF"/>
    <w:rsid w:val="00232D0D"/>
    <w:rsid w:val="00232D32"/>
    <w:rsid w:val="00232D5E"/>
    <w:rsid w:val="00233575"/>
    <w:rsid w:val="0023359F"/>
    <w:rsid w:val="0023403D"/>
    <w:rsid w:val="00235026"/>
    <w:rsid w:val="00235C21"/>
    <w:rsid w:val="002361E9"/>
    <w:rsid w:val="00236D9C"/>
    <w:rsid w:val="00236E14"/>
    <w:rsid w:val="00236EF2"/>
    <w:rsid w:val="00236FAF"/>
    <w:rsid w:val="0023713E"/>
    <w:rsid w:val="00237439"/>
    <w:rsid w:val="00237602"/>
    <w:rsid w:val="00237E8C"/>
    <w:rsid w:val="00237EA9"/>
    <w:rsid w:val="00237ECD"/>
    <w:rsid w:val="00240385"/>
    <w:rsid w:val="00240AF4"/>
    <w:rsid w:val="00240CA4"/>
    <w:rsid w:val="00241234"/>
    <w:rsid w:val="002412E8"/>
    <w:rsid w:val="00241A75"/>
    <w:rsid w:val="002421F8"/>
    <w:rsid w:val="002424D5"/>
    <w:rsid w:val="00242A7A"/>
    <w:rsid w:val="00242E2F"/>
    <w:rsid w:val="0024364D"/>
    <w:rsid w:val="00243C9D"/>
    <w:rsid w:val="00243DFB"/>
    <w:rsid w:val="0024403A"/>
    <w:rsid w:val="00244111"/>
    <w:rsid w:val="002444F3"/>
    <w:rsid w:val="0024457B"/>
    <w:rsid w:val="00244701"/>
    <w:rsid w:val="00245107"/>
    <w:rsid w:val="00245110"/>
    <w:rsid w:val="00245E3A"/>
    <w:rsid w:val="00245FD7"/>
    <w:rsid w:val="002464CE"/>
    <w:rsid w:val="0024680A"/>
    <w:rsid w:val="00246FDC"/>
    <w:rsid w:val="002516CB"/>
    <w:rsid w:val="00252565"/>
    <w:rsid w:val="002528B1"/>
    <w:rsid w:val="00252B79"/>
    <w:rsid w:val="00252E57"/>
    <w:rsid w:val="002530AF"/>
    <w:rsid w:val="00253509"/>
    <w:rsid w:val="00254435"/>
    <w:rsid w:val="002550EF"/>
    <w:rsid w:val="002565F7"/>
    <w:rsid w:val="002566C4"/>
    <w:rsid w:val="00256780"/>
    <w:rsid w:val="00256D34"/>
    <w:rsid w:val="00256D8D"/>
    <w:rsid w:val="002570B2"/>
    <w:rsid w:val="0025781B"/>
    <w:rsid w:val="00257BA7"/>
    <w:rsid w:val="00257E14"/>
    <w:rsid w:val="00257F33"/>
    <w:rsid w:val="00257F7D"/>
    <w:rsid w:val="002602ED"/>
    <w:rsid w:val="002606E4"/>
    <w:rsid w:val="0026124F"/>
    <w:rsid w:val="0026189C"/>
    <w:rsid w:val="00262025"/>
    <w:rsid w:val="0026231C"/>
    <w:rsid w:val="00262A45"/>
    <w:rsid w:val="00262D00"/>
    <w:rsid w:val="002630BB"/>
    <w:rsid w:val="002638DF"/>
    <w:rsid w:val="00263C94"/>
    <w:rsid w:val="00263CE8"/>
    <w:rsid w:val="00263D38"/>
    <w:rsid w:val="00263F3B"/>
    <w:rsid w:val="0026466E"/>
    <w:rsid w:val="00264C49"/>
    <w:rsid w:val="00264F00"/>
    <w:rsid w:val="00264F6C"/>
    <w:rsid w:val="002656C9"/>
    <w:rsid w:val="002657B9"/>
    <w:rsid w:val="00265865"/>
    <w:rsid w:val="0026631C"/>
    <w:rsid w:val="0026640B"/>
    <w:rsid w:val="00266A13"/>
    <w:rsid w:val="00266CE1"/>
    <w:rsid w:val="00267239"/>
    <w:rsid w:val="002674AB"/>
    <w:rsid w:val="0026772C"/>
    <w:rsid w:val="00267C62"/>
    <w:rsid w:val="0027001D"/>
    <w:rsid w:val="00270A18"/>
    <w:rsid w:val="00271603"/>
    <w:rsid w:val="002719D8"/>
    <w:rsid w:val="00271A27"/>
    <w:rsid w:val="002720DA"/>
    <w:rsid w:val="002726B2"/>
    <w:rsid w:val="00272789"/>
    <w:rsid w:val="002727C3"/>
    <w:rsid w:val="002728AF"/>
    <w:rsid w:val="00272A71"/>
    <w:rsid w:val="00272BCC"/>
    <w:rsid w:val="002730C1"/>
    <w:rsid w:val="002731A5"/>
    <w:rsid w:val="00273236"/>
    <w:rsid w:val="00273BB0"/>
    <w:rsid w:val="00273E27"/>
    <w:rsid w:val="00273EB4"/>
    <w:rsid w:val="00274267"/>
    <w:rsid w:val="0027448E"/>
    <w:rsid w:val="00274514"/>
    <w:rsid w:val="00275193"/>
    <w:rsid w:val="00276642"/>
    <w:rsid w:val="00276B88"/>
    <w:rsid w:val="002773BF"/>
    <w:rsid w:val="00277683"/>
    <w:rsid w:val="0028011A"/>
    <w:rsid w:val="002803E1"/>
    <w:rsid w:val="002805B3"/>
    <w:rsid w:val="002805D8"/>
    <w:rsid w:val="00280E6F"/>
    <w:rsid w:val="00280F48"/>
    <w:rsid w:val="002811C2"/>
    <w:rsid w:val="00281632"/>
    <w:rsid w:val="002816F6"/>
    <w:rsid w:val="002819CA"/>
    <w:rsid w:val="00281FB9"/>
    <w:rsid w:val="002835E7"/>
    <w:rsid w:val="00283794"/>
    <w:rsid w:val="00283994"/>
    <w:rsid w:val="002843A8"/>
    <w:rsid w:val="00284A37"/>
    <w:rsid w:val="00284AB3"/>
    <w:rsid w:val="00285183"/>
    <w:rsid w:val="0028618D"/>
    <w:rsid w:val="002866EE"/>
    <w:rsid w:val="00286709"/>
    <w:rsid w:val="00287079"/>
    <w:rsid w:val="0028737B"/>
    <w:rsid w:val="0028777A"/>
    <w:rsid w:val="002877B8"/>
    <w:rsid w:val="002901B7"/>
    <w:rsid w:val="002901E3"/>
    <w:rsid w:val="0029034E"/>
    <w:rsid w:val="00291183"/>
    <w:rsid w:val="0029199A"/>
    <w:rsid w:val="00291BEE"/>
    <w:rsid w:val="0029209C"/>
    <w:rsid w:val="002920BA"/>
    <w:rsid w:val="00292123"/>
    <w:rsid w:val="002923DB"/>
    <w:rsid w:val="00292735"/>
    <w:rsid w:val="002929A0"/>
    <w:rsid w:val="00293558"/>
    <w:rsid w:val="0029372B"/>
    <w:rsid w:val="00293AD0"/>
    <w:rsid w:val="00293D3A"/>
    <w:rsid w:val="002940E1"/>
    <w:rsid w:val="00294644"/>
    <w:rsid w:val="00294789"/>
    <w:rsid w:val="00295280"/>
    <w:rsid w:val="00295722"/>
    <w:rsid w:val="00295A17"/>
    <w:rsid w:val="00296063"/>
    <w:rsid w:val="002966C2"/>
    <w:rsid w:val="00296BCB"/>
    <w:rsid w:val="00296C06"/>
    <w:rsid w:val="002970BB"/>
    <w:rsid w:val="002974B5"/>
    <w:rsid w:val="0029797F"/>
    <w:rsid w:val="00297DC7"/>
    <w:rsid w:val="00297E0F"/>
    <w:rsid w:val="00297FFE"/>
    <w:rsid w:val="002A05B9"/>
    <w:rsid w:val="002A0AF7"/>
    <w:rsid w:val="002A0BE1"/>
    <w:rsid w:val="002A1517"/>
    <w:rsid w:val="002A1528"/>
    <w:rsid w:val="002A1605"/>
    <w:rsid w:val="002A1F3D"/>
    <w:rsid w:val="002A2107"/>
    <w:rsid w:val="002A2CD7"/>
    <w:rsid w:val="002A39DC"/>
    <w:rsid w:val="002A4085"/>
    <w:rsid w:val="002A41C9"/>
    <w:rsid w:val="002A4EA4"/>
    <w:rsid w:val="002A5243"/>
    <w:rsid w:val="002A5717"/>
    <w:rsid w:val="002A5928"/>
    <w:rsid w:val="002A5930"/>
    <w:rsid w:val="002A62EF"/>
    <w:rsid w:val="002A64EE"/>
    <w:rsid w:val="002A681E"/>
    <w:rsid w:val="002A6A30"/>
    <w:rsid w:val="002A6A3A"/>
    <w:rsid w:val="002A70D3"/>
    <w:rsid w:val="002A78A3"/>
    <w:rsid w:val="002A78F6"/>
    <w:rsid w:val="002B0534"/>
    <w:rsid w:val="002B05A0"/>
    <w:rsid w:val="002B0736"/>
    <w:rsid w:val="002B0D2A"/>
    <w:rsid w:val="002B0D33"/>
    <w:rsid w:val="002B149B"/>
    <w:rsid w:val="002B1761"/>
    <w:rsid w:val="002B181C"/>
    <w:rsid w:val="002B1DA3"/>
    <w:rsid w:val="002B3128"/>
    <w:rsid w:val="002B3277"/>
    <w:rsid w:val="002B333C"/>
    <w:rsid w:val="002B3E21"/>
    <w:rsid w:val="002B515A"/>
    <w:rsid w:val="002B53F4"/>
    <w:rsid w:val="002B5720"/>
    <w:rsid w:val="002B5C26"/>
    <w:rsid w:val="002B5D4A"/>
    <w:rsid w:val="002B6118"/>
    <w:rsid w:val="002B723C"/>
    <w:rsid w:val="002B7400"/>
    <w:rsid w:val="002B74FB"/>
    <w:rsid w:val="002B7621"/>
    <w:rsid w:val="002C0630"/>
    <w:rsid w:val="002C099E"/>
    <w:rsid w:val="002C1105"/>
    <w:rsid w:val="002C170E"/>
    <w:rsid w:val="002C19C1"/>
    <w:rsid w:val="002C1C8F"/>
    <w:rsid w:val="002C2303"/>
    <w:rsid w:val="002C261B"/>
    <w:rsid w:val="002C27FD"/>
    <w:rsid w:val="002C2EA1"/>
    <w:rsid w:val="002C407C"/>
    <w:rsid w:val="002C4496"/>
    <w:rsid w:val="002C4807"/>
    <w:rsid w:val="002C48BB"/>
    <w:rsid w:val="002C4FD6"/>
    <w:rsid w:val="002C532A"/>
    <w:rsid w:val="002C5403"/>
    <w:rsid w:val="002C5418"/>
    <w:rsid w:val="002C59EC"/>
    <w:rsid w:val="002C5BBD"/>
    <w:rsid w:val="002C5C0C"/>
    <w:rsid w:val="002C5F87"/>
    <w:rsid w:val="002C6229"/>
    <w:rsid w:val="002C647C"/>
    <w:rsid w:val="002C654B"/>
    <w:rsid w:val="002C6712"/>
    <w:rsid w:val="002C7025"/>
    <w:rsid w:val="002C73A8"/>
    <w:rsid w:val="002C7412"/>
    <w:rsid w:val="002C75DF"/>
    <w:rsid w:val="002C7628"/>
    <w:rsid w:val="002C7A6E"/>
    <w:rsid w:val="002D00C2"/>
    <w:rsid w:val="002D02B6"/>
    <w:rsid w:val="002D03F3"/>
    <w:rsid w:val="002D1099"/>
    <w:rsid w:val="002D158B"/>
    <w:rsid w:val="002D1905"/>
    <w:rsid w:val="002D209A"/>
    <w:rsid w:val="002D211E"/>
    <w:rsid w:val="002D2F37"/>
    <w:rsid w:val="002D3013"/>
    <w:rsid w:val="002D3A84"/>
    <w:rsid w:val="002D3A8B"/>
    <w:rsid w:val="002D46CD"/>
    <w:rsid w:val="002D4AF0"/>
    <w:rsid w:val="002D4B1B"/>
    <w:rsid w:val="002D5040"/>
    <w:rsid w:val="002D53C4"/>
    <w:rsid w:val="002D5BD9"/>
    <w:rsid w:val="002D6053"/>
    <w:rsid w:val="002D673E"/>
    <w:rsid w:val="002D7739"/>
    <w:rsid w:val="002D7C86"/>
    <w:rsid w:val="002D7E92"/>
    <w:rsid w:val="002E0602"/>
    <w:rsid w:val="002E0C95"/>
    <w:rsid w:val="002E1115"/>
    <w:rsid w:val="002E1555"/>
    <w:rsid w:val="002E1D5D"/>
    <w:rsid w:val="002E24E4"/>
    <w:rsid w:val="002E2CF8"/>
    <w:rsid w:val="002E359E"/>
    <w:rsid w:val="002E413D"/>
    <w:rsid w:val="002E52F5"/>
    <w:rsid w:val="002E5DA5"/>
    <w:rsid w:val="002E6516"/>
    <w:rsid w:val="002E6B2C"/>
    <w:rsid w:val="002E6D1D"/>
    <w:rsid w:val="002E6F11"/>
    <w:rsid w:val="002E770B"/>
    <w:rsid w:val="002E7878"/>
    <w:rsid w:val="002E7F9A"/>
    <w:rsid w:val="002F0365"/>
    <w:rsid w:val="002F1118"/>
    <w:rsid w:val="002F188E"/>
    <w:rsid w:val="002F1A95"/>
    <w:rsid w:val="002F2549"/>
    <w:rsid w:val="002F2EBF"/>
    <w:rsid w:val="002F2FA6"/>
    <w:rsid w:val="002F3835"/>
    <w:rsid w:val="002F40BD"/>
    <w:rsid w:val="002F4296"/>
    <w:rsid w:val="002F4623"/>
    <w:rsid w:val="002F479E"/>
    <w:rsid w:val="002F4BE7"/>
    <w:rsid w:val="002F503B"/>
    <w:rsid w:val="002F611E"/>
    <w:rsid w:val="002F6364"/>
    <w:rsid w:val="002F72EC"/>
    <w:rsid w:val="002F7711"/>
    <w:rsid w:val="002F7AB3"/>
    <w:rsid w:val="0030038E"/>
    <w:rsid w:val="0030155A"/>
    <w:rsid w:val="003017B4"/>
    <w:rsid w:val="00301E69"/>
    <w:rsid w:val="00302110"/>
    <w:rsid w:val="003023E8"/>
    <w:rsid w:val="003027D9"/>
    <w:rsid w:val="00302F19"/>
    <w:rsid w:val="00303441"/>
    <w:rsid w:val="00303789"/>
    <w:rsid w:val="00303F4C"/>
    <w:rsid w:val="00304D4F"/>
    <w:rsid w:val="00304E17"/>
    <w:rsid w:val="0030569C"/>
    <w:rsid w:val="003056E1"/>
    <w:rsid w:val="00305955"/>
    <w:rsid w:val="00305B8B"/>
    <w:rsid w:val="00305D20"/>
    <w:rsid w:val="00305DDE"/>
    <w:rsid w:val="003068D7"/>
    <w:rsid w:val="00306948"/>
    <w:rsid w:val="00306B32"/>
    <w:rsid w:val="00306EFC"/>
    <w:rsid w:val="00307275"/>
    <w:rsid w:val="003073FE"/>
    <w:rsid w:val="00310578"/>
    <w:rsid w:val="003107B6"/>
    <w:rsid w:val="00310CB9"/>
    <w:rsid w:val="00310F71"/>
    <w:rsid w:val="00310FAB"/>
    <w:rsid w:val="00311744"/>
    <w:rsid w:val="00311D03"/>
    <w:rsid w:val="00312A39"/>
    <w:rsid w:val="00312AD6"/>
    <w:rsid w:val="00313031"/>
    <w:rsid w:val="00313106"/>
    <w:rsid w:val="00313400"/>
    <w:rsid w:val="0031353E"/>
    <w:rsid w:val="003138D6"/>
    <w:rsid w:val="00313BE2"/>
    <w:rsid w:val="003145E7"/>
    <w:rsid w:val="00314876"/>
    <w:rsid w:val="00314B05"/>
    <w:rsid w:val="00314C54"/>
    <w:rsid w:val="00314DC9"/>
    <w:rsid w:val="003151B1"/>
    <w:rsid w:val="003157B4"/>
    <w:rsid w:val="003157D8"/>
    <w:rsid w:val="00315A2F"/>
    <w:rsid w:val="00315A79"/>
    <w:rsid w:val="00315AC2"/>
    <w:rsid w:val="00316375"/>
    <w:rsid w:val="00316843"/>
    <w:rsid w:val="00316DB1"/>
    <w:rsid w:val="00316F2A"/>
    <w:rsid w:val="00316F6B"/>
    <w:rsid w:val="003170A6"/>
    <w:rsid w:val="00317358"/>
    <w:rsid w:val="0032012F"/>
    <w:rsid w:val="00320896"/>
    <w:rsid w:val="00320E0D"/>
    <w:rsid w:val="0032112B"/>
    <w:rsid w:val="003218DC"/>
    <w:rsid w:val="00321C9B"/>
    <w:rsid w:val="00322157"/>
    <w:rsid w:val="003222C7"/>
    <w:rsid w:val="003223A0"/>
    <w:rsid w:val="0032277B"/>
    <w:rsid w:val="00322D71"/>
    <w:rsid w:val="00323260"/>
    <w:rsid w:val="00323313"/>
    <w:rsid w:val="00323E50"/>
    <w:rsid w:val="00323E74"/>
    <w:rsid w:val="00324389"/>
    <w:rsid w:val="0032493E"/>
    <w:rsid w:val="00324CC7"/>
    <w:rsid w:val="00325389"/>
    <w:rsid w:val="0032546B"/>
    <w:rsid w:val="0032564A"/>
    <w:rsid w:val="00325D3D"/>
    <w:rsid w:val="00326068"/>
    <w:rsid w:val="003260C1"/>
    <w:rsid w:val="00326BBC"/>
    <w:rsid w:val="0032753D"/>
    <w:rsid w:val="00327928"/>
    <w:rsid w:val="00327AC1"/>
    <w:rsid w:val="00327D47"/>
    <w:rsid w:val="00327E88"/>
    <w:rsid w:val="00327F25"/>
    <w:rsid w:val="003300BF"/>
    <w:rsid w:val="00330672"/>
    <w:rsid w:val="00330F4A"/>
    <w:rsid w:val="00331011"/>
    <w:rsid w:val="003312E7"/>
    <w:rsid w:val="003316FA"/>
    <w:rsid w:val="00331CF5"/>
    <w:rsid w:val="003320B4"/>
    <w:rsid w:val="003323D3"/>
    <w:rsid w:val="00332BC6"/>
    <w:rsid w:val="003336F2"/>
    <w:rsid w:val="00333804"/>
    <w:rsid w:val="00333923"/>
    <w:rsid w:val="00333F24"/>
    <w:rsid w:val="0033593E"/>
    <w:rsid w:val="00335DFD"/>
    <w:rsid w:val="0033614C"/>
    <w:rsid w:val="0033652E"/>
    <w:rsid w:val="00336977"/>
    <w:rsid w:val="00336AEE"/>
    <w:rsid w:val="00336C21"/>
    <w:rsid w:val="00337170"/>
    <w:rsid w:val="003372F6"/>
    <w:rsid w:val="00337379"/>
    <w:rsid w:val="0033755B"/>
    <w:rsid w:val="00337943"/>
    <w:rsid w:val="00337A8F"/>
    <w:rsid w:val="00337D76"/>
    <w:rsid w:val="00337E4E"/>
    <w:rsid w:val="003402DE"/>
    <w:rsid w:val="00340898"/>
    <w:rsid w:val="00340CCE"/>
    <w:rsid w:val="00340F62"/>
    <w:rsid w:val="00340F93"/>
    <w:rsid w:val="00341A74"/>
    <w:rsid w:val="00341A97"/>
    <w:rsid w:val="0034211B"/>
    <w:rsid w:val="00342209"/>
    <w:rsid w:val="00342812"/>
    <w:rsid w:val="003429EC"/>
    <w:rsid w:val="00342FAB"/>
    <w:rsid w:val="0034311A"/>
    <w:rsid w:val="00343CA5"/>
    <w:rsid w:val="00344F6A"/>
    <w:rsid w:val="003450C6"/>
    <w:rsid w:val="00345860"/>
    <w:rsid w:val="00345C6D"/>
    <w:rsid w:val="00346F3A"/>
    <w:rsid w:val="003470DB"/>
    <w:rsid w:val="0034717D"/>
    <w:rsid w:val="003471E4"/>
    <w:rsid w:val="0034748C"/>
    <w:rsid w:val="00347606"/>
    <w:rsid w:val="00347C46"/>
    <w:rsid w:val="00347F51"/>
    <w:rsid w:val="0035007B"/>
    <w:rsid w:val="00350116"/>
    <w:rsid w:val="0035018C"/>
    <w:rsid w:val="0035039E"/>
    <w:rsid w:val="003504DC"/>
    <w:rsid w:val="00350A30"/>
    <w:rsid w:val="00350BDE"/>
    <w:rsid w:val="0035118C"/>
    <w:rsid w:val="00351324"/>
    <w:rsid w:val="0035164E"/>
    <w:rsid w:val="003519D2"/>
    <w:rsid w:val="00351B3D"/>
    <w:rsid w:val="00351D3C"/>
    <w:rsid w:val="00352001"/>
    <w:rsid w:val="003521C0"/>
    <w:rsid w:val="003523C0"/>
    <w:rsid w:val="0035287F"/>
    <w:rsid w:val="00352C92"/>
    <w:rsid w:val="003533CF"/>
    <w:rsid w:val="003534B7"/>
    <w:rsid w:val="00353917"/>
    <w:rsid w:val="00354098"/>
    <w:rsid w:val="003543B9"/>
    <w:rsid w:val="0035500E"/>
    <w:rsid w:val="0035530E"/>
    <w:rsid w:val="00355628"/>
    <w:rsid w:val="00355CFD"/>
    <w:rsid w:val="00356F6D"/>
    <w:rsid w:val="00357046"/>
    <w:rsid w:val="003571FA"/>
    <w:rsid w:val="0035761E"/>
    <w:rsid w:val="00357711"/>
    <w:rsid w:val="00357CD7"/>
    <w:rsid w:val="00360040"/>
    <w:rsid w:val="0036038B"/>
    <w:rsid w:val="00360BC9"/>
    <w:rsid w:val="00361885"/>
    <w:rsid w:val="003620CE"/>
    <w:rsid w:val="00362932"/>
    <w:rsid w:val="00362B5E"/>
    <w:rsid w:val="003635EC"/>
    <w:rsid w:val="00363952"/>
    <w:rsid w:val="00364664"/>
    <w:rsid w:val="00364A2A"/>
    <w:rsid w:val="00365A94"/>
    <w:rsid w:val="00365B51"/>
    <w:rsid w:val="00365FCD"/>
    <w:rsid w:val="00366D9C"/>
    <w:rsid w:val="0036717E"/>
    <w:rsid w:val="003674E3"/>
    <w:rsid w:val="003677C5"/>
    <w:rsid w:val="00370386"/>
    <w:rsid w:val="00370DCD"/>
    <w:rsid w:val="00371A5C"/>
    <w:rsid w:val="00371C72"/>
    <w:rsid w:val="0037217E"/>
    <w:rsid w:val="00372421"/>
    <w:rsid w:val="003724C3"/>
    <w:rsid w:val="00372E1F"/>
    <w:rsid w:val="003734A8"/>
    <w:rsid w:val="00373C54"/>
    <w:rsid w:val="00373CB1"/>
    <w:rsid w:val="00374562"/>
    <w:rsid w:val="00374C8A"/>
    <w:rsid w:val="00375B40"/>
    <w:rsid w:val="00375B52"/>
    <w:rsid w:val="00375DDF"/>
    <w:rsid w:val="00376784"/>
    <w:rsid w:val="00376793"/>
    <w:rsid w:val="0037697D"/>
    <w:rsid w:val="00376D00"/>
    <w:rsid w:val="00376FF8"/>
    <w:rsid w:val="00377319"/>
    <w:rsid w:val="00377782"/>
    <w:rsid w:val="00380188"/>
    <w:rsid w:val="00380E7F"/>
    <w:rsid w:val="00381087"/>
    <w:rsid w:val="00381422"/>
    <w:rsid w:val="003819C9"/>
    <w:rsid w:val="00382252"/>
    <w:rsid w:val="0038338C"/>
    <w:rsid w:val="00383407"/>
    <w:rsid w:val="00383684"/>
    <w:rsid w:val="00384035"/>
    <w:rsid w:val="003841AE"/>
    <w:rsid w:val="00384579"/>
    <w:rsid w:val="00384AEB"/>
    <w:rsid w:val="00385842"/>
    <w:rsid w:val="00385B8C"/>
    <w:rsid w:val="0038653D"/>
    <w:rsid w:val="0038668A"/>
    <w:rsid w:val="00386B00"/>
    <w:rsid w:val="00386B56"/>
    <w:rsid w:val="00386B66"/>
    <w:rsid w:val="00386D54"/>
    <w:rsid w:val="003876BB"/>
    <w:rsid w:val="00387970"/>
    <w:rsid w:val="00387B09"/>
    <w:rsid w:val="00387DEE"/>
    <w:rsid w:val="00390108"/>
    <w:rsid w:val="003901F8"/>
    <w:rsid w:val="00390543"/>
    <w:rsid w:val="00390905"/>
    <w:rsid w:val="00390E5B"/>
    <w:rsid w:val="003921D2"/>
    <w:rsid w:val="003922B0"/>
    <w:rsid w:val="00392328"/>
    <w:rsid w:val="00392CBC"/>
    <w:rsid w:val="00392CF6"/>
    <w:rsid w:val="003934D6"/>
    <w:rsid w:val="0039380F"/>
    <w:rsid w:val="0039420A"/>
    <w:rsid w:val="003948C7"/>
    <w:rsid w:val="00394B6D"/>
    <w:rsid w:val="00395573"/>
    <w:rsid w:val="00395C90"/>
    <w:rsid w:val="00395CDB"/>
    <w:rsid w:val="00395D2D"/>
    <w:rsid w:val="00395F50"/>
    <w:rsid w:val="003964B4"/>
    <w:rsid w:val="00396B2E"/>
    <w:rsid w:val="00396DBE"/>
    <w:rsid w:val="00396EC8"/>
    <w:rsid w:val="003976AC"/>
    <w:rsid w:val="0039785B"/>
    <w:rsid w:val="00397937"/>
    <w:rsid w:val="00397B66"/>
    <w:rsid w:val="003A0143"/>
    <w:rsid w:val="003A01DA"/>
    <w:rsid w:val="003A0371"/>
    <w:rsid w:val="003A0F2C"/>
    <w:rsid w:val="003A0FC8"/>
    <w:rsid w:val="003A134C"/>
    <w:rsid w:val="003A173F"/>
    <w:rsid w:val="003A19D8"/>
    <w:rsid w:val="003A1CC9"/>
    <w:rsid w:val="003A1E09"/>
    <w:rsid w:val="003A2017"/>
    <w:rsid w:val="003A24CE"/>
    <w:rsid w:val="003A26CC"/>
    <w:rsid w:val="003A2B0A"/>
    <w:rsid w:val="003A350B"/>
    <w:rsid w:val="003A3525"/>
    <w:rsid w:val="003A39AC"/>
    <w:rsid w:val="003A3C91"/>
    <w:rsid w:val="003A4854"/>
    <w:rsid w:val="003A4F6C"/>
    <w:rsid w:val="003A50A0"/>
    <w:rsid w:val="003A51AA"/>
    <w:rsid w:val="003A56C5"/>
    <w:rsid w:val="003A5F0B"/>
    <w:rsid w:val="003A5F39"/>
    <w:rsid w:val="003A5FD0"/>
    <w:rsid w:val="003A645B"/>
    <w:rsid w:val="003A685F"/>
    <w:rsid w:val="003A686A"/>
    <w:rsid w:val="003A6EB3"/>
    <w:rsid w:val="003A7156"/>
    <w:rsid w:val="003A71D8"/>
    <w:rsid w:val="003A7438"/>
    <w:rsid w:val="003A743C"/>
    <w:rsid w:val="003A7AF3"/>
    <w:rsid w:val="003A7B84"/>
    <w:rsid w:val="003B0610"/>
    <w:rsid w:val="003B0CF4"/>
    <w:rsid w:val="003B1587"/>
    <w:rsid w:val="003B1889"/>
    <w:rsid w:val="003B1E2F"/>
    <w:rsid w:val="003B22F5"/>
    <w:rsid w:val="003B2472"/>
    <w:rsid w:val="003B29F0"/>
    <w:rsid w:val="003B2A54"/>
    <w:rsid w:val="003B2B65"/>
    <w:rsid w:val="003B3214"/>
    <w:rsid w:val="003B352A"/>
    <w:rsid w:val="003B4C8E"/>
    <w:rsid w:val="003B4FB7"/>
    <w:rsid w:val="003B5531"/>
    <w:rsid w:val="003B6359"/>
    <w:rsid w:val="003B69B2"/>
    <w:rsid w:val="003B6DC7"/>
    <w:rsid w:val="003B6E59"/>
    <w:rsid w:val="003B6EC5"/>
    <w:rsid w:val="003B71EB"/>
    <w:rsid w:val="003B786F"/>
    <w:rsid w:val="003C03A1"/>
    <w:rsid w:val="003C0820"/>
    <w:rsid w:val="003C1A6B"/>
    <w:rsid w:val="003C1BC5"/>
    <w:rsid w:val="003C1C17"/>
    <w:rsid w:val="003C1E8F"/>
    <w:rsid w:val="003C213A"/>
    <w:rsid w:val="003C2FAE"/>
    <w:rsid w:val="003C336A"/>
    <w:rsid w:val="003C3BF2"/>
    <w:rsid w:val="003C3CC2"/>
    <w:rsid w:val="003C3CCE"/>
    <w:rsid w:val="003C3E17"/>
    <w:rsid w:val="003C42CE"/>
    <w:rsid w:val="003C4311"/>
    <w:rsid w:val="003C45F4"/>
    <w:rsid w:val="003C4987"/>
    <w:rsid w:val="003C597C"/>
    <w:rsid w:val="003C5AE7"/>
    <w:rsid w:val="003C5C6A"/>
    <w:rsid w:val="003C5E1B"/>
    <w:rsid w:val="003C602A"/>
    <w:rsid w:val="003C6149"/>
    <w:rsid w:val="003C6C3A"/>
    <w:rsid w:val="003C70AC"/>
    <w:rsid w:val="003C70EC"/>
    <w:rsid w:val="003C7158"/>
    <w:rsid w:val="003C71E8"/>
    <w:rsid w:val="003C778D"/>
    <w:rsid w:val="003C792D"/>
    <w:rsid w:val="003C7B92"/>
    <w:rsid w:val="003C7D56"/>
    <w:rsid w:val="003C7D84"/>
    <w:rsid w:val="003C7FCE"/>
    <w:rsid w:val="003D002A"/>
    <w:rsid w:val="003D00BA"/>
    <w:rsid w:val="003D037E"/>
    <w:rsid w:val="003D0641"/>
    <w:rsid w:val="003D09E9"/>
    <w:rsid w:val="003D0A63"/>
    <w:rsid w:val="003D0C6D"/>
    <w:rsid w:val="003D0FA6"/>
    <w:rsid w:val="003D1427"/>
    <w:rsid w:val="003D1678"/>
    <w:rsid w:val="003D17F5"/>
    <w:rsid w:val="003D1906"/>
    <w:rsid w:val="003D2098"/>
    <w:rsid w:val="003D2148"/>
    <w:rsid w:val="003D2393"/>
    <w:rsid w:val="003D24CB"/>
    <w:rsid w:val="003D2767"/>
    <w:rsid w:val="003D3032"/>
    <w:rsid w:val="003D362B"/>
    <w:rsid w:val="003D3B1A"/>
    <w:rsid w:val="003D44CB"/>
    <w:rsid w:val="003D47D6"/>
    <w:rsid w:val="003D4836"/>
    <w:rsid w:val="003D4E82"/>
    <w:rsid w:val="003D5312"/>
    <w:rsid w:val="003D568F"/>
    <w:rsid w:val="003D56D9"/>
    <w:rsid w:val="003D5E3B"/>
    <w:rsid w:val="003D674E"/>
    <w:rsid w:val="003D6C0F"/>
    <w:rsid w:val="003D70E8"/>
    <w:rsid w:val="003D74FE"/>
    <w:rsid w:val="003D753D"/>
    <w:rsid w:val="003D7A0C"/>
    <w:rsid w:val="003D7DFC"/>
    <w:rsid w:val="003D7F30"/>
    <w:rsid w:val="003E021F"/>
    <w:rsid w:val="003E0310"/>
    <w:rsid w:val="003E0728"/>
    <w:rsid w:val="003E07C2"/>
    <w:rsid w:val="003E086C"/>
    <w:rsid w:val="003E0960"/>
    <w:rsid w:val="003E0FA6"/>
    <w:rsid w:val="003E1C88"/>
    <w:rsid w:val="003E1F3F"/>
    <w:rsid w:val="003E242F"/>
    <w:rsid w:val="003E25DF"/>
    <w:rsid w:val="003E26B4"/>
    <w:rsid w:val="003E2B6E"/>
    <w:rsid w:val="003E2EE3"/>
    <w:rsid w:val="003E3705"/>
    <w:rsid w:val="003E3EDC"/>
    <w:rsid w:val="003E416C"/>
    <w:rsid w:val="003E43E4"/>
    <w:rsid w:val="003E5227"/>
    <w:rsid w:val="003E5A64"/>
    <w:rsid w:val="003E69A7"/>
    <w:rsid w:val="003E71CE"/>
    <w:rsid w:val="003E757F"/>
    <w:rsid w:val="003E7AD7"/>
    <w:rsid w:val="003E7AF6"/>
    <w:rsid w:val="003E7C5D"/>
    <w:rsid w:val="003F0073"/>
    <w:rsid w:val="003F02CD"/>
    <w:rsid w:val="003F07A9"/>
    <w:rsid w:val="003F097D"/>
    <w:rsid w:val="003F0DD2"/>
    <w:rsid w:val="003F2013"/>
    <w:rsid w:val="003F2536"/>
    <w:rsid w:val="003F25A8"/>
    <w:rsid w:val="003F27A4"/>
    <w:rsid w:val="003F2CE9"/>
    <w:rsid w:val="003F2E4C"/>
    <w:rsid w:val="003F30B3"/>
    <w:rsid w:val="003F3827"/>
    <w:rsid w:val="003F3ECB"/>
    <w:rsid w:val="003F40F5"/>
    <w:rsid w:val="003F4316"/>
    <w:rsid w:val="003F43CD"/>
    <w:rsid w:val="003F4483"/>
    <w:rsid w:val="003F45E8"/>
    <w:rsid w:val="003F4670"/>
    <w:rsid w:val="003F5043"/>
    <w:rsid w:val="003F57E4"/>
    <w:rsid w:val="003F5BB3"/>
    <w:rsid w:val="003F5D9D"/>
    <w:rsid w:val="003F6423"/>
    <w:rsid w:val="003F66AB"/>
    <w:rsid w:val="003F698A"/>
    <w:rsid w:val="003F6AD5"/>
    <w:rsid w:val="003F739E"/>
    <w:rsid w:val="003F748B"/>
    <w:rsid w:val="003F7630"/>
    <w:rsid w:val="003F7B01"/>
    <w:rsid w:val="003F7CFB"/>
    <w:rsid w:val="00400283"/>
    <w:rsid w:val="0040082B"/>
    <w:rsid w:val="004009CE"/>
    <w:rsid w:val="00400BA3"/>
    <w:rsid w:val="00400CAE"/>
    <w:rsid w:val="00400D0F"/>
    <w:rsid w:val="0040127D"/>
    <w:rsid w:val="004019C4"/>
    <w:rsid w:val="00401A22"/>
    <w:rsid w:val="00401C46"/>
    <w:rsid w:val="00401CA9"/>
    <w:rsid w:val="00401D9B"/>
    <w:rsid w:val="004023BC"/>
    <w:rsid w:val="004023D9"/>
    <w:rsid w:val="0040244C"/>
    <w:rsid w:val="004026F7"/>
    <w:rsid w:val="00402E8B"/>
    <w:rsid w:val="0040300F"/>
    <w:rsid w:val="00403104"/>
    <w:rsid w:val="004034F4"/>
    <w:rsid w:val="004039F5"/>
    <w:rsid w:val="00403A07"/>
    <w:rsid w:val="00403DA8"/>
    <w:rsid w:val="00404F1F"/>
    <w:rsid w:val="004056F3"/>
    <w:rsid w:val="00405716"/>
    <w:rsid w:val="00405B4A"/>
    <w:rsid w:val="004068FE"/>
    <w:rsid w:val="004069EF"/>
    <w:rsid w:val="00407126"/>
    <w:rsid w:val="0040784E"/>
    <w:rsid w:val="00407E43"/>
    <w:rsid w:val="00410D14"/>
    <w:rsid w:val="004110F2"/>
    <w:rsid w:val="00411BEE"/>
    <w:rsid w:val="00411C28"/>
    <w:rsid w:val="00412533"/>
    <w:rsid w:val="00412D2F"/>
    <w:rsid w:val="0041338A"/>
    <w:rsid w:val="0041378A"/>
    <w:rsid w:val="00413F7E"/>
    <w:rsid w:val="00413F98"/>
    <w:rsid w:val="0041415E"/>
    <w:rsid w:val="0041430B"/>
    <w:rsid w:val="004144D3"/>
    <w:rsid w:val="0041459A"/>
    <w:rsid w:val="004145E6"/>
    <w:rsid w:val="00414E9A"/>
    <w:rsid w:val="004153DE"/>
    <w:rsid w:val="0041548D"/>
    <w:rsid w:val="00415846"/>
    <w:rsid w:val="00415B6D"/>
    <w:rsid w:val="0041638F"/>
    <w:rsid w:val="00416C42"/>
    <w:rsid w:val="00417422"/>
    <w:rsid w:val="004175FC"/>
    <w:rsid w:val="00417B61"/>
    <w:rsid w:val="00417C50"/>
    <w:rsid w:val="00420724"/>
    <w:rsid w:val="00420A4E"/>
    <w:rsid w:val="00420B99"/>
    <w:rsid w:val="0042118B"/>
    <w:rsid w:val="0042134A"/>
    <w:rsid w:val="00421C1C"/>
    <w:rsid w:val="00421DCC"/>
    <w:rsid w:val="00421ECD"/>
    <w:rsid w:val="0042256D"/>
    <w:rsid w:val="00422601"/>
    <w:rsid w:val="0042261B"/>
    <w:rsid w:val="00422A45"/>
    <w:rsid w:val="00422CCA"/>
    <w:rsid w:val="00422CCF"/>
    <w:rsid w:val="00422FB2"/>
    <w:rsid w:val="004234A5"/>
    <w:rsid w:val="0042395B"/>
    <w:rsid w:val="004242DD"/>
    <w:rsid w:val="004244CC"/>
    <w:rsid w:val="00424682"/>
    <w:rsid w:val="00425010"/>
    <w:rsid w:val="004252BC"/>
    <w:rsid w:val="00425303"/>
    <w:rsid w:val="00425781"/>
    <w:rsid w:val="00425EA1"/>
    <w:rsid w:val="00425EC4"/>
    <w:rsid w:val="004262E2"/>
    <w:rsid w:val="00426902"/>
    <w:rsid w:val="00427125"/>
    <w:rsid w:val="004274B1"/>
    <w:rsid w:val="00427F3A"/>
    <w:rsid w:val="004302E0"/>
    <w:rsid w:val="004308C1"/>
    <w:rsid w:val="004309D5"/>
    <w:rsid w:val="00430C01"/>
    <w:rsid w:val="004312B3"/>
    <w:rsid w:val="00431FB2"/>
    <w:rsid w:val="00432011"/>
    <w:rsid w:val="004329A7"/>
    <w:rsid w:val="00432A12"/>
    <w:rsid w:val="00433060"/>
    <w:rsid w:val="00433449"/>
    <w:rsid w:val="004335D6"/>
    <w:rsid w:val="00433845"/>
    <w:rsid w:val="0043411C"/>
    <w:rsid w:val="00434436"/>
    <w:rsid w:val="00434A03"/>
    <w:rsid w:val="00434BB8"/>
    <w:rsid w:val="00434C9D"/>
    <w:rsid w:val="004351CF"/>
    <w:rsid w:val="00435236"/>
    <w:rsid w:val="00436CE3"/>
    <w:rsid w:val="00437319"/>
    <w:rsid w:val="004375BD"/>
    <w:rsid w:val="00437A57"/>
    <w:rsid w:val="00437AB7"/>
    <w:rsid w:val="00437CC5"/>
    <w:rsid w:val="00440283"/>
    <w:rsid w:val="00440CD8"/>
    <w:rsid w:val="00440D5D"/>
    <w:rsid w:val="00440EC8"/>
    <w:rsid w:val="00441510"/>
    <w:rsid w:val="004424E7"/>
    <w:rsid w:val="00442E0F"/>
    <w:rsid w:val="00442EFF"/>
    <w:rsid w:val="004436A1"/>
    <w:rsid w:val="00443E0E"/>
    <w:rsid w:val="00444EBE"/>
    <w:rsid w:val="00445215"/>
    <w:rsid w:val="00445757"/>
    <w:rsid w:val="004457FA"/>
    <w:rsid w:val="00445815"/>
    <w:rsid w:val="00445DAA"/>
    <w:rsid w:val="00445FDA"/>
    <w:rsid w:val="00446483"/>
    <w:rsid w:val="0044692C"/>
    <w:rsid w:val="004472CA"/>
    <w:rsid w:val="00447538"/>
    <w:rsid w:val="0044781C"/>
    <w:rsid w:val="0044798B"/>
    <w:rsid w:val="0045006C"/>
    <w:rsid w:val="004507C8"/>
    <w:rsid w:val="0045090F"/>
    <w:rsid w:val="0045091C"/>
    <w:rsid w:val="00450C49"/>
    <w:rsid w:val="00450C6C"/>
    <w:rsid w:val="0045141D"/>
    <w:rsid w:val="00451A54"/>
    <w:rsid w:val="00451F9A"/>
    <w:rsid w:val="00452175"/>
    <w:rsid w:val="0045223D"/>
    <w:rsid w:val="004523C4"/>
    <w:rsid w:val="00452665"/>
    <w:rsid w:val="004527AB"/>
    <w:rsid w:val="00453557"/>
    <w:rsid w:val="00453777"/>
    <w:rsid w:val="004537FA"/>
    <w:rsid w:val="004538BB"/>
    <w:rsid w:val="00453E1F"/>
    <w:rsid w:val="004542A3"/>
    <w:rsid w:val="004543B1"/>
    <w:rsid w:val="0045457F"/>
    <w:rsid w:val="0045490C"/>
    <w:rsid w:val="00455228"/>
    <w:rsid w:val="00455285"/>
    <w:rsid w:val="004553AD"/>
    <w:rsid w:val="004554FC"/>
    <w:rsid w:val="00455743"/>
    <w:rsid w:val="0045601D"/>
    <w:rsid w:val="00456B91"/>
    <w:rsid w:val="00456D09"/>
    <w:rsid w:val="0045703E"/>
    <w:rsid w:val="00457496"/>
    <w:rsid w:val="00457653"/>
    <w:rsid w:val="0045798F"/>
    <w:rsid w:val="00457E6A"/>
    <w:rsid w:val="00457ED7"/>
    <w:rsid w:val="00460060"/>
    <w:rsid w:val="0046007F"/>
    <w:rsid w:val="004609EC"/>
    <w:rsid w:val="004609F9"/>
    <w:rsid w:val="00460BAD"/>
    <w:rsid w:val="00460DE7"/>
    <w:rsid w:val="00461502"/>
    <w:rsid w:val="004616A8"/>
    <w:rsid w:val="00461E0B"/>
    <w:rsid w:val="004623DB"/>
    <w:rsid w:val="00462587"/>
    <w:rsid w:val="00462636"/>
    <w:rsid w:val="0046283A"/>
    <w:rsid w:val="00463025"/>
    <w:rsid w:val="00463DF6"/>
    <w:rsid w:val="00464391"/>
    <w:rsid w:val="004643C0"/>
    <w:rsid w:val="004645ED"/>
    <w:rsid w:val="004656B1"/>
    <w:rsid w:val="00465D14"/>
    <w:rsid w:val="0046603B"/>
    <w:rsid w:val="004676EB"/>
    <w:rsid w:val="0047057D"/>
    <w:rsid w:val="00470D4F"/>
    <w:rsid w:val="00470DF7"/>
    <w:rsid w:val="00470EFC"/>
    <w:rsid w:val="004710B5"/>
    <w:rsid w:val="00471291"/>
    <w:rsid w:val="00471CF9"/>
    <w:rsid w:val="00471FD5"/>
    <w:rsid w:val="00472960"/>
    <w:rsid w:val="0047296F"/>
    <w:rsid w:val="00472D96"/>
    <w:rsid w:val="00473799"/>
    <w:rsid w:val="004737B9"/>
    <w:rsid w:val="004739D6"/>
    <w:rsid w:val="00473A52"/>
    <w:rsid w:val="0047461D"/>
    <w:rsid w:val="00474BC9"/>
    <w:rsid w:val="00474F02"/>
    <w:rsid w:val="0047530A"/>
    <w:rsid w:val="00476043"/>
    <w:rsid w:val="00476C5A"/>
    <w:rsid w:val="00476CAE"/>
    <w:rsid w:val="00476E31"/>
    <w:rsid w:val="00476EC1"/>
    <w:rsid w:val="004770C0"/>
    <w:rsid w:val="00477183"/>
    <w:rsid w:val="00477364"/>
    <w:rsid w:val="0047753F"/>
    <w:rsid w:val="004800A4"/>
    <w:rsid w:val="004804FC"/>
    <w:rsid w:val="004805CA"/>
    <w:rsid w:val="00480BD9"/>
    <w:rsid w:val="00480ED7"/>
    <w:rsid w:val="0048190F"/>
    <w:rsid w:val="0048307A"/>
    <w:rsid w:val="00483228"/>
    <w:rsid w:val="004834A3"/>
    <w:rsid w:val="00483505"/>
    <w:rsid w:val="004840D4"/>
    <w:rsid w:val="004846CE"/>
    <w:rsid w:val="00486935"/>
    <w:rsid w:val="00486AF2"/>
    <w:rsid w:val="00486AFB"/>
    <w:rsid w:val="004876B1"/>
    <w:rsid w:val="00487B32"/>
    <w:rsid w:val="0049015D"/>
    <w:rsid w:val="0049079A"/>
    <w:rsid w:val="00490D09"/>
    <w:rsid w:val="00490EC0"/>
    <w:rsid w:val="00491279"/>
    <w:rsid w:val="004913C7"/>
    <w:rsid w:val="00491630"/>
    <w:rsid w:val="0049167A"/>
    <w:rsid w:val="00492000"/>
    <w:rsid w:val="00492378"/>
    <w:rsid w:val="0049261D"/>
    <w:rsid w:val="004927F2"/>
    <w:rsid w:val="00492990"/>
    <w:rsid w:val="00492A59"/>
    <w:rsid w:val="00492DBE"/>
    <w:rsid w:val="0049300F"/>
    <w:rsid w:val="004934EE"/>
    <w:rsid w:val="0049354D"/>
    <w:rsid w:val="0049371B"/>
    <w:rsid w:val="00493A7C"/>
    <w:rsid w:val="00493C71"/>
    <w:rsid w:val="00493DCD"/>
    <w:rsid w:val="00494094"/>
    <w:rsid w:val="0049417F"/>
    <w:rsid w:val="004944F9"/>
    <w:rsid w:val="00494E99"/>
    <w:rsid w:val="004954DE"/>
    <w:rsid w:val="00495528"/>
    <w:rsid w:val="004958FD"/>
    <w:rsid w:val="00495D6D"/>
    <w:rsid w:val="00496054"/>
    <w:rsid w:val="00496A2C"/>
    <w:rsid w:val="004971F7"/>
    <w:rsid w:val="0049766B"/>
    <w:rsid w:val="004977FB"/>
    <w:rsid w:val="00497DC2"/>
    <w:rsid w:val="004A011E"/>
    <w:rsid w:val="004A01B3"/>
    <w:rsid w:val="004A036E"/>
    <w:rsid w:val="004A06A3"/>
    <w:rsid w:val="004A168E"/>
    <w:rsid w:val="004A1B9F"/>
    <w:rsid w:val="004A2397"/>
    <w:rsid w:val="004A2702"/>
    <w:rsid w:val="004A29BD"/>
    <w:rsid w:val="004A2D58"/>
    <w:rsid w:val="004A3606"/>
    <w:rsid w:val="004A37B3"/>
    <w:rsid w:val="004A4008"/>
    <w:rsid w:val="004A41B1"/>
    <w:rsid w:val="004A4842"/>
    <w:rsid w:val="004A4930"/>
    <w:rsid w:val="004A53CC"/>
    <w:rsid w:val="004A5462"/>
    <w:rsid w:val="004A59B5"/>
    <w:rsid w:val="004A5A67"/>
    <w:rsid w:val="004A5E0C"/>
    <w:rsid w:val="004A6468"/>
    <w:rsid w:val="004A6588"/>
    <w:rsid w:val="004A67A7"/>
    <w:rsid w:val="004A6D9E"/>
    <w:rsid w:val="004A6EB5"/>
    <w:rsid w:val="004A6F5D"/>
    <w:rsid w:val="004A77E6"/>
    <w:rsid w:val="004B048D"/>
    <w:rsid w:val="004B068F"/>
    <w:rsid w:val="004B0838"/>
    <w:rsid w:val="004B0D92"/>
    <w:rsid w:val="004B10DE"/>
    <w:rsid w:val="004B1536"/>
    <w:rsid w:val="004B1666"/>
    <w:rsid w:val="004B19D2"/>
    <w:rsid w:val="004B1E07"/>
    <w:rsid w:val="004B1F73"/>
    <w:rsid w:val="004B28D1"/>
    <w:rsid w:val="004B2A87"/>
    <w:rsid w:val="004B3295"/>
    <w:rsid w:val="004B33CA"/>
    <w:rsid w:val="004B369E"/>
    <w:rsid w:val="004B38E4"/>
    <w:rsid w:val="004B3926"/>
    <w:rsid w:val="004B3DEE"/>
    <w:rsid w:val="004B46B1"/>
    <w:rsid w:val="004B49FE"/>
    <w:rsid w:val="004B5751"/>
    <w:rsid w:val="004B5C07"/>
    <w:rsid w:val="004B612C"/>
    <w:rsid w:val="004B6677"/>
    <w:rsid w:val="004B669D"/>
    <w:rsid w:val="004B6A74"/>
    <w:rsid w:val="004B6C49"/>
    <w:rsid w:val="004B74C3"/>
    <w:rsid w:val="004B757F"/>
    <w:rsid w:val="004B7D51"/>
    <w:rsid w:val="004C023C"/>
    <w:rsid w:val="004C03C3"/>
    <w:rsid w:val="004C0450"/>
    <w:rsid w:val="004C0857"/>
    <w:rsid w:val="004C0C0F"/>
    <w:rsid w:val="004C1550"/>
    <w:rsid w:val="004C17A8"/>
    <w:rsid w:val="004C1EE8"/>
    <w:rsid w:val="004C2696"/>
    <w:rsid w:val="004C2E74"/>
    <w:rsid w:val="004C3463"/>
    <w:rsid w:val="004C3A4C"/>
    <w:rsid w:val="004C3EAC"/>
    <w:rsid w:val="004C4375"/>
    <w:rsid w:val="004C5210"/>
    <w:rsid w:val="004C535E"/>
    <w:rsid w:val="004C53EF"/>
    <w:rsid w:val="004C5827"/>
    <w:rsid w:val="004C5C3C"/>
    <w:rsid w:val="004C5CF1"/>
    <w:rsid w:val="004C5E64"/>
    <w:rsid w:val="004C5F1B"/>
    <w:rsid w:val="004C69B3"/>
    <w:rsid w:val="004C6A0A"/>
    <w:rsid w:val="004C7368"/>
    <w:rsid w:val="004C7528"/>
    <w:rsid w:val="004C75F6"/>
    <w:rsid w:val="004C762B"/>
    <w:rsid w:val="004C7876"/>
    <w:rsid w:val="004C7984"/>
    <w:rsid w:val="004C7B02"/>
    <w:rsid w:val="004D006E"/>
    <w:rsid w:val="004D027F"/>
    <w:rsid w:val="004D0599"/>
    <w:rsid w:val="004D0A4D"/>
    <w:rsid w:val="004D0CF4"/>
    <w:rsid w:val="004D0F8E"/>
    <w:rsid w:val="004D1400"/>
    <w:rsid w:val="004D1643"/>
    <w:rsid w:val="004D1B78"/>
    <w:rsid w:val="004D21F8"/>
    <w:rsid w:val="004D2691"/>
    <w:rsid w:val="004D2AA4"/>
    <w:rsid w:val="004D2D16"/>
    <w:rsid w:val="004D2D66"/>
    <w:rsid w:val="004D333F"/>
    <w:rsid w:val="004D34FA"/>
    <w:rsid w:val="004D35EB"/>
    <w:rsid w:val="004D36E6"/>
    <w:rsid w:val="004D3A43"/>
    <w:rsid w:val="004D3AE6"/>
    <w:rsid w:val="004D4533"/>
    <w:rsid w:val="004D4C76"/>
    <w:rsid w:val="004D5349"/>
    <w:rsid w:val="004D6AC0"/>
    <w:rsid w:val="004D6E6D"/>
    <w:rsid w:val="004D7243"/>
    <w:rsid w:val="004D7374"/>
    <w:rsid w:val="004D7706"/>
    <w:rsid w:val="004D782B"/>
    <w:rsid w:val="004D7894"/>
    <w:rsid w:val="004D7B90"/>
    <w:rsid w:val="004D7C93"/>
    <w:rsid w:val="004E02AD"/>
    <w:rsid w:val="004E0501"/>
    <w:rsid w:val="004E1830"/>
    <w:rsid w:val="004E1C77"/>
    <w:rsid w:val="004E2027"/>
    <w:rsid w:val="004E2143"/>
    <w:rsid w:val="004E250B"/>
    <w:rsid w:val="004E25FF"/>
    <w:rsid w:val="004E2B2A"/>
    <w:rsid w:val="004E2EC2"/>
    <w:rsid w:val="004E37C0"/>
    <w:rsid w:val="004E46F6"/>
    <w:rsid w:val="004E4C83"/>
    <w:rsid w:val="004E4DF4"/>
    <w:rsid w:val="004E4E9B"/>
    <w:rsid w:val="004E5188"/>
    <w:rsid w:val="004E537A"/>
    <w:rsid w:val="004E5380"/>
    <w:rsid w:val="004E552F"/>
    <w:rsid w:val="004E5550"/>
    <w:rsid w:val="004E56DF"/>
    <w:rsid w:val="004E6122"/>
    <w:rsid w:val="004E61FA"/>
    <w:rsid w:val="004E6529"/>
    <w:rsid w:val="004E7751"/>
    <w:rsid w:val="004E7C45"/>
    <w:rsid w:val="004E7D18"/>
    <w:rsid w:val="004F017D"/>
    <w:rsid w:val="004F020E"/>
    <w:rsid w:val="004F08E5"/>
    <w:rsid w:val="004F08EC"/>
    <w:rsid w:val="004F0D8E"/>
    <w:rsid w:val="004F101F"/>
    <w:rsid w:val="004F1695"/>
    <w:rsid w:val="004F175C"/>
    <w:rsid w:val="004F1DEB"/>
    <w:rsid w:val="004F1F94"/>
    <w:rsid w:val="004F2319"/>
    <w:rsid w:val="004F2702"/>
    <w:rsid w:val="004F35E0"/>
    <w:rsid w:val="004F3E33"/>
    <w:rsid w:val="004F4EA3"/>
    <w:rsid w:val="004F4EB4"/>
    <w:rsid w:val="004F573F"/>
    <w:rsid w:val="004F5950"/>
    <w:rsid w:val="004F5E89"/>
    <w:rsid w:val="004F60E1"/>
    <w:rsid w:val="004F613E"/>
    <w:rsid w:val="004F62EB"/>
    <w:rsid w:val="004F68E1"/>
    <w:rsid w:val="004F6AD2"/>
    <w:rsid w:val="004F6B03"/>
    <w:rsid w:val="004F6C81"/>
    <w:rsid w:val="004F6E27"/>
    <w:rsid w:val="004F7533"/>
    <w:rsid w:val="004F7A4C"/>
    <w:rsid w:val="004F7CEF"/>
    <w:rsid w:val="00500144"/>
    <w:rsid w:val="005002EB"/>
    <w:rsid w:val="00500451"/>
    <w:rsid w:val="005005BA"/>
    <w:rsid w:val="00500829"/>
    <w:rsid w:val="00500FA9"/>
    <w:rsid w:val="00501158"/>
    <w:rsid w:val="00501895"/>
    <w:rsid w:val="00501E52"/>
    <w:rsid w:val="00502D45"/>
    <w:rsid w:val="00502D64"/>
    <w:rsid w:val="00502D70"/>
    <w:rsid w:val="00502DD7"/>
    <w:rsid w:val="005031D6"/>
    <w:rsid w:val="005036BC"/>
    <w:rsid w:val="00504689"/>
    <w:rsid w:val="00504E4B"/>
    <w:rsid w:val="0050528C"/>
    <w:rsid w:val="00505806"/>
    <w:rsid w:val="00505D02"/>
    <w:rsid w:val="005060CD"/>
    <w:rsid w:val="00506168"/>
    <w:rsid w:val="00506556"/>
    <w:rsid w:val="005066E1"/>
    <w:rsid w:val="0050728C"/>
    <w:rsid w:val="0050759B"/>
    <w:rsid w:val="00507A6B"/>
    <w:rsid w:val="005100C9"/>
    <w:rsid w:val="00511124"/>
    <w:rsid w:val="005111D9"/>
    <w:rsid w:val="005112A5"/>
    <w:rsid w:val="00511CCF"/>
    <w:rsid w:val="005122B6"/>
    <w:rsid w:val="0051261A"/>
    <w:rsid w:val="00512C6F"/>
    <w:rsid w:val="00513302"/>
    <w:rsid w:val="0051371B"/>
    <w:rsid w:val="0051386E"/>
    <w:rsid w:val="00513A34"/>
    <w:rsid w:val="00513EBC"/>
    <w:rsid w:val="005141A5"/>
    <w:rsid w:val="005141DF"/>
    <w:rsid w:val="00514374"/>
    <w:rsid w:val="00514388"/>
    <w:rsid w:val="00514508"/>
    <w:rsid w:val="005146B3"/>
    <w:rsid w:val="005149A7"/>
    <w:rsid w:val="00514FB6"/>
    <w:rsid w:val="00515DAB"/>
    <w:rsid w:val="005164D9"/>
    <w:rsid w:val="0051657E"/>
    <w:rsid w:val="0051690D"/>
    <w:rsid w:val="00516985"/>
    <w:rsid w:val="00516C36"/>
    <w:rsid w:val="00517355"/>
    <w:rsid w:val="00517370"/>
    <w:rsid w:val="00520243"/>
    <w:rsid w:val="00520750"/>
    <w:rsid w:val="00521449"/>
    <w:rsid w:val="005214DD"/>
    <w:rsid w:val="00522167"/>
    <w:rsid w:val="00522706"/>
    <w:rsid w:val="00522869"/>
    <w:rsid w:val="00522A8D"/>
    <w:rsid w:val="00522BB2"/>
    <w:rsid w:val="0052358F"/>
    <w:rsid w:val="00523B95"/>
    <w:rsid w:val="00523DBC"/>
    <w:rsid w:val="0052423F"/>
    <w:rsid w:val="00524314"/>
    <w:rsid w:val="00524596"/>
    <w:rsid w:val="005247A2"/>
    <w:rsid w:val="005249EA"/>
    <w:rsid w:val="005249FE"/>
    <w:rsid w:val="0052526A"/>
    <w:rsid w:val="0052584E"/>
    <w:rsid w:val="00525852"/>
    <w:rsid w:val="00525B94"/>
    <w:rsid w:val="00526245"/>
    <w:rsid w:val="00526509"/>
    <w:rsid w:val="00526915"/>
    <w:rsid w:val="005275C9"/>
    <w:rsid w:val="00527842"/>
    <w:rsid w:val="00527E09"/>
    <w:rsid w:val="00530024"/>
    <w:rsid w:val="00530433"/>
    <w:rsid w:val="00530458"/>
    <w:rsid w:val="005308CE"/>
    <w:rsid w:val="00530EB8"/>
    <w:rsid w:val="00530FEC"/>
    <w:rsid w:val="00532E05"/>
    <w:rsid w:val="0053389B"/>
    <w:rsid w:val="005341A8"/>
    <w:rsid w:val="005344D8"/>
    <w:rsid w:val="00534730"/>
    <w:rsid w:val="0053518B"/>
    <w:rsid w:val="00535684"/>
    <w:rsid w:val="00535C8E"/>
    <w:rsid w:val="0053649D"/>
    <w:rsid w:val="00536D6B"/>
    <w:rsid w:val="00537B68"/>
    <w:rsid w:val="00537BB6"/>
    <w:rsid w:val="0054064F"/>
    <w:rsid w:val="00541061"/>
    <w:rsid w:val="00541D7C"/>
    <w:rsid w:val="00542501"/>
    <w:rsid w:val="00542946"/>
    <w:rsid w:val="00542A9E"/>
    <w:rsid w:val="00542E9E"/>
    <w:rsid w:val="00543AC9"/>
    <w:rsid w:val="00543E1F"/>
    <w:rsid w:val="00543ED7"/>
    <w:rsid w:val="00544012"/>
    <w:rsid w:val="00544094"/>
    <w:rsid w:val="00544484"/>
    <w:rsid w:val="00544BCF"/>
    <w:rsid w:val="00544C46"/>
    <w:rsid w:val="00544CCA"/>
    <w:rsid w:val="005454C3"/>
    <w:rsid w:val="00545639"/>
    <w:rsid w:val="0054705E"/>
    <w:rsid w:val="0054716C"/>
    <w:rsid w:val="00547F52"/>
    <w:rsid w:val="00550D7A"/>
    <w:rsid w:val="005510EB"/>
    <w:rsid w:val="00551435"/>
    <w:rsid w:val="0055160C"/>
    <w:rsid w:val="005516A7"/>
    <w:rsid w:val="00551A05"/>
    <w:rsid w:val="0055220E"/>
    <w:rsid w:val="0055283B"/>
    <w:rsid w:val="00552D25"/>
    <w:rsid w:val="00553863"/>
    <w:rsid w:val="005539F4"/>
    <w:rsid w:val="00553D24"/>
    <w:rsid w:val="00554613"/>
    <w:rsid w:val="00554807"/>
    <w:rsid w:val="0055506C"/>
    <w:rsid w:val="0055561C"/>
    <w:rsid w:val="00555869"/>
    <w:rsid w:val="00555C7F"/>
    <w:rsid w:val="00556C8D"/>
    <w:rsid w:val="005572D9"/>
    <w:rsid w:val="005578D2"/>
    <w:rsid w:val="00557B5F"/>
    <w:rsid w:val="00557BB8"/>
    <w:rsid w:val="005601B8"/>
    <w:rsid w:val="00560228"/>
    <w:rsid w:val="005602E5"/>
    <w:rsid w:val="00560739"/>
    <w:rsid w:val="00560839"/>
    <w:rsid w:val="00560BE1"/>
    <w:rsid w:val="005615A2"/>
    <w:rsid w:val="00561607"/>
    <w:rsid w:val="00561DB5"/>
    <w:rsid w:val="0056277C"/>
    <w:rsid w:val="00562891"/>
    <w:rsid w:val="00562A75"/>
    <w:rsid w:val="00563213"/>
    <w:rsid w:val="0056492B"/>
    <w:rsid w:val="00564B1D"/>
    <w:rsid w:val="005665D0"/>
    <w:rsid w:val="00566BC4"/>
    <w:rsid w:val="00567286"/>
    <w:rsid w:val="00567BFB"/>
    <w:rsid w:val="00567F00"/>
    <w:rsid w:val="00570653"/>
    <w:rsid w:val="00570746"/>
    <w:rsid w:val="005709EA"/>
    <w:rsid w:val="0057147B"/>
    <w:rsid w:val="00571575"/>
    <w:rsid w:val="00571F8C"/>
    <w:rsid w:val="00572191"/>
    <w:rsid w:val="00572E2A"/>
    <w:rsid w:val="00572F01"/>
    <w:rsid w:val="00572F55"/>
    <w:rsid w:val="005733C6"/>
    <w:rsid w:val="0057384C"/>
    <w:rsid w:val="00573DBA"/>
    <w:rsid w:val="00573F2E"/>
    <w:rsid w:val="0057420C"/>
    <w:rsid w:val="00574220"/>
    <w:rsid w:val="005742BA"/>
    <w:rsid w:val="00574806"/>
    <w:rsid w:val="00575406"/>
    <w:rsid w:val="00575DE7"/>
    <w:rsid w:val="00576122"/>
    <w:rsid w:val="0057632D"/>
    <w:rsid w:val="00576BD1"/>
    <w:rsid w:val="00576FC3"/>
    <w:rsid w:val="0057753A"/>
    <w:rsid w:val="00577B86"/>
    <w:rsid w:val="00577CDB"/>
    <w:rsid w:val="00577EE7"/>
    <w:rsid w:val="00577F4A"/>
    <w:rsid w:val="005802FA"/>
    <w:rsid w:val="00580669"/>
    <w:rsid w:val="005806C1"/>
    <w:rsid w:val="0058089D"/>
    <w:rsid w:val="00580B91"/>
    <w:rsid w:val="0058167F"/>
    <w:rsid w:val="00582014"/>
    <w:rsid w:val="0058213E"/>
    <w:rsid w:val="00582383"/>
    <w:rsid w:val="00582BF6"/>
    <w:rsid w:val="005835D2"/>
    <w:rsid w:val="0058368E"/>
    <w:rsid w:val="00583AC0"/>
    <w:rsid w:val="00584039"/>
    <w:rsid w:val="00584BDB"/>
    <w:rsid w:val="00584CBE"/>
    <w:rsid w:val="00585489"/>
    <w:rsid w:val="005854D8"/>
    <w:rsid w:val="00585C71"/>
    <w:rsid w:val="00585F53"/>
    <w:rsid w:val="00586220"/>
    <w:rsid w:val="00586795"/>
    <w:rsid w:val="00586FBE"/>
    <w:rsid w:val="00590084"/>
    <w:rsid w:val="00590446"/>
    <w:rsid w:val="00590A94"/>
    <w:rsid w:val="00590AF6"/>
    <w:rsid w:val="00590BCE"/>
    <w:rsid w:val="005910E7"/>
    <w:rsid w:val="0059121F"/>
    <w:rsid w:val="005912A7"/>
    <w:rsid w:val="005913C5"/>
    <w:rsid w:val="00591788"/>
    <w:rsid w:val="00591871"/>
    <w:rsid w:val="00591941"/>
    <w:rsid w:val="00591BCE"/>
    <w:rsid w:val="00591BE5"/>
    <w:rsid w:val="005922BF"/>
    <w:rsid w:val="00592892"/>
    <w:rsid w:val="00592CA6"/>
    <w:rsid w:val="00592F2A"/>
    <w:rsid w:val="00593751"/>
    <w:rsid w:val="00593E8E"/>
    <w:rsid w:val="005941C3"/>
    <w:rsid w:val="00594C08"/>
    <w:rsid w:val="00594DBB"/>
    <w:rsid w:val="00594E9C"/>
    <w:rsid w:val="005953BF"/>
    <w:rsid w:val="0059575C"/>
    <w:rsid w:val="005957C3"/>
    <w:rsid w:val="00595BD9"/>
    <w:rsid w:val="00595CA2"/>
    <w:rsid w:val="00595CFD"/>
    <w:rsid w:val="00595D95"/>
    <w:rsid w:val="00596065"/>
    <w:rsid w:val="00596081"/>
    <w:rsid w:val="00596915"/>
    <w:rsid w:val="00596D34"/>
    <w:rsid w:val="00596E1C"/>
    <w:rsid w:val="005972FC"/>
    <w:rsid w:val="005A0009"/>
    <w:rsid w:val="005A0773"/>
    <w:rsid w:val="005A089C"/>
    <w:rsid w:val="005A0907"/>
    <w:rsid w:val="005A0B46"/>
    <w:rsid w:val="005A2023"/>
    <w:rsid w:val="005A2C98"/>
    <w:rsid w:val="005A3890"/>
    <w:rsid w:val="005A3989"/>
    <w:rsid w:val="005A39C4"/>
    <w:rsid w:val="005A4165"/>
    <w:rsid w:val="005A44C8"/>
    <w:rsid w:val="005A4A3D"/>
    <w:rsid w:val="005A4EC4"/>
    <w:rsid w:val="005A5353"/>
    <w:rsid w:val="005A53B7"/>
    <w:rsid w:val="005A53DF"/>
    <w:rsid w:val="005A55E8"/>
    <w:rsid w:val="005A57A5"/>
    <w:rsid w:val="005A57BB"/>
    <w:rsid w:val="005A5984"/>
    <w:rsid w:val="005A5D4B"/>
    <w:rsid w:val="005A5FB3"/>
    <w:rsid w:val="005A7030"/>
    <w:rsid w:val="005A787A"/>
    <w:rsid w:val="005A7DF9"/>
    <w:rsid w:val="005A7E96"/>
    <w:rsid w:val="005B0C82"/>
    <w:rsid w:val="005B0EF1"/>
    <w:rsid w:val="005B0F21"/>
    <w:rsid w:val="005B1143"/>
    <w:rsid w:val="005B11AB"/>
    <w:rsid w:val="005B146B"/>
    <w:rsid w:val="005B161A"/>
    <w:rsid w:val="005B17F7"/>
    <w:rsid w:val="005B1ACC"/>
    <w:rsid w:val="005B1DD9"/>
    <w:rsid w:val="005B2188"/>
    <w:rsid w:val="005B235A"/>
    <w:rsid w:val="005B2AC2"/>
    <w:rsid w:val="005B347A"/>
    <w:rsid w:val="005B38B6"/>
    <w:rsid w:val="005B3EBB"/>
    <w:rsid w:val="005B4210"/>
    <w:rsid w:val="005B4B50"/>
    <w:rsid w:val="005B50A0"/>
    <w:rsid w:val="005B50C1"/>
    <w:rsid w:val="005B5531"/>
    <w:rsid w:val="005B6223"/>
    <w:rsid w:val="005B6338"/>
    <w:rsid w:val="005B6487"/>
    <w:rsid w:val="005B69C0"/>
    <w:rsid w:val="005B732D"/>
    <w:rsid w:val="005B776B"/>
    <w:rsid w:val="005B779A"/>
    <w:rsid w:val="005C0679"/>
    <w:rsid w:val="005C097D"/>
    <w:rsid w:val="005C0B4A"/>
    <w:rsid w:val="005C0BDD"/>
    <w:rsid w:val="005C10FB"/>
    <w:rsid w:val="005C14AB"/>
    <w:rsid w:val="005C1E93"/>
    <w:rsid w:val="005C2720"/>
    <w:rsid w:val="005C2938"/>
    <w:rsid w:val="005C314D"/>
    <w:rsid w:val="005C3322"/>
    <w:rsid w:val="005C34D1"/>
    <w:rsid w:val="005C3783"/>
    <w:rsid w:val="005C41B7"/>
    <w:rsid w:val="005C41B8"/>
    <w:rsid w:val="005C427F"/>
    <w:rsid w:val="005C46CE"/>
    <w:rsid w:val="005C4863"/>
    <w:rsid w:val="005C4E8C"/>
    <w:rsid w:val="005C4FAF"/>
    <w:rsid w:val="005C4FE1"/>
    <w:rsid w:val="005C5242"/>
    <w:rsid w:val="005C52AE"/>
    <w:rsid w:val="005C57E1"/>
    <w:rsid w:val="005C584B"/>
    <w:rsid w:val="005C58C4"/>
    <w:rsid w:val="005C68BF"/>
    <w:rsid w:val="005C68E0"/>
    <w:rsid w:val="005C6ACA"/>
    <w:rsid w:val="005C6CD9"/>
    <w:rsid w:val="005C6DF4"/>
    <w:rsid w:val="005C6F7B"/>
    <w:rsid w:val="005C7996"/>
    <w:rsid w:val="005C7D87"/>
    <w:rsid w:val="005C7E49"/>
    <w:rsid w:val="005D0294"/>
    <w:rsid w:val="005D02E2"/>
    <w:rsid w:val="005D03A3"/>
    <w:rsid w:val="005D09F4"/>
    <w:rsid w:val="005D0F0C"/>
    <w:rsid w:val="005D1F19"/>
    <w:rsid w:val="005D226C"/>
    <w:rsid w:val="005D2451"/>
    <w:rsid w:val="005D2A87"/>
    <w:rsid w:val="005D357F"/>
    <w:rsid w:val="005D3CEF"/>
    <w:rsid w:val="005D3EE3"/>
    <w:rsid w:val="005D4B64"/>
    <w:rsid w:val="005D4F4A"/>
    <w:rsid w:val="005D52F5"/>
    <w:rsid w:val="005D539F"/>
    <w:rsid w:val="005D5AB4"/>
    <w:rsid w:val="005D605F"/>
    <w:rsid w:val="005D6141"/>
    <w:rsid w:val="005D68C4"/>
    <w:rsid w:val="005D6C9D"/>
    <w:rsid w:val="005D6F6B"/>
    <w:rsid w:val="005D6FF7"/>
    <w:rsid w:val="005D7469"/>
    <w:rsid w:val="005D7A17"/>
    <w:rsid w:val="005D7EF0"/>
    <w:rsid w:val="005E0798"/>
    <w:rsid w:val="005E1461"/>
    <w:rsid w:val="005E19FF"/>
    <w:rsid w:val="005E31DB"/>
    <w:rsid w:val="005E335E"/>
    <w:rsid w:val="005E384A"/>
    <w:rsid w:val="005E3BF3"/>
    <w:rsid w:val="005E3BFD"/>
    <w:rsid w:val="005E3DCE"/>
    <w:rsid w:val="005E400D"/>
    <w:rsid w:val="005E4315"/>
    <w:rsid w:val="005E44FA"/>
    <w:rsid w:val="005E51D6"/>
    <w:rsid w:val="005E53FA"/>
    <w:rsid w:val="005E565A"/>
    <w:rsid w:val="005E56B5"/>
    <w:rsid w:val="005E5B83"/>
    <w:rsid w:val="005E62A1"/>
    <w:rsid w:val="005E63F0"/>
    <w:rsid w:val="005E654D"/>
    <w:rsid w:val="005E734F"/>
    <w:rsid w:val="005E7504"/>
    <w:rsid w:val="005E7B3D"/>
    <w:rsid w:val="005E7E68"/>
    <w:rsid w:val="005F00AB"/>
    <w:rsid w:val="005F155E"/>
    <w:rsid w:val="005F18A0"/>
    <w:rsid w:val="005F276C"/>
    <w:rsid w:val="005F298C"/>
    <w:rsid w:val="005F2D4E"/>
    <w:rsid w:val="005F3438"/>
    <w:rsid w:val="005F3F42"/>
    <w:rsid w:val="005F4030"/>
    <w:rsid w:val="005F4134"/>
    <w:rsid w:val="005F413F"/>
    <w:rsid w:val="005F4974"/>
    <w:rsid w:val="005F49FF"/>
    <w:rsid w:val="005F5561"/>
    <w:rsid w:val="005F59A8"/>
    <w:rsid w:val="005F5A41"/>
    <w:rsid w:val="005F5EF3"/>
    <w:rsid w:val="005F66BA"/>
    <w:rsid w:val="005F6B4A"/>
    <w:rsid w:val="005F72EB"/>
    <w:rsid w:val="005F79C2"/>
    <w:rsid w:val="00600356"/>
    <w:rsid w:val="00600399"/>
    <w:rsid w:val="00600420"/>
    <w:rsid w:val="00600503"/>
    <w:rsid w:val="00600957"/>
    <w:rsid w:val="006011F8"/>
    <w:rsid w:val="0060128B"/>
    <w:rsid w:val="00601D4C"/>
    <w:rsid w:val="00601D71"/>
    <w:rsid w:val="0060253F"/>
    <w:rsid w:val="00602863"/>
    <w:rsid w:val="00602E51"/>
    <w:rsid w:val="00603580"/>
    <w:rsid w:val="00603BAD"/>
    <w:rsid w:val="00604172"/>
    <w:rsid w:val="00604842"/>
    <w:rsid w:val="00604DB5"/>
    <w:rsid w:val="006058A5"/>
    <w:rsid w:val="00605A7F"/>
    <w:rsid w:val="00605E44"/>
    <w:rsid w:val="006063BE"/>
    <w:rsid w:val="006074C3"/>
    <w:rsid w:val="006076BC"/>
    <w:rsid w:val="0060797D"/>
    <w:rsid w:val="00607DB2"/>
    <w:rsid w:val="00607DD3"/>
    <w:rsid w:val="00607E3C"/>
    <w:rsid w:val="006103ED"/>
    <w:rsid w:val="0061075A"/>
    <w:rsid w:val="006109B4"/>
    <w:rsid w:val="00610C0A"/>
    <w:rsid w:val="00611048"/>
    <w:rsid w:val="00611212"/>
    <w:rsid w:val="0061169D"/>
    <w:rsid w:val="00611786"/>
    <w:rsid w:val="00612508"/>
    <w:rsid w:val="00612790"/>
    <w:rsid w:val="006131D2"/>
    <w:rsid w:val="0061359D"/>
    <w:rsid w:val="006136BB"/>
    <w:rsid w:val="00613AC2"/>
    <w:rsid w:val="00614436"/>
    <w:rsid w:val="00614554"/>
    <w:rsid w:val="00614C26"/>
    <w:rsid w:val="00615377"/>
    <w:rsid w:val="006155C8"/>
    <w:rsid w:val="006159FC"/>
    <w:rsid w:val="00616010"/>
    <w:rsid w:val="006162B1"/>
    <w:rsid w:val="006163AB"/>
    <w:rsid w:val="006169DC"/>
    <w:rsid w:val="006169FB"/>
    <w:rsid w:val="0061716A"/>
    <w:rsid w:val="006171FF"/>
    <w:rsid w:val="006176E8"/>
    <w:rsid w:val="00617FEC"/>
    <w:rsid w:val="006201EA"/>
    <w:rsid w:val="00620220"/>
    <w:rsid w:val="00620747"/>
    <w:rsid w:val="006207D8"/>
    <w:rsid w:val="00620A28"/>
    <w:rsid w:val="00620B2F"/>
    <w:rsid w:val="00620E40"/>
    <w:rsid w:val="006212C6"/>
    <w:rsid w:val="006213F6"/>
    <w:rsid w:val="00621E00"/>
    <w:rsid w:val="00622FCA"/>
    <w:rsid w:val="006231C8"/>
    <w:rsid w:val="00623477"/>
    <w:rsid w:val="006235E6"/>
    <w:rsid w:val="00623812"/>
    <w:rsid w:val="00623CA5"/>
    <w:rsid w:val="00623DBB"/>
    <w:rsid w:val="00623E82"/>
    <w:rsid w:val="00623E93"/>
    <w:rsid w:val="0062430F"/>
    <w:rsid w:val="00625000"/>
    <w:rsid w:val="00625CD9"/>
    <w:rsid w:val="00625F6F"/>
    <w:rsid w:val="00626431"/>
    <w:rsid w:val="0062666D"/>
    <w:rsid w:val="00626797"/>
    <w:rsid w:val="006268B3"/>
    <w:rsid w:val="00626BBD"/>
    <w:rsid w:val="00626BE0"/>
    <w:rsid w:val="00626C21"/>
    <w:rsid w:val="00627609"/>
    <w:rsid w:val="00627645"/>
    <w:rsid w:val="00627755"/>
    <w:rsid w:val="006279EA"/>
    <w:rsid w:val="006308E0"/>
    <w:rsid w:val="00630AFD"/>
    <w:rsid w:val="00630E60"/>
    <w:rsid w:val="006310EE"/>
    <w:rsid w:val="006311EB"/>
    <w:rsid w:val="00631939"/>
    <w:rsid w:val="00631B64"/>
    <w:rsid w:val="006321A9"/>
    <w:rsid w:val="006321ED"/>
    <w:rsid w:val="006322DF"/>
    <w:rsid w:val="0063266E"/>
    <w:rsid w:val="00632D6D"/>
    <w:rsid w:val="00632F92"/>
    <w:rsid w:val="006353E2"/>
    <w:rsid w:val="006357EC"/>
    <w:rsid w:val="00635C4F"/>
    <w:rsid w:val="00635F41"/>
    <w:rsid w:val="00636D40"/>
    <w:rsid w:val="00636E98"/>
    <w:rsid w:val="00637975"/>
    <w:rsid w:val="006379B4"/>
    <w:rsid w:val="00637E17"/>
    <w:rsid w:val="006401E4"/>
    <w:rsid w:val="00640436"/>
    <w:rsid w:val="00640942"/>
    <w:rsid w:val="00640CA3"/>
    <w:rsid w:val="00641049"/>
    <w:rsid w:val="00641126"/>
    <w:rsid w:val="00641651"/>
    <w:rsid w:val="00641AD2"/>
    <w:rsid w:val="00641AEA"/>
    <w:rsid w:val="0064217F"/>
    <w:rsid w:val="00642937"/>
    <w:rsid w:val="006429CC"/>
    <w:rsid w:val="00642ACA"/>
    <w:rsid w:val="00642B23"/>
    <w:rsid w:val="00643187"/>
    <w:rsid w:val="006433FC"/>
    <w:rsid w:val="0064392D"/>
    <w:rsid w:val="00643BFB"/>
    <w:rsid w:val="0064501B"/>
    <w:rsid w:val="00646187"/>
    <w:rsid w:val="0064623E"/>
    <w:rsid w:val="00646415"/>
    <w:rsid w:val="00646704"/>
    <w:rsid w:val="00646831"/>
    <w:rsid w:val="00646BF3"/>
    <w:rsid w:val="00647108"/>
    <w:rsid w:val="006474BC"/>
    <w:rsid w:val="0064765F"/>
    <w:rsid w:val="00647A91"/>
    <w:rsid w:val="00647B67"/>
    <w:rsid w:val="00650145"/>
    <w:rsid w:val="00650559"/>
    <w:rsid w:val="00650D85"/>
    <w:rsid w:val="00650DBE"/>
    <w:rsid w:val="006514DB"/>
    <w:rsid w:val="00651AA8"/>
    <w:rsid w:val="00652A5C"/>
    <w:rsid w:val="006537DC"/>
    <w:rsid w:val="0065473A"/>
    <w:rsid w:val="006547D0"/>
    <w:rsid w:val="006553CB"/>
    <w:rsid w:val="00655CDF"/>
    <w:rsid w:val="00656147"/>
    <w:rsid w:val="006568B7"/>
    <w:rsid w:val="00657117"/>
    <w:rsid w:val="0065739E"/>
    <w:rsid w:val="0065756C"/>
    <w:rsid w:val="00657B5B"/>
    <w:rsid w:val="00657D1C"/>
    <w:rsid w:val="006600EF"/>
    <w:rsid w:val="006601E8"/>
    <w:rsid w:val="00661419"/>
    <w:rsid w:val="006617FF"/>
    <w:rsid w:val="006619BD"/>
    <w:rsid w:val="00661E38"/>
    <w:rsid w:val="00662371"/>
    <w:rsid w:val="00662ACE"/>
    <w:rsid w:val="00662E84"/>
    <w:rsid w:val="006630A6"/>
    <w:rsid w:val="00663433"/>
    <w:rsid w:val="006636F7"/>
    <w:rsid w:val="00663A13"/>
    <w:rsid w:val="00663B7C"/>
    <w:rsid w:val="00663F27"/>
    <w:rsid w:val="00664409"/>
    <w:rsid w:val="00664D09"/>
    <w:rsid w:val="00665304"/>
    <w:rsid w:val="00665FCE"/>
    <w:rsid w:val="00666044"/>
    <w:rsid w:val="00666059"/>
    <w:rsid w:val="00666232"/>
    <w:rsid w:val="00666383"/>
    <w:rsid w:val="006668BD"/>
    <w:rsid w:val="00666D48"/>
    <w:rsid w:val="00667029"/>
    <w:rsid w:val="006673D9"/>
    <w:rsid w:val="00667620"/>
    <w:rsid w:val="006677EB"/>
    <w:rsid w:val="00667878"/>
    <w:rsid w:val="00667918"/>
    <w:rsid w:val="006702E7"/>
    <w:rsid w:val="00670726"/>
    <w:rsid w:val="00670A8A"/>
    <w:rsid w:val="00671382"/>
    <w:rsid w:val="00671A8E"/>
    <w:rsid w:val="00671CC2"/>
    <w:rsid w:val="00672084"/>
    <w:rsid w:val="0067211E"/>
    <w:rsid w:val="006725F4"/>
    <w:rsid w:val="00672995"/>
    <w:rsid w:val="006729AC"/>
    <w:rsid w:val="00672F12"/>
    <w:rsid w:val="00672F7A"/>
    <w:rsid w:val="00673B0F"/>
    <w:rsid w:val="00673E30"/>
    <w:rsid w:val="006740B9"/>
    <w:rsid w:val="00674D00"/>
    <w:rsid w:val="00675676"/>
    <w:rsid w:val="00675722"/>
    <w:rsid w:val="00675A01"/>
    <w:rsid w:val="00675FFF"/>
    <w:rsid w:val="006765A3"/>
    <w:rsid w:val="00676BD1"/>
    <w:rsid w:val="00676FEA"/>
    <w:rsid w:val="00677A07"/>
    <w:rsid w:val="00677F2E"/>
    <w:rsid w:val="006804FD"/>
    <w:rsid w:val="00680586"/>
    <w:rsid w:val="006807C1"/>
    <w:rsid w:val="00680A19"/>
    <w:rsid w:val="00681141"/>
    <w:rsid w:val="0068178A"/>
    <w:rsid w:val="00681D36"/>
    <w:rsid w:val="00681E65"/>
    <w:rsid w:val="00682113"/>
    <w:rsid w:val="00682597"/>
    <w:rsid w:val="00682D19"/>
    <w:rsid w:val="0068306E"/>
    <w:rsid w:val="006831C0"/>
    <w:rsid w:val="0068348F"/>
    <w:rsid w:val="00683529"/>
    <w:rsid w:val="00683D33"/>
    <w:rsid w:val="00683E9D"/>
    <w:rsid w:val="00684806"/>
    <w:rsid w:val="00685030"/>
    <w:rsid w:val="00685270"/>
    <w:rsid w:val="0068570B"/>
    <w:rsid w:val="006865A5"/>
    <w:rsid w:val="00686619"/>
    <w:rsid w:val="006868B0"/>
    <w:rsid w:val="00686A42"/>
    <w:rsid w:val="00686AE9"/>
    <w:rsid w:val="00687E85"/>
    <w:rsid w:val="00690D3F"/>
    <w:rsid w:val="00690F94"/>
    <w:rsid w:val="0069138D"/>
    <w:rsid w:val="0069164F"/>
    <w:rsid w:val="006916CF"/>
    <w:rsid w:val="006917D3"/>
    <w:rsid w:val="0069228D"/>
    <w:rsid w:val="00692508"/>
    <w:rsid w:val="00692856"/>
    <w:rsid w:val="00692A81"/>
    <w:rsid w:val="00693339"/>
    <w:rsid w:val="00693BC5"/>
    <w:rsid w:val="00693EB3"/>
    <w:rsid w:val="0069434D"/>
    <w:rsid w:val="00694A07"/>
    <w:rsid w:val="00694B7B"/>
    <w:rsid w:val="00696293"/>
    <w:rsid w:val="00696A93"/>
    <w:rsid w:val="00696CF4"/>
    <w:rsid w:val="00697BE6"/>
    <w:rsid w:val="00697F8E"/>
    <w:rsid w:val="006A0A50"/>
    <w:rsid w:val="006A13BB"/>
    <w:rsid w:val="006A1609"/>
    <w:rsid w:val="006A193E"/>
    <w:rsid w:val="006A1A02"/>
    <w:rsid w:val="006A2D46"/>
    <w:rsid w:val="006A3B27"/>
    <w:rsid w:val="006A4BE1"/>
    <w:rsid w:val="006A52F9"/>
    <w:rsid w:val="006A542A"/>
    <w:rsid w:val="006A64DA"/>
    <w:rsid w:val="006A6D48"/>
    <w:rsid w:val="006A7F2A"/>
    <w:rsid w:val="006B05F6"/>
    <w:rsid w:val="006B06A3"/>
    <w:rsid w:val="006B075C"/>
    <w:rsid w:val="006B0A17"/>
    <w:rsid w:val="006B173F"/>
    <w:rsid w:val="006B19DE"/>
    <w:rsid w:val="006B1D6E"/>
    <w:rsid w:val="006B1D9A"/>
    <w:rsid w:val="006B2035"/>
    <w:rsid w:val="006B242F"/>
    <w:rsid w:val="006B2B06"/>
    <w:rsid w:val="006B2C3C"/>
    <w:rsid w:val="006B45C7"/>
    <w:rsid w:val="006B4D5A"/>
    <w:rsid w:val="006B4D7C"/>
    <w:rsid w:val="006B4E72"/>
    <w:rsid w:val="006B57B1"/>
    <w:rsid w:val="006B6C05"/>
    <w:rsid w:val="006B7017"/>
    <w:rsid w:val="006B701B"/>
    <w:rsid w:val="006B744F"/>
    <w:rsid w:val="006B7818"/>
    <w:rsid w:val="006C0339"/>
    <w:rsid w:val="006C13DE"/>
    <w:rsid w:val="006C1504"/>
    <w:rsid w:val="006C15C4"/>
    <w:rsid w:val="006C1622"/>
    <w:rsid w:val="006C1D62"/>
    <w:rsid w:val="006C1DF6"/>
    <w:rsid w:val="006C2250"/>
    <w:rsid w:val="006C2261"/>
    <w:rsid w:val="006C279F"/>
    <w:rsid w:val="006C29AD"/>
    <w:rsid w:val="006C2AB5"/>
    <w:rsid w:val="006C2E68"/>
    <w:rsid w:val="006C31F9"/>
    <w:rsid w:val="006C33B9"/>
    <w:rsid w:val="006C3711"/>
    <w:rsid w:val="006C3F1D"/>
    <w:rsid w:val="006C40A0"/>
    <w:rsid w:val="006C445A"/>
    <w:rsid w:val="006C46CD"/>
    <w:rsid w:val="006C4842"/>
    <w:rsid w:val="006C489B"/>
    <w:rsid w:val="006C4F70"/>
    <w:rsid w:val="006C5260"/>
    <w:rsid w:val="006C5451"/>
    <w:rsid w:val="006C5606"/>
    <w:rsid w:val="006C5936"/>
    <w:rsid w:val="006C5B08"/>
    <w:rsid w:val="006C6EF2"/>
    <w:rsid w:val="006C780E"/>
    <w:rsid w:val="006C7E3E"/>
    <w:rsid w:val="006D0B6D"/>
    <w:rsid w:val="006D15D9"/>
    <w:rsid w:val="006D1625"/>
    <w:rsid w:val="006D1A25"/>
    <w:rsid w:val="006D1B2F"/>
    <w:rsid w:val="006D1B89"/>
    <w:rsid w:val="006D1EF8"/>
    <w:rsid w:val="006D2BA4"/>
    <w:rsid w:val="006D2CB6"/>
    <w:rsid w:val="006D2E9A"/>
    <w:rsid w:val="006D36E9"/>
    <w:rsid w:val="006D37B6"/>
    <w:rsid w:val="006D37BB"/>
    <w:rsid w:val="006D3847"/>
    <w:rsid w:val="006D3DEA"/>
    <w:rsid w:val="006D4866"/>
    <w:rsid w:val="006D4C87"/>
    <w:rsid w:val="006D5425"/>
    <w:rsid w:val="006D5F57"/>
    <w:rsid w:val="006D6165"/>
    <w:rsid w:val="006D62D2"/>
    <w:rsid w:val="006D65A9"/>
    <w:rsid w:val="006D736C"/>
    <w:rsid w:val="006D7DD3"/>
    <w:rsid w:val="006E02FE"/>
    <w:rsid w:val="006E0F86"/>
    <w:rsid w:val="006E0FCE"/>
    <w:rsid w:val="006E17AD"/>
    <w:rsid w:val="006E1BC5"/>
    <w:rsid w:val="006E1C15"/>
    <w:rsid w:val="006E25AE"/>
    <w:rsid w:val="006E263B"/>
    <w:rsid w:val="006E2A8E"/>
    <w:rsid w:val="006E2D51"/>
    <w:rsid w:val="006E2D6A"/>
    <w:rsid w:val="006E2DA0"/>
    <w:rsid w:val="006E3450"/>
    <w:rsid w:val="006E478B"/>
    <w:rsid w:val="006E4F36"/>
    <w:rsid w:val="006E51C6"/>
    <w:rsid w:val="006E5202"/>
    <w:rsid w:val="006E5A1E"/>
    <w:rsid w:val="006E5F53"/>
    <w:rsid w:val="006E78E4"/>
    <w:rsid w:val="006E7F84"/>
    <w:rsid w:val="006F01B6"/>
    <w:rsid w:val="006F053C"/>
    <w:rsid w:val="006F05F2"/>
    <w:rsid w:val="006F0632"/>
    <w:rsid w:val="006F1127"/>
    <w:rsid w:val="006F1DF5"/>
    <w:rsid w:val="006F1F8D"/>
    <w:rsid w:val="006F207E"/>
    <w:rsid w:val="006F2179"/>
    <w:rsid w:val="006F257C"/>
    <w:rsid w:val="006F2640"/>
    <w:rsid w:val="006F26FC"/>
    <w:rsid w:val="006F276C"/>
    <w:rsid w:val="006F29CF"/>
    <w:rsid w:val="006F2B51"/>
    <w:rsid w:val="006F3B44"/>
    <w:rsid w:val="006F4768"/>
    <w:rsid w:val="006F4B5B"/>
    <w:rsid w:val="006F4BEB"/>
    <w:rsid w:val="006F532A"/>
    <w:rsid w:val="006F55DC"/>
    <w:rsid w:val="006F57EB"/>
    <w:rsid w:val="006F5CB4"/>
    <w:rsid w:val="006F5DED"/>
    <w:rsid w:val="006F5E40"/>
    <w:rsid w:val="006F60CD"/>
    <w:rsid w:val="006F64A7"/>
    <w:rsid w:val="006F663D"/>
    <w:rsid w:val="006F6B0C"/>
    <w:rsid w:val="006F6E2C"/>
    <w:rsid w:val="006F70C2"/>
    <w:rsid w:val="006F74EF"/>
    <w:rsid w:val="006F7713"/>
    <w:rsid w:val="006F7829"/>
    <w:rsid w:val="006F79B4"/>
    <w:rsid w:val="006F7E84"/>
    <w:rsid w:val="006F7F03"/>
    <w:rsid w:val="007001B2"/>
    <w:rsid w:val="007001F3"/>
    <w:rsid w:val="00700475"/>
    <w:rsid w:val="00700F55"/>
    <w:rsid w:val="0070116D"/>
    <w:rsid w:val="0070126C"/>
    <w:rsid w:val="00701DD2"/>
    <w:rsid w:val="00701FB9"/>
    <w:rsid w:val="00702045"/>
    <w:rsid w:val="007027A1"/>
    <w:rsid w:val="007028B5"/>
    <w:rsid w:val="007039AB"/>
    <w:rsid w:val="00703EFD"/>
    <w:rsid w:val="00703F47"/>
    <w:rsid w:val="007045E3"/>
    <w:rsid w:val="007050F6"/>
    <w:rsid w:val="00705214"/>
    <w:rsid w:val="00705445"/>
    <w:rsid w:val="00705574"/>
    <w:rsid w:val="00705863"/>
    <w:rsid w:val="00705D28"/>
    <w:rsid w:val="0070616A"/>
    <w:rsid w:val="007064AE"/>
    <w:rsid w:val="00706AF4"/>
    <w:rsid w:val="00706D4E"/>
    <w:rsid w:val="00706D83"/>
    <w:rsid w:val="00706DEB"/>
    <w:rsid w:val="00706FAE"/>
    <w:rsid w:val="0070729D"/>
    <w:rsid w:val="0070751B"/>
    <w:rsid w:val="00707565"/>
    <w:rsid w:val="00707642"/>
    <w:rsid w:val="007100BB"/>
    <w:rsid w:val="0071012A"/>
    <w:rsid w:val="00710549"/>
    <w:rsid w:val="00710688"/>
    <w:rsid w:val="00710AB6"/>
    <w:rsid w:val="00710B58"/>
    <w:rsid w:val="00710C05"/>
    <w:rsid w:val="00711110"/>
    <w:rsid w:val="007114C7"/>
    <w:rsid w:val="00711609"/>
    <w:rsid w:val="00711AF9"/>
    <w:rsid w:val="00711EDC"/>
    <w:rsid w:val="00712209"/>
    <w:rsid w:val="0071255B"/>
    <w:rsid w:val="0071256C"/>
    <w:rsid w:val="007137C2"/>
    <w:rsid w:val="007142A2"/>
    <w:rsid w:val="0071437C"/>
    <w:rsid w:val="0071459B"/>
    <w:rsid w:val="0071472E"/>
    <w:rsid w:val="007151A0"/>
    <w:rsid w:val="0071525D"/>
    <w:rsid w:val="0071571D"/>
    <w:rsid w:val="00715ADD"/>
    <w:rsid w:val="00715BF1"/>
    <w:rsid w:val="00715EC2"/>
    <w:rsid w:val="00715FCD"/>
    <w:rsid w:val="00716143"/>
    <w:rsid w:val="00716286"/>
    <w:rsid w:val="00716C17"/>
    <w:rsid w:val="00716F11"/>
    <w:rsid w:val="00717042"/>
    <w:rsid w:val="00717618"/>
    <w:rsid w:val="007176B4"/>
    <w:rsid w:val="007176D0"/>
    <w:rsid w:val="00717803"/>
    <w:rsid w:val="00717C41"/>
    <w:rsid w:val="0072121A"/>
    <w:rsid w:val="0072166B"/>
    <w:rsid w:val="007217C0"/>
    <w:rsid w:val="00721969"/>
    <w:rsid w:val="00721C57"/>
    <w:rsid w:val="00721ED2"/>
    <w:rsid w:val="007223DB"/>
    <w:rsid w:val="007226E3"/>
    <w:rsid w:val="00722E55"/>
    <w:rsid w:val="007233C5"/>
    <w:rsid w:val="007234F5"/>
    <w:rsid w:val="00723EB0"/>
    <w:rsid w:val="00723F05"/>
    <w:rsid w:val="00723F43"/>
    <w:rsid w:val="00723F7D"/>
    <w:rsid w:val="0072409D"/>
    <w:rsid w:val="0072412B"/>
    <w:rsid w:val="0072423F"/>
    <w:rsid w:val="007242B7"/>
    <w:rsid w:val="00724C51"/>
    <w:rsid w:val="00725294"/>
    <w:rsid w:val="00725794"/>
    <w:rsid w:val="0072587C"/>
    <w:rsid w:val="0072608E"/>
    <w:rsid w:val="007269B1"/>
    <w:rsid w:val="0072729F"/>
    <w:rsid w:val="00727620"/>
    <w:rsid w:val="00727D52"/>
    <w:rsid w:val="00727DD9"/>
    <w:rsid w:val="00727E9A"/>
    <w:rsid w:val="00727EF7"/>
    <w:rsid w:val="00730514"/>
    <w:rsid w:val="00730AAA"/>
    <w:rsid w:val="0073158B"/>
    <w:rsid w:val="00731AC3"/>
    <w:rsid w:val="00731B6B"/>
    <w:rsid w:val="007324F5"/>
    <w:rsid w:val="007324FD"/>
    <w:rsid w:val="007325B2"/>
    <w:rsid w:val="00732AEB"/>
    <w:rsid w:val="00732BE7"/>
    <w:rsid w:val="00733045"/>
    <w:rsid w:val="00733180"/>
    <w:rsid w:val="00733A47"/>
    <w:rsid w:val="00733B64"/>
    <w:rsid w:val="00733D56"/>
    <w:rsid w:val="007342DB"/>
    <w:rsid w:val="00734373"/>
    <w:rsid w:val="0073456D"/>
    <w:rsid w:val="007349BF"/>
    <w:rsid w:val="00734BD3"/>
    <w:rsid w:val="0073528F"/>
    <w:rsid w:val="0073598F"/>
    <w:rsid w:val="00735B95"/>
    <w:rsid w:val="00735C8A"/>
    <w:rsid w:val="00735E00"/>
    <w:rsid w:val="0073624A"/>
    <w:rsid w:val="0073669E"/>
    <w:rsid w:val="00736879"/>
    <w:rsid w:val="00737D4C"/>
    <w:rsid w:val="00737FFE"/>
    <w:rsid w:val="007402EC"/>
    <w:rsid w:val="0074090E"/>
    <w:rsid w:val="00740E49"/>
    <w:rsid w:val="007410BE"/>
    <w:rsid w:val="007415B8"/>
    <w:rsid w:val="007426DB"/>
    <w:rsid w:val="0074270A"/>
    <w:rsid w:val="00743663"/>
    <w:rsid w:val="00743DBE"/>
    <w:rsid w:val="00744E58"/>
    <w:rsid w:val="007453BB"/>
    <w:rsid w:val="00745474"/>
    <w:rsid w:val="00745B5D"/>
    <w:rsid w:val="00745C60"/>
    <w:rsid w:val="00746074"/>
    <w:rsid w:val="00746D70"/>
    <w:rsid w:val="0074701F"/>
    <w:rsid w:val="00747674"/>
    <w:rsid w:val="00747E7C"/>
    <w:rsid w:val="007509B7"/>
    <w:rsid w:val="00751419"/>
    <w:rsid w:val="00751707"/>
    <w:rsid w:val="007519E6"/>
    <w:rsid w:val="007521D7"/>
    <w:rsid w:val="00752224"/>
    <w:rsid w:val="007522AF"/>
    <w:rsid w:val="0075246C"/>
    <w:rsid w:val="00752FD7"/>
    <w:rsid w:val="007557EC"/>
    <w:rsid w:val="0075606A"/>
    <w:rsid w:val="007562EB"/>
    <w:rsid w:val="0075695A"/>
    <w:rsid w:val="00756E6D"/>
    <w:rsid w:val="00756EEC"/>
    <w:rsid w:val="00757335"/>
    <w:rsid w:val="00757B7A"/>
    <w:rsid w:val="007602E5"/>
    <w:rsid w:val="007602FE"/>
    <w:rsid w:val="0076098B"/>
    <w:rsid w:val="00760BE2"/>
    <w:rsid w:val="00761178"/>
    <w:rsid w:val="00761445"/>
    <w:rsid w:val="007616AE"/>
    <w:rsid w:val="007618CD"/>
    <w:rsid w:val="00762027"/>
    <w:rsid w:val="007623E1"/>
    <w:rsid w:val="0076272E"/>
    <w:rsid w:val="007628A8"/>
    <w:rsid w:val="00762C2C"/>
    <w:rsid w:val="00762E39"/>
    <w:rsid w:val="0076360B"/>
    <w:rsid w:val="00763C70"/>
    <w:rsid w:val="00764002"/>
    <w:rsid w:val="00764862"/>
    <w:rsid w:val="00764AAC"/>
    <w:rsid w:val="00765896"/>
    <w:rsid w:val="00765FD7"/>
    <w:rsid w:val="007664C0"/>
    <w:rsid w:val="00766887"/>
    <w:rsid w:val="0076723D"/>
    <w:rsid w:val="007673AF"/>
    <w:rsid w:val="00767DB4"/>
    <w:rsid w:val="00767E28"/>
    <w:rsid w:val="0077008A"/>
    <w:rsid w:val="00770AD6"/>
    <w:rsid w:val="007710A2"/>
    <w:rsid w:val="0077122F"/>
    <w:rsid w:val="00771273"/>
    <w:rsid w:val="00771A1C"/>
    <w:rsid w:val="00773155"/>
    <w:rsid w:val="0077321E"/>
    <w:rsid w:val="007742E5"/>
    <w:rsid w:val="007743DF"/>
    <w:rsid w:val="0077449A"/>
    <w:rsid w:val="007746D7"/>
    <w:rsid w:val="00774FEA"/>
    <w:rsid w:val="007756A9"/>
    <w:rsid w:val="00775C73"/>
    <w:rsid w:val="00776193"/>
    <w:rsid w:val="00776344"/>
    <w:rsid w:val="00777192"/>
    <w:rsid w:val="00777773"/>
    <w:rsid w:val="007800BC"/>
    <w:rsid w:val="007802E2"/>
    <w:rsid w:val="00780BF0"/>
    <w:rsid w:val="00780CB7"/>
    <w:rsid w:val="007817C7"/>
    <w:rsid w:val="00782046"/>
    <w:rsid w:val="007822EC"/>
    <w:rsid w:val="0078238D"/>
    <w:rsid w:val="0078252A"/>
    <w:rsid w:val="0078305E"/>
    <w:rsid w:val="007831E1"/>
    <w:rsid w:val="007832A5"/>
    <w:rsid w:val="007840AA"/>
    <w:rsid w:val="00784579"/>
    <w:rsid w:val="007845A7"/>
    <w:rsid w:val="0078467B"/>
    <w:rsid w:val="007847F9"/>
    <w:rsid w:val="00785114"/>
    <w:rsid w:val="007856A1"/>
    <w:rsid w:val="007856D3"/>
    <w:rsid w:val="00785F02"/>
    <w:rsid w:val="0078608F"/>
    <w:rsid w:val="007860FC"/>
    <w:rsid w:val="007862FC"/>
    <w:rsid w:val="0078688B"/>
    <w:rsid w:val="0078690E"/>
    <w:rsid w:val="00786AE1"/>
    <w:rsid w:val="00786BAB"/>
    <w:rsid w:val="00786C4C"/>
    <w:rsid w:val="007870FA"/>
    <w:rsid w:val="00787554"/>
    <w:rsid w:val="007875A5"/>
    <w:rsid w:val="00787673"/>
    <w:rsid w:val="00787800"/>
    <w:rsid w:val="00787A9B"/>
    <w:rsid w:val="00787CB2"/>
    <w:rsid w:val="00787FB4"/>
    <w:rsid w:val="007905B3"/>
    <w:rsid w:val="007908F1"/>
    <w:rsid w:val="0079096F"/>
    <w:rsid w:val="007909A8"/>
    <w:rsid w:val="00790F90"/>
    <w:rsid w:val="007910B7"/>
    <w:rsid w:val="00791458"/>
    <w:rsid w:val="007915E3"/>
    <w:rsid w:val="00791757"/>
    <w:rsid w:val="00791E0B"/>
    <w:rsid w:val="007921B8"/>
    <w:rsid w:val="00792CFA"/>
    <w:rsid w:val="00792EE1"/>
    <w:rsid w:val="00792FCC"/>
    <w:rsid w:val="00793369"/>
    <w:rsid w:val="00794458"/>
    <w:rsid w:val="00794498"/>
    <w:rsid w:val="00794B0A"/>
    <w:rsid w:val="007951ED"/>
    <w:rsid w:val="007958AA"/>
    <w:rsid w:val="00795B57"/>
    <w:rsid w:val="00796475"/>
    <w:rsid w:val="007969B8"/>
    <w:rsid w:val="0079735F"/>
    <w:rsid w:val="00797661"/>
    <w:rsid w:val="00797FC5"/>
    <w:rsid w:val="007A066A"/>
    <w:rsid w:val="007A11C0"/>
    <w:rsid w:val="007A13C7"/>
    <w:rsid w:val="007A1BFB"/>
    <w:rsid w:val="007A1F8E"/>
    <w:rsid w:val="007A2034"/>
    <w:rsid w:val="007A214A"/>
    <w:rsid w:val="007A2344"/>
    <w:rsid w:val="007A2A11"/>
    <w:rsid w:val="007A30AF"/>
    <w:rsid w:val="007A343E"/>
    <w:rsid w:val="007A3BDF"/>
    <w:rsid w:val="007A3E95"/>
    <w:rsid w:val="007A4C63"/>
    <w:rsid w:val="007A561B"/>
    <w:rsid w:val="007A5B7A"/>
    <w:rsid w:val="007A6162"/>
    <w:rsid w:val="007A63D0"/>
    <w:rsid w:val="007A6B4E"/>
    <w:rsid w:val="007A6F61"/>
    <w:rsid w:val="007A74B0"/>
    <w:rsid w:val="007A7811"/>
    <w:rsid w:val="007A7A47"/>
    <w:rsid w:val="007B015A"/>
    <w:rsid w:val="007B01C0"/>
    <w:rsid w:val="007B0460"/>
    <w:rsid w:val="007B14A5"/>
    <w:rsid w:val="007B1A88"/>
    <w:rsid w:val="007B1C5F"/>
    <w:rsid w:val="007B218C"/>
    <w:rsid w:val="007B2EBA"/>
    <w:rsid w:val="007B3222"/>
    <w:rsid w:val="007B37BB"/>
    <w:rsid w:val="007B3814"/>
    <w:rsid w:val="007B3C55"/>
    <w:rsid w:val="007B3E8F"/>
    <w:rsid w:val="007B42E0"/>
    <w:rsid w:val="007B4E92"/>
    <w:rsid w:val="007B4EBA"/>
    <w:rsid w:val="007B536C"/>
    <w:rsid w:val="007B5887"/>
    <w:rsid w:val="007B5995"/>
    <w:rsid w:val="007B62E0"/>
    <w:rsid w:val="007B6547"/>
    <w:rsid w:val="007B721A"/>
    <w:rsid w:val="007B7530"/>
    <w:rsid w:val="007B7878"/>
    <w:rsid w:val="007B7890"/>
    <w:rsid w:val="007B7BEC"/>
    <w:rsid w:val="007B7CA0"/>
    <w:rsid w:val="007B7E87"/>
    <w:rsid w:val="007C11AA"/>
    <w:rsid w:val="007C153C"/>
    <w:rsid w:val="007C167C"/>
    <w:rsid w:val="007C1835"/>
    <w:rsid w:val="007C1D43"/>
    <w:rsid w:val="007C1E58"/>
    <w:rsid w:val="007C2D6F"/>
    <w:rsid w:val="007C2F69"/>
    <w:rsid w:val="007C305A"/>
    <w:rsid w:val="007C32C8"/>
    <w:rsid w:val="007C32CB"/>
    <w:rsid w:val="007C347A"/>
    <w:rsid w:val="007C35C3"/>
    <w:rsid w:val="007C37BA"/>
    <w:rsid w:val="007C3BC3"/>
    <w:rsid w:val="007C417F"/>
    <w:rsid w:val="007C42E1"/>
    <w:rsid w:val="007C44AA"/>
    <w:rsid w:val="007C4D38"/>
    <w:rsid w:val="007C5C85"/>
    <w:rsid w:val="007C64A0"/>
    <w:rsid w:val="007C67A8"/>
    <w:rsid w:val="007C67D8"/>
    <w:rsid w:val="007C682A"/>
    <w:rsid w:val="007C6ADE"/>
    <w:rsid w:val="007C6C0B"/>
    <w:rsid w:val="007C6C7A"/>
    <w:rsid w:val="007C6FC9"/>
    <w:rsid w:val="007C715E"/>
    <w:rsid w:val="007C73B2"/>
    <w:rsid w:val="007D0049"/>
    <w:rsid w:val="007D024B"/>
    <w:rsid w:val="007D093C"/>
    <w:rsid w:val="007D0C6F"/>
    <w:rsid w:val="007D1005"/>
    <w:rsid w:val="007D10A6"/>
    <w:rsid w:val="007D10E0"/>
    <w:rsid w:val="007D15E3"/>
    <w:rsid w:val="007D192D"/>
    <w:rsid w:val="007D1ADB"/>
    <w:rsid w:val="007D20FA"/>
    <w:rsid w:val="007D21F2"/>
    <w:rsid w:val="007D22E1"/>
    <w:rsid w:val="007D2450"/>
    <w:rsid w:val="007D2DC1"/>
    <w:rsid w:val="007D30EA"/>
    <w:rsid w:val="007D3D30"/>
    <w:rsid w:val="007D4A32"/>
    <w:rsid w:val="007D553A"/>
    <w:rsid w:val="007D6015"/>
    <w:rsid w:val="007D6167"/>
    <w:rsid w:val="007D61A1"/>
    <w:rsid w:val="007D62A9"/>
    <w:rsid w:val="007D6B6C"/>
    <w:rsid w:val="007D71B3"/>
    <w:rsid w:val="007D73E0"/>
    <w:rsid w:val="007D7EE2"/>
    <w:rsid w:val="007E0C18"/>
    <w:rsid w:val="007E13B7"/>
    <w:rsid w:val="007E193D"/>
    <w:rsid w:val="007E216F"/>
    <w:rsid w:val="007E2726"/>
    <w:rsid w:val="007E2951"/>
    <w:rsid w:val="007E3107"/>
    <w:rsid w:val="007E37FE"/>
    <w:rsid w:val="007E3DD2"/>
    <w:rsid w:val="007E42AD"/>
    <w:rsid w:val="007E4508"/>
    <w:rsid w:val="007E4C7B"/>
    <w:rsid w:val="007E4E5F"/>
    <w:rsid w:val="007E54A4"/>
    <w:rsid w:val="007E5B64"/>
    <w:rsid w:val="007E5BD5"/>
    <w:rsid w:val="007E5FB0"/>
    <w:rsid w:val="007E602E"/>
    <w:rsid w:val="007E6C0B"/>
    <w:rsid w:val="007E6C12"/>
    <w:rsid w:val="007E7300"/>
    <w:rsid w:val="007E7F13"/>
    <w:rsid w:val="007E7F17"/>
    <w:rsid w:val="007F01F4"/>
    <w:rsid w:val="007F0790"/>
    <w:rsid w:val="007F1D0D"/>
    <w:rsid w:val="007F233B"/>
    <w:rsid w:val="007F2588"/>
    <w:rsid w:val="007F2C9E"/>
    <w:rsid w:val="007F3796"/>
    <w:rsid w:val="007F3EF1"/>
    <w:rsid w:val="007F3F57"/>
    <w:rsid w:val="007F44F0"/>
    <w:rsid w:val="007F4657"/>
    <w:rsid w:val="007F4932"/>
    <w:rsid w:val="007F496C"/>
    <w:rsid w:val="007F4A3E"/>
    <w:rsid w:val="007F4AD2"/>
    <w:rsid w:val="007F5285"/>
    <w:rsid w:val="007F544C"/>
    <w:rsid w:val="007F5DD6"/>
    <w:rsid w:val="007F648A"/>
    <w:rsid w:val="007F64DD"/>
    <w:rsid w:val="007F6D6C"/>
    <w:rsid w:val="007F7092"/>
    <w:rsid w:val="007F70A3"/>
    <w:rsid w:val="007F722F"/>
    <w:rsid w:val="007F74A9"/>
    <w:rsid w:val="007F75D0"/>
    <w:rsid w:val="007F7783"/>
    <w:rsid w:val="007F7D8A"/>
    <w:rsid w:val="00800982"/>
    <w:rsid w:val="00801833"/>
    <w:rsid w:val="00802033"/>
    <w:rsid w:val="00802387"/>
    <w:rsid w:val="008024CF"/>
    <w:rsid w:val="0080297A"/>
    <w:rsid w:val="008030BA"/>
    <w:rsid w:val="00803F36"/>
    <w:rsid w:val="00804616"/>
    <w:rsid w:val="0080499F"/>
    <w:rsid w:val="00805172"/>
    <w:rsid w:val="00805D8B"/>
    <w:rsid w:val="00805F1B"/>
    <w:rsid w:val="00806521"/>
    <w:rsid w:val="00806667"/>
    <w:rsid w:val="008068AE"/>
    <w:rsid w:val="00806946"/>
    <w:rsid w:val="00806969"/>
    <w:rsid w:val="00806F00"/>
    <w:rsid w:val="00806F19"/>
    <w:rsid w:val="008072B6"/>
    <w:rsid w:val="00807787"/>
    <w:rsid w:val="00807823"/>
    <w:rsid w:val="008078E7"/>
    <w:rsid w:val="00811064"/>
    <w:rsid w:val="00811303"/>
    <w:rsid w:val="008118D3"/>
    <w:rsid w:val="00811972"/>
    <w:rsid w:val="0081222C"/>
    <w:rsid w:val="0081235D"/>
    <w:rsid w:val="00812882"/>
    <w:rsid w:val="00812A2F"/>
    <w:rsid w:val="00812A7D"/>
    <w:rsid w:val="00812AA0"/>
    <w:rsid w:val="00812D2E"/>
    <w:rsid w:val="00813138"/>
    <w:rsid w:val="00814246"/>
    <w:rsid w:val="00814330"/>
    <w:rsid w:val="00814345"/>
    <w:rsid w:val="008146E0"/>
    <w:rsid w:val="008148CB"/>
    <w:rsid w:val="00814BA0"/>
    <w:rsid w:val="00815106"/>
    <w:rsid w:val="00815136"/>
    <w:rsid w:val="00815584"/>
    <w:rsid w:val="00815A5F"/>
    <w:rsid w:val="00815D9C"/>
    <w:rsid w:val="00816373"/>
    <w:rsid w:val="00816927"/>
    <w:rsid w:val="00816B97"/>
    <w:rsid w:val="00816D5C"/>
    <w:rsid w:val="00816E67"/>
    <w:rsid w:val="00816F96"/>
    <w:rsid w:val="008178C8"/>
    <w:rsid w:val="00817DF2"/>
    <w:rsid w:val="00817E3B"/>
    <w:rsid w:val="00820480"/>
    <w:rsid w:val="00820882"/>
    <w:rsid w:val="008208F0"/>
    <w:rsid w:val="00820F41"/>
    <w:rsid w:val="0082105F"/>
    <w:rsid w:val="00821704"/>
    <w:rsid w:val="008219C3"/>
    <w:rsid w:val="00822703"/>
    <w:rsid w:val="00822845"/>
    <w:rsid w:val="00822F30"/>
    <w:rsid w:val="00823D96"/>
    <w:rsid w:val="0082454D"/>
    <w:rsid w:val="008253D7"/>
    <w:rsid w:val="008262A4"/>
    <w:rsid w:val="00826348"/>
    <w:rsid w:val="00826A3E"/>
    <w:rsid w:val="00826F1E"/>
    <w:rsid w:val="0082714F"/>
    <w:rsid w:val="0082760B"/>
    <w:rsid w:val="008276FE"/>
    <w:rsid w:val="00827895"/>
    <w:rsid w:val="008279F1"/>
    <w:rsid w:val="008304B3"/>
    <w:rsid w:val="00830A15"/>
    <w:rsid w:val="00831141"/>
    <w:rsid w:val="008317F5"/>
    <w:rsid w:val="008318E0"/>
    <w:rsid w:val="008318E8"/>
    <w:rsid w:val="00831927"/>
    <w:rsid w:val="008319C4"/>
    <w:rsid w:val="00831B26"/>
    <w:rsid w:val="00831B49"/>
    <w:rsid w:val="00831BFD"/>
    <w:rsid w:val="00831C6F"/>
    <w:rsid w:val="00831EF7"/>
    <w:rsid w:val="0083214E"/>
    <w:rsid w:val="0083234B"/>
    <w:rsid w:val="00832527"/>
    <w:rsid w:val="00832CE7"/>
    <w:rsid w:val="0083318F"/>
    <w:rsid w:val="00833495"/>
    <w:rsid w:val="0083352C"/>
    <w:rsid w:val="00833DAA"/>
    <w:rsid w:val="00834636"/>
    <w:rsid w:val="00834BB8"/>
    <w:rsid w:val="00834CC8"/>
    <w:rsid w:val="008352D4"/>
    <w:rsid w:val="00835B8E"/>
    <w:rsid w:val="00835D75"/>
    <w:rsid w:val="0083679A"/>
    <w:rsid w:val="00836C8E"/>
    <w:rsid w:val="00837157"/>
    <w:rsid w:val="008371C2"/>
    <w:rsid w:val="0083761F"/>
    <w:rsid w:val="00837673"/>
    <w:rsid w:val="008378F4"/>
    <w:rsid w:val="00837E34"/>
    <w:rsid w:val="0084006D"/>
    <w:rsid w:val="008400F2"/>
    <w:rsid w:val="00840510"/>
    <w:rsid w:val="0084073F"/>
    <w:rsid w:val="0084090F"/>
    <w:rsid w:val="00840C3C"/>
    <w:rsid w:val="00841118"/>
    <w:rsid w:val="008411D4"/>
    <w:rsid w:val="008414E4"/>
    <w:rsid w:val="00842032"/>
    <w:rsid w:val="0084255E"/>
    <w:rsid w:val="008427EC"/>
    <w:rsid w:val="008428E4"/>
    <w:rsid w:val="00842D16"/>
    <w:rsid w:val="00843247"/>
    <w:rsid w:val="008437E9"/>
    <w:rsid w:val="008438CC"/>
    <w:rsid w:val="00843A7D"/>
    <w:rsid w:val="00843BC2"/>
    <w:rsid w:val="00843C02"/>
    <w:rsid w:val="00843DF4"/>
    <w:rsid w:val="008445FF"/>
    <w:rsid w:val="008449F5"/>
    <w:rsid w:val="00845235"/>
    <w:rsid w:val="00845843"/>
    <w:rsid w:val="00845A41"/>
    <w:rsid w:val="00845B81"/>
    <w:rsid w:val="008460D1"/>
    <w:rsid w:val="008460D9"/>
    <w:rsid w:val="008462CF"/>
    <w:rsid w:val="008475B4"/>
    <w:rsid w:val="00847787"/>
    <w:rsid w:val="00850067"/>
    <w:rsid w:val="008503F9"/>
    <w:rsid w:val="008507AF"/>
    <w:rsid w:val="0085082D"/>
    <w:rsid w:val="00850987"/>
    <w:rsid w:val="008509A9"/>
    <w:rsid w:val="00851475"/>
    <w:rsid w:val="00851ED3"/>
    <w:rsid w:val="0085334F"/>
    <w:rsid w:val="008533F0"/>
    <w:rsid w:val="00853615"/>
    <w:rsid w:val="00853C30"/>
    <w:rsid w:val="00853E63"/>
    <w:rsid w:val="00853E6C"/>
    <w:rsid w:val="008543FF"/>
    <w:rsid w:val="00854A69"/>
    <w:rsid w:val="00854E59"/>
    <w:rsid w:val="0085519B"/>
    <w:rsid w:val="008557C2"/>
    <w:rsid w:val="00855AA5"/>
    <w:rsid w:val="00856131"/>
    <w:rsid w:val="00856E00"/>
    <w:rsid w:val="00856EAF"/>
    <w:rsid w:val="00857395"/>
    <w:rsid w:val="008603B0"/>
    <w:rsid w:val="0086088A"/>
    <w:rsid w:val="00860AC0"/>
    <w:rsid w:val="00861215"/>
    <w:rsid w:val="0086124A"/>
    <w:rsid w:val="00861545"/>
    <w:rsid w:val="00862847"/>
    <w:rsid w:val="00862A99"/>
    <w:rsid w:val="008632F1"/>
    <w:rsid w:val="008633FD"/>
    <w:rsid w:val="00863641"/>
    <w:rsid w:val="008638C5"/>
    <w:rsid w:val="00864702"/>
    <w:rsid w:val="008648CB"/>
    <w:rsid w:val="00865211"/>
    <w:rsid w:val="008654F0"/>
    <w:rsid w:val="00865A80"/>
    <w:rsid w:val="00865D03"/>
    <w:rsid w:val="00865D78"/>
    <w:rsid w:val="00865DA0"/>
    <w:rsid w:val="00865F20"/>
    <w:rsid w:val="00866AD8"/>
    <w:rsid w:val="00870286"/>
    <w:rsid w:val="0087128E"/>
    <w:rsid w:val="0087146E"/>
    <w:rsid w:val="008718FF"/>
    <w:rsid w:val="00871A29"/>
    <w:rsid w:val="00871B0B"/>
    <w:rsid w:val="00872A09"/>
    <w:rsid w:val="00872F41"/>
    <w:rsid w:val="0087387A"/>
    <w:rsid w:val="00873926"/>
    <w:rsid w:val="00873958"/>
    <w:rsid w:val="00874050"/>
    <w:rsid w:val="008741EA"/>
    <w:rsid w:val="00874FF5"/>
    <w:rsid w:val="00875578"/>
    <w:rsid w:val="00875B45"/>
    <w:rsid w:val="00875CE4"/>
    <w:rsid w:val="00875EE2"/>
    <w:rsid w:val="00876A6B"/>
    <w:rsid w:val="00876A86"/>
    <w:rsid w:val="00877AE7"/>
    <w:rsid w:val="0088074A"/>
    <w:rsid w:val="0088085B"/>
    <w:rsid w:val="00881787"/>
    <w:rsid w:val="008819D7"/>
    <w:rsid w:val="00881A45"/>
    <w:rsid w:val="00881ED6"/>
    <w:rsid w:val="00882603"/>
    <w:rsid w:val="00882758"/>
    <w:rsid w:val="00882CFE"/>
    <w:rsid w:val="008836FA"/>
    <w:rsid w:val="008837E3"/>
    <w:rsid w:val="00883A48"/>
    <w:rsid w:val="00883EE5"/>
    <w:rsid w:val="00883EEE"/>
    <w:rsid w:val="00884F1C"/>
    <w:rsid w:val="0088522D"/>
    <w:rsid w:val="0088535C"/>
    <w:rsid w:val="00885402"/>
    <w:rsid w:val="00885C13"/>
    <w:rsid w:val="00885CD6"/>
    <w:rsid w:val="008869E9"/>
    <w:rsid w:val="00886F89"/>
    <w:rsid w:val="00887558"/>
    <w:rsid w:val="00887BEA"/>
    <w:rsid w:val="00887C59"/>
    <w:rsid w:val="00887F3B"/>
    <w:rsid w:val="00887F77"/>
    <w:rsid w:val="008902DB"/>
    <w:rsid w:val="0089099B"/>
    <w:rsid w:val="00890C4A"/>
    <w:rsid w:val="00890EA7"/>
    <w:rsid w:val="00891798"/>
    <w:rsid w:val="00891FE6"/>
    <w:rsid w:val="008929A8"/>
    <w:rsid w:val="00892B27"/>
    <w:rsid w:val="00892F25"/>
    <w:rsid w:val="0089327C"/>
    <w:rsid w:val="00893355"/>
    <w:rsid w:val="00893B93"/>
    <w:rsid w:val="00894080"/>
    <w:rsid w:val="0089485E"/>
    <w:rsid w:val="00894977"/>
    <w:rsid w:val="00894AA3"/>
    <w:rsid w:val="00894B17"/>
    <w:rsid w:val="00894F67"/>
    <w:rsid w:val="00896046"/>
    <w:rsid w:val="00896887"/>
    <w:rsid w:val="00896FBC"/>
    <w:rsid w:val="00897019"/>
    <w:rsid w:val="00897454"/>
    <w:rsid w:val="008975FD"/>
    <w:rsid w:val="00897901"/>
    <w:rsid w:val="00897B50"/>
    <w:rsid w:val="008A00C3"/>
    <w:rsid w:val="008A1F2E"/>
    <w:rsid w:val="008A2199"/>
    <w:rsid w:val="008A2F73"/>
    <w:rsid w:val="008A3462"/>
    <w:rsid w:val="008A3D29"/>
    <w:rsid w:val="008A438F"/>
    <w:rsid w:val="008A478C"/>
    <w:rsid w:val="008A4A6B"/>
    <w:rsid w:val="008A537E"/>
    <w:rsid w:val="008A6649"/>
    <w:rsid w:val="008A688B"/>
    <w:rsid w:val="008A6D5D"/>
    <w:rsid w:val="008A721C"/>
    <w:rsid w:val="008A7879"/>
    <w:rsid w:val="008B025B"/>
    <w:rsid w:val="008B02D2"/>
    <w:rsid w:val="008B0328"/>
    <w:rsid w:val="008B0A94"/>
    <w:rsid w:val="008B0F5C"/>
    <w:rsid w:val="008B1799"/>
    <w:rsid w:val="008B1A75"/>
    <w:rsid w:val="008B2482"/>
    <w:rsid w:val="008B29FB"/>
    <w:rsid w:val="008B2F7B"/>
    <w:rsid w:val="008B3239"/>
    <w:rsid w:val="008B347A"/>
    <w:rsid w:val="008B3772"/>
    <w:rsid w:val="008B5531"/>
    <w:rsid w:val="008B5A03"/>
    <w:rsid w:val="008B5A69"/>
    <w:rsid w:val="008B622F"/>
    <w:rsid w:val="008B62DD"/>
    <w:rsid w:val="008B67AB"/>
    <w:rsid w:val="008B6A1C"/>
    <w:rsid w:val="008B6DD4"/>
    <w:rsid w:val="008B6F5E"/>
    <w:rsid w:val="008B72A0"/>
    <w:rsid w:val="008B755E"/>
    <w:rsid w:val="008B7EF4"/>
    <w:rsid w:val="008C03AD"/>
    <w:rsid w:val="008C102D"/>
    <w:rsid w:val="008C1634"/>
    <w:rsid w:val="008C1657"/>
    <w:rsid w:val="008C169B"/>
    <w:rsid w:val="008C1E44"/>
    <w:rsid w:val="008C1E75"/>
    <w:rsid w:val="008C26F5"/>
    <w:rsid w:val="008C34A9"/>
    <w:rsid w:val="008C3529"/>
    <w:rsid w:val="008C367E"/>
    <w:rsid w:val="008C3836"/>
    <w:rsid w:val="008C3941"/>
    <w:rsid w:val="008C41BC"/>
    <w:rsid w:val="008C430E"/>
    <w:rsid w:val="008C4751"/>
    <w:rsid w:val="008C524A"/>
    <w:rsid w:val="008C545E"/>
    <w:rsid w:val="008C5846"/>
    <w:rsid w:val="008C59CF"/>
    <w:rsid w:val="008C5A07"/>
    <w:rsid w:val="008C5A38"/>
    <w:rsid w:val="008C63B7"/>
    <w:rsid w:val="008C6501"/>
    <w:rsid w:val="008C7C12"/>
    <w:rsid w:val="008C7C67"/>
    <w:rsid w:val="008D042B"/>
    <w:rsid w:val="008D0823"/>
    <w:rsid w:val="008D094D"/>
    <w:rsid w:val="008D0B8F"/>
    <w:rsid w:val="008D0FE3"/>
    <w:rsid w:val="008D13C3"/>
    <w:rsid w:val="008D182F"/>
    <w:rsid w:val="008D1B4F"/>
    <w:rsid w:val="008D1B56"/>
    <w:rsid w:val="008D1E00"/>
    <w:rsid w:val="008D2038"/>
    <w:rsid w:val="008D2A82"/>
    <w:rsid w:val="008D2F35"/>
    <w:rsid w:val="008D31C7"/>
    <w:rsid w:val="008D3739"/>
    <w:rsid w:val="008D39AD"/>
    <w:rsid w:val="008D3A12"/>
    <w:rsid w:val="008D48FF"/>
    <w:rsid w:val="008D495B"/>
    <w:rsid w:val="008D4CF7"/>
    <w:rsid w:val="008D4D15"/>
    <w:rsid w:val="008D5567"/>
    <w:rsid w:val="008D55F2"/>
    <w:rsid w:val="008D57FA"/>
    <w:rsid w:val="008D5E49"/>
    <w:rsid w:val="008D5F59"/>
    <w:rsid w:val="008D60EC"/>
    <w:rsid w:val="008D6147"/>
    <w:rsid w:val="008D61DF"/>
    <w:rsid w:val="008D6201"/>
    <w:rsid w:val="008D6952"/>
    <w:rsid w:val="008D6BA7"/>
    <w:rsid w:val="008D6BC1"/>
    <w:rsid w:val="008D70A0"/>
    <w:rsid w:val="008D778A"/>
    <w:rsid w:val="008D794C"/>
    <w:rsid w:val="008E0671"/>
    <w:rsid w:val="008E0BA5"/>
    <w:rsid w:val="008E0C3E"/>
    <w:rsid w:val="008E0D97"/>
    <w:rsid w:val="008E142C"/>
    <w:rsid w:val="008E158D"/>
    <w:rsid w:val="008E161C"/>
    <w:rsid w:val="008E181B"/>
    <w:rsid w:val="008E22FA"/>
    <w:rsid w:val="008E2352"/>
    <w:rsid w:val="008E2845"/>
    <w:rsid w:val="008E2973"/>
    <w:rsid w:val="008E297C"/>
    <w:rsid w:val="008E2DF4"/>
    <w:rsid w:val="008E3052"/>
    <w:rsid w:val="008E3158"/>
    <w:rsid w:val="008E3C58"/>
    <w:rsid w:val="008E3E05"/>
    <w:rsid w:val="008E42B9"/>
    <w:rsid w:val="008E45BC"/>
    <w:rsid w:val="008E46E8"/>
    <w:rsid w:val="008E47F3"/>
    <w:rsid w:val="008E4911"/>
    <w:rsid w:val="008E4B40"/>
    <w:rsid w:val="008E5072"/>
    <w:rsid w:val="008E5DA7"/>
    <w:rsid w:val="008E6A80"/>
    <w:rsid w:val="008E6A82"/>
    <w:rsid w:val="008E702A"/>
    <w:rsid w:val="008E724E"/>
    <w:rsid w:val="008E7404"/>
    <w:rsid w:val="008E764C"/>
    <w:rsid w:val="008E7B19"/>
    <w:rsid w:val="008E7EB0"/>
    <w:rsid w:val="008E7EBE"/>
    <w:rsid w:val="008F058C"/>
    <w:rsid w:val="008F0596"/>
    <w:rsid w:val="008F0BAF"/>
    <w:rsid w:val="008F0D71"/>
    <w:rsid w:val="008F10C6"/>
    <w:rsid w:val="008F11F5"/>
    <w:rsid w:val="008F151A"/>
    <w:rsid w:val="008F17B3"/>
    <w:rsid w:val="008F1B6F"/>
    <w:rsid w:val="008F1E9D"/>
    <w:rsid w:val="008F1F95"/>
    <w:rsid w:val="008F215A"/>
    <w:rsid w:val="008F2230"/>
    <w:rsid w:val="008F3641"/>
    <w:rsid w:val="008F3AB8"/>
    <w:rsid w:val="008F4557"/>
    <w:rsid w:val="008F52A2"/>
    <w:rsid w:val="008F5C48"/>
    <w:rsid w:val="008F5FC1"/>
    <w:rsid w:val="008F6A2B"/>
    <w:rsid w:val="008F780C"/>
    <w:rsid w:val="008F7838"/>
    <w:rsid w:val="008F7E2C"/>
    <w:rsid w:val="008F7F49"/>
    <w:rsid w:val="008F7FEA"/>
    <w:rsid w:val="0090007C"/>
    <w:rsid w:val="00900357"/>
    <w:rsid w:val="009004CE"/>
    <w:rsid w:val="00900681"/>
    <w:rsid w:val="009008FF"/>
    <w:rsid w:val="00900A3A"/>
    <w:rsid w:val="00900CA5"/>
    <w:rsid w:val="009014D2"/>
    <w:rsid w:val="00901F5A"/>
    <w:rsid w:val="009030D7"/>
    <w:rsid w:val="0090312C"/>
    <w:rsid w:val="0090313D"/>
    <w:rsid w:val="00903140"/>
    <w:rsid w:val="00903200"/>
    <w:rsid w:val="00903421"/>
    <w:rsid w:val="009035F4"/>
    <w:rsid w:val="00903B62"/>
    <w:rsid w:val="00904456"/>
    <w:rsid w:val="00904E2A"/>
    <w:rsid w:val="00904EC3"/>
    <w:rsid w:val="00905064"/>
    <w:rsid w:val="0090520B"/>
    <w:rsid w:val="0090521F"/>
    <w:rsid w:val="00905635"/>
    <w:rsid w:val="00905739"/>
    <w:rsid w:val="0090579D"/>
    <w:rsid w:val="00905977"/>
    <w:rsid w:val="00905A46"/>
    <w:rsid w:val="0090630B"/>
    <w:rsid w:val="00906365"/>
    <w:rsid w:val="00906895"/>
    <w:rsid w:val="00906954"/>
    <w:rsid w:val="00906ADE"/>
    <w:rsid w:val="00907140"/>
    <w:rsid w:val="0090719D"/>
    <w:rsid w:val="0090736E"/>
    <w:rsid w:val="00907BAE"/>
    <w:rsid w:val="00907ED3"/>
    <w:rsid w:val="00910097"/>
    <w:rsid w:val="009101A3"/>
    <w:rsid w:val="009102DD"/>
    <w:rsid w:val="0091030D"/>
    <w:rsid w:val="009105E4"/>
    <w:rsid w:val="00910678"/>
    <w:rsid w:val="00910890"/>
    <w:rsid w:val="009108E0"/>
    <w:rsid w:val="009112C8"/>
    <w:rsid w:val="00911887"/>
    <w:rsid w:val="00911A62"/>
    <w:rsid w:val="00911C26"/>
    <w:rsid w:val="00911CBC"/>
    <w:rsid w:val="0091217B"/>
    <w:rsid w:val="009125C3"/>
    <w:rsid w:val="00912AAE"/>
    <w:rsid w:val="0091308C"/>
    <w:rsid w:val="009135A6"/>
    <w:rsid w:val="00913720"/>
    <w:rsid w:val="00913AB5"/>
    <w:rsid w:val="00913D04"/>
    <w:rsid w:val="00913D25"/>
    <w:rsid w:val="0091405D"/>
    <w:rsid w:val="00914C80"/>
    <w:rsid w:val="00914CDF"/>
    <w:rsid w:val="00915201"/>
    <w:rsid w:val="009156E8"/>
    <w:rsid w:val="00915DEE"/>
    <w:rsid w:val="00916B27"/>
    <w:rsid w:val="00917F5E"/>
    <w:rsid w:val="00917FC7"/>
    <w:rsid w:val="009203EC"/>
    <w:rsid w:val="009208F0"/>
    <w:rsid w:val="00920AF6"/>
    <w:rsid w:val="00920B07"/>
    <w:rsid w:val="00920C1B"/>
    <w:rsid w:val="009210EB"/>
    <w:rsid w:val="009223A3"/>
    <w:rsid w:val="009225F5"/>
    <w:rsid w:val="00922718"/>
    <w:rsid w:val="009227F3"/>
    <w:rsid w:val="00922886"/>
    <w:rsid w:val="00922A45"/>
    <w:rsid w:val="00922B5A"/>
    <w:rsid w:val="00922D09"/>
    <w:rsid w:val="00923390"/>
    <w:rsid w:val="00923895"/>
    <w:rsid w:val="009239EB"/>
    <w:rsid w:val="00923BF2"/>
    <w:rsid w:val="00923D7D"/>
    <w:rsid w:val="00923EEE"/>
    <w:rsid w:val="009246CC"/>
    <w:rsid w:val="009247CC"/>
    <w:rsid w:val="00924CDA"/>
    <w:rsid w:val="00925118"/>
    <w:rsid w:val="0092519B"/>
    <w:rsid w:val="0092527B"/>
    <w:rsid w:val="0092558C"/>
    <w:rsid w:val="009256EC"/>
    <w:rsid w:val="00926965"/>
    <w:rsid w:val="00927303"/>
    <w:rsid w:val="009275EE"/>
    <w:rsid w:val="00927B77"/>
    <w:rsid w:val="00927BB2"/>
    <w:rsid w:val="00927F28"/>
    <w:rsid w:val="00927F9E"/>
    <w:rsid w:val="0093031A"/>
    <w:rsid w:val="00930946"/>
    <w:rsid w:val="00930DBB"/>
    <w:rsid w:val="0093155B"/>
    <w:rsid w:val="009315E8"/>
    <w:rsid w:val="00932691"/>
    <w:rsid w:val="0093304E"/>
    <w:rsid w:val="009331FF"/>
    <w:rsid w:val="009335ED"/>
    <w:rsid w:val="00933FD8"/>
    <w:rsid w:val="00934266"/>
    <w:rsid w:val="00934771"/>
    <w:rsid w:val="00934AF0"/>
    <w:rsid w:val="00934E90"/>
    <w:rsid w:val="00934F02"/>
    <w:rsid w:val="00934F19"/>
    <w:rsid w:val="0093659F"/>
    <w:rsid w:val="00936864"/>
    <w:rsid w:val="00936D4A"/>
    <w:rsid w:val="00936EC9"/>
    <w:rsid w:val="009371D3"/>
    <w:rsid w:val="00937CB7"/>
    <w:rsid w:val="00937EC7"/>
    <w:rsid w:val="0094091C"/>
    <w:rsid w:val="00941B29"/>
    <w:rsid w:val="00941CE1"/>
    <w:rsid w:val="00941F2D"/>
    <w:rsid w:val="0094220F"/>
    <w:rsid w:val="00942AA4"/>
    <w:rsid w:val="009430DE"/>
    <w:rsid w:val="00943272"/>
    <w:rsid w:val="00943993"/>
    <w:rsid w:val="00943E45"/>
    <w:rsid w:val="00943FA4"/>
    <w:rsid w:val="00943FDA"/>
    <w:rsid w:val="0094490A"/>
    <w:rsid w:val="00944A17"/>
    <w:rsid w:val="0094515B"/>
    <w:rsid w:val="00945238"/>
    <w:rsid w:val="00945D9D"/>
    <w:rsid w:val="00945DAA"/>
    <w:rsid w:val="00946195"/>
    <w:rsid w:val="00946C7A"/>
    <w:rsid w:val="00946F26"/>
    <w:rsid w:val="00946F6D"/>
    <w:rsid w:val="00946FB6"/>
    <w:rsid w:val="00947A23"/>
    <w:rsid w:val="00950830"/>
    <w:rsid w:val="00950FBA"/>
    <w:rsid w:val="00951003"/>
    <w:rsid w:val="00951072"/>
    <w:rsid w:val="00951250"/>
    <w:rsid w:val="00951256"/>
    <w:rsid w:val="0095127F"/>
    <w:rsid w:val="00951336"/>
    <w:rsid w:val="009516F1"/>
    <w:rsid w:val="009517ED"/>
    <w:rsid w:val="00951F7B"/>
    <w:rsid w:val="00951FAE"/>
    <w:rsid w:val="00952607"/>
    <w:rsid w:val="0095275B"/>
    <w:rsid w:val="0095288F"/>
    <w:rsid w:val="00952B75"/>
    <w:rsid w:val="00952EB2"/>
    <w:rsid w:val="0095318F"/>
    <w:rsid w:val="009533CC"/>
    <w:rsid w:val="0095344C"/>
    <w:rsid w:val="009534BD"/>
    <w:rsid w:val="00953511"/>
    <w:rsid w:val="0095397E"/>
    <w:rsid w:val="00954315"/>
    <w:rsid w:val="009547DC"/>
    <w:rsid w:val="009551E0"/>
    <w:rsid w:val="009556F5"/>
    <w:rsid w:val="00955D68"/>
    <w:rsid w:val="00956143"/>
    <w:rsid w:val="0095651E"/>
    <w:rsid w:val="00956634"/>
    <w:rsid w:val="0095663B"/>
    <w:rsid w:val="0095663F"/>
    <w:rsid w:val="009567DF"/>
    <w:rsid w:val="00956982"/>
    <w:rsid w:val="00956E1B"/>
    <w:rsid w:val="0095766A"/>
    <w:rsid w:val="00957726"/>
    <w:rsid w:val="00957F29"/>
    <w:rsid w:val="009601A2"/>
    <w:rsid w:val="00960394"/>
    <w:rsid w:val="0096050E"/>
    <w:rsid w:val="009606B1"/>
    <w:rsid w:val="00960852"/>
    <w:rsid w:val="009613C7"/>
    <w:rsid w:val="009621FF"/>
    <w:rsid w:val="00962261"/>
    <w:rsid w:val="00962959"/>
    <w:rsid w:val="00962E49"/>
    <w:rsid w:val="00962E59"/>
    <w:rsid w:val="00962FAE"/>
    <w:rsid w:val="0096320B"/>
    <w:rsid w:val="0096351E"/>
    <w:rsid w:val="00964414"/>
    <w:rsid w:val="00964AA5"/>
    <w:rsid w:val="00965534"/>
    <w:rsid w:val="00966DCF"/>
    <w:rsid w:val="0096740B"/>
    <w:rsid w:val="0096744F"/>
    <w:rsid w:val="00967496"/>
    <w:rsid w:val="009678C6"/>
    <w:rsid w:val="009700FF"/>
    <w:rsid w:val="00970756"/>
    <w:rsid w:val="00970C65"/>
    <w:rsid w:val="00970EAF"/>
    <w:rsid w:val="00970EFF"/>
    <w:rsid w:val="00971120"/>
    <w:rsid w:val="0097134C"/>
    <w:rsid w:val="00971532"/>
    <w:rsid w:val="00971922"/>
    <w:rsid w:val="00971CE1"/>
    <w:rsid w:val="00971E64"/>
    <w:rsid w:val="00972F0A"/>
    <w:rsid w:val="00973283"/>
    <w:rsid w:val="00973741"/>
    <w:rsid w:val="00973F2D"/>
    <w:rsid w:val="00974782"/>
    <w:rsid w:val="009747A6"/>
    <w:rsid w:val="00974C33"/>
    <w:rsid w:val="00974E0F"/>
    <w:rsid w:val="00974F02"/>
    <w:rsid w:val="009755F8"/>
    <w:rsid w:val="009756D0"/>
    <w:rsid w:val="009757EF"/>
    <w:rsid w:val="00975BAC"/>
    <w:rsid w:val="00976778"/>
    <w:rsid w:val="00976AAE"/>
    <w:rsid w:val="00977030"/>
    <w:rsid w:val="0097709C"/>
    <w:rsid w:val="009772A6"/>
    <w:rsid w:val="009805C7"/>
    <w:rsid w:val="0098092B"/>
    <w:rsid w:val="00980A97"/>
    <w:rsid w:val="0098105F"/>
    <w:rsid w:val="009812BC"/>
    <w:rsid w:val="00981366"/>
    <w:rsid w:val="00981F4C"/>
    <w:rsid w:val="0098231E"/>
    <w:rsid w:val="009823C7"/>
    <w:rsid w:val="0098253E"/>
    <w:rsid w:val="00982E67"/>
    <w:rsid w:val="009848E2"/>
    <w:rsid w:val="0098496B"/>
    <w:rsid w:val="009850B5"/>
    <w:rsid w:val="0098534F"/>
    <w:rsid w:val="00985369"/>
    <w:rsid w:val="009865A0"/>
    <w:rsid w:val="00990022"/>
    <w:rsid w:val="00990026"/>
    <w:rsid w:val="00990432"/>
    <w:rsid w:val="00990664"/>
    <w:rsid w:val="00990AAA"/>
    <w:rsid w:val="00990FF5"/>
    <w:rsid w:val="009911AA"/>
    <w:rsid w:val="00991571"/>
    <w:rsid w:val="00991998"/>
    <w:rsid w:val="00991B0F"/>
    <w:rsid w:val="00991C52"/>
    <w:rsid w:val="00991D51"/>
    <w:rsid w:val="00991DCC"/>
    <w:rsid w:val="00992385"/>
    <w:rsid w:val="00992550"/>
    <w:rsid w:val="00992AD6"/>
    <w:rsid w:val="00992C70"/>
    <w:rsid w:val="00992FD9"/>
    <w:rsid w:val="009930F2"/>
    <w:rsid w:val="00993C3B"/>
    <w:rsid w:val="00993D78"/>
    <w:rsid w:val="00994004"/>
    <w:rsid w:val="009944B7"/>
    <w:rsid w:val="00994E12"/>
    <w:rsid w:val="00995415"/>
    <w:rsid w:val="00995855"/>
    <w:rsid w:val="00995992"/>
    <w:rsid w:val="009959D4"/>
    <w:rsid w:val="00995D36"/>
    <w:rsid w:val="00995F9D"/>
    <w:rsid w:val="00996104"/>
    <w:rsid w:val="00996A7C"/>
    <w:rsid w:val="00996C18"/>
    <w:rsid w:val="00996E3A"/>
    <w:rsid w:val="00997972"/>
    <w:rsid w:val="00997AF3"/>
    <w:rsid w:val="00997D38"/>
    <w:rsid w:val="00997E07"/>
    <w:rsid w:val="00997E13"/>
    <w:rsid w:val="00997E59"/>
    <w:rsid w:val="009A09A7"/>
    <w:rsid w:val="009A0BDA"/>
    <w:rsid w:val="009A119F"/>
    <w:rsid w:val="009A1AFB"/>
    <w:rsid w:val="009A213C"/>
    <w:rsid w:val="009A2526"/>
    <w:rsid w:val="009A26F3"/>
    <w:rsid w:val="009A2AC2"/>
    <w:rsid w:val="009A3536"/>
    <w:rsid w:val="009A3718"/>
    <w:rsid w:val="009A3975"/>
    <w:rsid w:val="009A40A1"/>
    <w:rsid w:val="009A420E"/>
    <w:rsid w:val="009A4588"/>
    <w:rsid w:val="009A472E"/>
    <w:rsid w:val="009A4953"/>
    <w:rsid w:val="009A4FEB"/>
    <w:rsid w:val="009A594E"/>
    <w:rsid w:val="009A5B5C"/>
    <w:rsid w:val="009A60F0"/>
    <w:rsid w:val="009A625A"/>
    <w:rsid w:val="009A63FD"/>
    <w:rsid w:val="009A68D4"/>
    <w:rsid w:val="009A691A"/>
    <w:rsid w:val="009A6944"/>
    <w:rsid w:val="009A6F2B"/>
    <w:rsid w:val="009A7353"/>
    <w:rsid w:val="009A76A6"/>
    <w:rsid w:val="009A788A"/>
    <w:rsid w:val="009A79E1"/>
    <w:rsid w:val="009A79EB"/>
    <w:rsid w:val="009A7C7A"/>
    <w:rsid w:val="009B02D8"/>
    <w:rsid w:val="009B0980"/>
    <w:rsid w:val="009B0A08"/>
    <w:rsid w:val="009B0E0D"/>
    <w:rsid w:val="009B10DF"/>
    <w:rsid w:val="009B111F"/>
    <w:rsid w:val="009B1169"/>
    <w:rsid w:val="009B1473"/>
    <w:rsid w:val="009B20C3"/>
    <w:rsid w:val="009B21D5"/>
    <w:rsid w:val="009B2217"/>
    <w:rsid w:val="009B22B0"/>
    <w:rsid w:val="009B2923"/>
    <w:rsid w:val="009B2D67"/>
    <w:rsid w:val="009B2EAA"/>
    <w:rsid w:val="009B364C"/>
    <w:rsid w:val="009B3CE4"/>
    <w:rsid w:val="009B4022"/>
    <w:rsid w:val="009B44BE"/>
    <w:rsid w:val="009B47D6"/>
    <w:rsid w:val="009B4824"/>
    <w:rsid w:val="009B4ED4"/>
    <w:rsid w:val="009B4F5E"/>
    <w:rsid w:val="009B561D"/>
    <w:rsid w:val="009B57D0"/>
    <w:rsid w:val="009B58ED"/>
    <w:rsid w:val="009B5B58"/>
    <w:rsid w:val="009B5CF5"/>
    <w:rsid w:val="009B5DAC"/>
    <w:rsid w:val="009B5EF7"/>
    <w:rsid w:val="009B6AC0"/>
    <w:rsid w:val="009B733B"/>
    <w:rsid w:val="009B784F"/>
    <w:rsid w:val="009B78EC"/>
    <w:rsid w:val="009B79BB"/>
    <w:rsid w:val="009B7D90"/>
    <w:rsid w:val="009B7E2F"/>
    <w:rsid w:val="009C0173"/>
    <w:rsid w:val="009C0316"/>
    <w:rsid w:val="009C0475"/>
    <w:rsid w:val="009C0A2A"/>
    <w:rsid w:val="009C0AE0"/>
    <w:rsid w:val="009C1142"/>
    <w:rsid w:val="009C1614"/>
    <w:rsid w:val="009C1878"/>
    <w:rsid w:val="009C1A19"/>
    <w:rsid w:val="009C1C8E"/>
    <w:rsid w:val="009C217F"/>
    <w:rsid w:val="009C2328"/>
    <w:rsid w:val="009C2523"/>
    <w:rsid w:val="009C2877"/>
    <w:rsid w:val="009C2D5E"/>
    <w:rsid w:val="009C2DDE"/>
    <w:rsid w:val="009C37F5"/>
    <w:rsid w:val="009C397C"/>
    <w:rsid w:val="009C3AC4"/>
    <w:rsid w:val="009C3F52"/>
    <w:rsid w:val="009C4095"/>
    <w:rsid w:val="009C41FA"/>
    <w:rsid w:val="009C46F4"/>
    <w:rsid w:val="009C480C"/>
    <w:rsid w:val="009C57C5"/>
    <w:rsid w:val="009C62BE"/>
    <w:rsid w:val="009C6B15"/>
    <w:rsid w:val="009C6B1A"/>
    <w:rsid w:val="009C6CE4"/>
    <w:rsid w:val="009C70CA"/>
    <w:rsid w:val="009C7B91"/>
    <w:rsid w:val="009C7EE9"/>
    <w:rsid w:val="009C7F1B"/>
    <w:rsid w:val="009D0AB1"/>
    <w:rsid w:val="009D190D"/>
    <w:rsid w:val="009D302D"/>
    <w:rsid w:val="009D3445"/>
    <w:rsid w:val="009D361E"/>
    <w:rsid w:val="009D370D"/>
    <w:rsid w:val="009D3AC6"/>
    <w:rsid w:val="009D4030"/>
    <w:rsid w:val="009D4642"/>
    <w:rsid w:val="009D4A0D"/>
    <w:rsid w:val="009D4B0F"/>
    <w:rsid w:val="009D518B"/>
    <w:rsid w:val="009D55CC"/>
    <w:rsid w:val="009D5F49"/>
    <w:rsid w:val="009D6344"/>
    <w:rsid w:val="009D6477"/>
    <w:rsid w:val="009D78CD"/>
    <w:rsid w:val="009E00E1"/>
    <w:rsid w:val="009E0540"/>
    <w:rsid w:val="009E08BF"/>
    <w:rsid w:val="009E0CCB"/>
    <w:rsid w:val="009E16D5"/>
    <w:rsid w:val="009E22AF"/>
    <w:rsid w:val="009E2A1D"/>
    <w:rsid w:val="009E2AB6"/>
    <w:rsid w:val="009E2B35"/>
    <w:rsid w:val="009E2DA9"/>
    <w:rsid w:val="009E2F4B"/>
    <w:rsid w:val="009E368F"/>
    <w:rsid w:val="009E3BF1"/>
    <w:rsid w:val="009E3D23"/>
    <w:rsid w:val="009E3D9B"/>
    <w:rsid w:val="009E43E4"/>
    <w:rsid w:val="009E4545"/>
    <w:rsid w:val="009E4A3B"/>
    <w:rsid w:val="009E4EFF"/>
    <w:rsid w:val="009E597B"/>
    <w:rsid w:val="009E5E23"/>
    <w:rsid w:val="009E61DF"/>
    <w:rsid w:val="009E6443"/>
    <w:rsid w:val="009E6813"/>
    <w:rsid w:val="009E6E40"/>
    <w:rsid w:val="009E765A"/>
    <w:rsid w:val="009F1113"/>
    <w:rsid w:val="009F1C21"/>
    <w:rsid w:val="009F2114"/>
    <w:rsid w:val="009F22AC"/>
    <w:rsid w:val="009F283C"/>
    <w:rsid w:val="009F2905"/>
    <w:rsid w:val="009F2EF2"/>
    <w:rsid w:val="009F3011"/>
    <w:rsid w:val="009F3045"/>
    <w:rsid w:val="009F340E"/>
    <w:rsid w:val="009F3841"/>
    <w:rsid w:val="009F3DC1"/>
    <w:rsid w:val="009F45F4"/>
    <w:rsid w:val="009F4644"/>
    <w:rsid w:val="009F4764"/>
    <w:rsid w:val="009F4C48"/>
    <w:rsid w:val="009F4D01"/>
    <w:rsid w:val="009F53FD"/>
    <w:rsid w:val="009F55A1"/>
    <w:rsid w:val="009F5828"/>
    <w:rsid w:val="009F5CF8"/>
    <w:rsid w:val="009F675E"/>
    <w:rsid w:val="009F6913"/>
    <w:rsid w:val="009F7C8C"/>
    <w:rsid w:val="009F7D87"/>
    <w:rsid w:val="00A005B8"/>
    <w:rsid w:val="00A00669"/>
    <w:rsid w:val="00A00723"/>
    <w:rsid w:val="00A00CAA"/>
    <w:rsid w:val="00A00CB1"/>
    <w:rsid w:val="00A01105"/>
    <w:rsid w:val="00A014A2"/>
    <w:rsid w:val="00A01D32"/>
    <w:rsid w:val="00A026B3"/>
    <w:rsid w:val="00A02E06"/>
    <w:rsid w:val="00A03265"/>
    <w:rsid w:val="00A03439"/>
    <w:rsid w:val="00A0354F"/>
    <w:rsid w:val="00A04883"/>
    <w:rsid w:val="00A0572C"/>
    <w:rsid w:val="00A05818"/>
    <w:rsid w:val="00A05897"/>
    <w:rsid w:val="00A05E86"/>
    <w:rsid w:val="00A05F18"/>
    <w:rsid w:val="00A05F87"/>
    <w:rsid w:val="00A0610A"/>
    <w:rsid w:val="00A06FD7"/>
    <w:rsid w:val="00A07590"/>
    <w:rsid w:val="00A076E0"/>
    <w:rsid w:val="00A07767"/>
    <w:rsid w:val="00A07ECE"/>
    <w:rsid w:val="00A103D4"/>
    <w:rsid w:val="00A1045B"/>
    <w:rsid w:val="00A105FB"/>
    <w:rsid w:val="00A1072F"/>
    <w:rsid w:val="00A10D13"/>
    <w:rsid w:val="00A10D6A"/>
    <w:rsid w:val="00A10E69"/>
    <w:rsid w:val="00A11354"/>
    <w:rsid w:val="00A115B4"/>
    <w:rsid w:val="00A119B9"/>
    <w:rsid w:val="00A11D09"/>
    <w:rsid w:val="00A1203A"/>
    <w:rsid w:val="00A1223B"/>
    <w:rsid w:val="00A1235B"/>
    <w:rsid w:val="00A125D7"/>
    <w:rsid w:val="00A12978"/>
    <w:rsid w:val="00A12B53"/>
    <w:rsid w:val="00A135E9"/>
    <w:rsid w:val="00A13E94"/>
    <w:rsid w:val="00A14E1E"/>
    <w:rsid w:val="00A1526E"/>
    <w:rsid w:val="00A154B1"/>
    <w:rsid w:val="00A16726"/>
    <w:rsid w:val="00A16D1D"/>
    <w:rsid w:val="00A16E8A"/>
    <w:rsid w:val="00A16FBE"/>
    <w:rsid w:val="00A17514"/>
    <w:rsid w:val="00A1769D"/>
    <w:rsid w:val="00A179B4"/>
    <w:rsid w:val="00A17A99"/>
    <w:rsid w:val="00A17B5E"/>
    <w:rsid w:val="00A17BA1"/>
    <w:rsid w:val="00A200D7"/>
    <w:rsid w:val="00A20160"/>
    <w:rsid w:val="00A20A7F"/>
    <w:rsid w:val="00A20F80"/>
    <w:rsid w:val="00A212A3"/>
    <w:rsid w:val="00A214C3"/>
    <w:rsid w:val="00A21766"/>
    <w:rsid w:val="00A21CCE"/>
    <w:rsid w:val="00A22212"/>
    <w:rsid w:val="00A22931"/>
    <w:rsid w:val="00A22B20"/>
    <w:rsid w:val="00A22BA2"/>
    <w:rsid w:val="00A22C7F"/>
    <w:rsid w:val="00A22EB3"/>
    <w:rsid w:val="00A22F3C"/>
    <w:rsid w:val="00A238C9"/>
    <w:rsid w:val="00A239F9"/>
    <w:rsid w:val="00A23DAD"/>
    <w:rsid w:val="00A23EDC"/>
    <w:rsid w:val="00A241CE"/>
    <w:rsid w:val="00A242E5"/>
    <w:rsid w:val="00A254A1"/>
    <w:rsid w:val="00A2596A"/>
    <w:rsid w:val="00A25E09"/>
    <w:rsid w:val="00A25F93"/>
    <w:rsid w:val="00A26600"/>
    <w:rsid w:val="00A26C89"/>
    <w:rsid w:val="00A26F3A"/>
    <w:rsid w:val="00A2794F"/>
    <w:rsid w:val="00A27E12"/>
    <w:rsid w:val="00A27F0E"/>
    <w:rsid w:val="00A301A7"/>
    <w:rsid w:val="00A3073B"/>
    <w:rsid w:val="00A307B5"/>
    <w:rsid w:val="00A30C81"/>
    <w:rsid w:val="00A312A3"/>
    <w:rsid w:val="00A31A50"/>
    <w:rsid w:val="00A31F2B"/>
    <w:rsid w:val="00A3204F"/>
    <w:rsid w:val="00A32343"/>
    <w:rsid w:val="00A323D0"/>
    <w:rsid w:val="00A323D9"/>
    <w:rsid w:val="00A3262B"/>
    <w:rsid w:val="00A32D5F"/>
    <w:rsid w:val="00A33922"/>
    <w:rsid w:val="00A3397C"/>
    <w:rsid w:val="00A3405A"/>
    <w:rsid w:val="00A340F2"/>
    <w:rsid w:val="00A34631"/>
    <w:rsid w:val="00A34782"/>
    <w:rsid w:val="00A347F8"/>
    <w:rsid w:val="00A34B74"/>
    <w:rsid w:val="00A358CB"/>
    <w:rsid w:val="00A35B89"/>
    <w:rsid w:val="00A35EDD"/>
    <w:rsid w:val="00A36B5A"/>
    <w:rsid w:val="00A37158"/>
    <w:rsid w:val="00A3729D"/>
    <w:rsid w:val="00A37501"/>
    <w:rsid w:val="00A37928"/>
    <w:rsid w:val="00A37E53"/>
    <w:rsid w:val="00A37E83"/>
    <w:rsid w:val="00A40694"/>
    <w:rsid w:val="00A40704"/>
    <w:rsid w:val="00A40D9C"/>
    <w:rsid w:val="00A411F3"/>
    <w:rsid w:val="00A4120A"/>
    <w:rsid w:val="00A41227"/>
    <w:rsid w:val="00A41A87"/>
    <w:rsid w:val="00A42B90"/>
    <w:rsid w:val="00A438C7"/>
    <w:rsid w:val="00A43D8C"/>
    <w:rsid w:val="00A44835"/>
    <w:rsid w:val="00A44FDE"/>
    <w:rsid w:val="00A45276"/>
    <w:rsid w:val="00A45348"/>
    <w:rsid w:val="00A45549"/>
    <w:rsid w:val="00A45621"/>
    <w:rsid w:val="00A45E8F"/>
    <w:rsid w:val="00A46280"/>
    <w:rsid w:val="00A46AC2"/>
    <w:rsid w:val="00A47389"/>
    <w:rsid w:val="00A47A5C"/>
    <w:rsid w:val="00A47C27"/>
    <w:rsid w:val="00A47F32"/>
    <w:rsid w:val="00A505F5"/>
    <w:rsid w:val="00A506BD"/>
    <w:rsid w:val="00A50DFA"/>
    <w:rsid w:val="00A51253"/>
    <w:rsid w:val="00A51743"/>
    <w:rsid w:val="00A51855"/>
    <w:rsid w:val="00A51C0F"/>
    <w:rsid w:val="00A53791"/>
    <w:rsid w:val="00A537C2"/>
    <w:rsid w:val="00A539EA"/>
    <w:rsid w:val="00A53E8B"/>
    <w:rsid w:val="00A540C3"/>
    <w:rsid w:val="00A54116"/>
    <w:rsid w:val="00A5484D"/>
    <w:rsid w:val="00A5488D"/>
    <w:rsid w:val="00A54905"/>
    <w:rsid w:val="00A54D8A"/>
    <w:rsid w:val="00A55014"/>
    <w:rsid w:val="00A553B5"/>
    <w:rsid w:val="00A55493"/>
    <w:rsid w:val="00A560B0"/>
    <w:rsid w:val="00A56177"/>
    <w:rsid w:val="00A567CA"/>
    <w:rsid w:val="00A56A83"/>
    <w:rsid w:val="00A57133"/>
    <w:rsid w:val="00A57332"/>
    <w:rsid w:val="00A57AA7"/>
    <w:rsid w:val="00A57B49"/>
    <w:rsid w:val="00A57BEB"/>
    <w:rsid w:val="00A57C62"/>
    <w:rsid w:val="00A600EB"/>
    <w:rsid w:val="00A604B4"/>
    <w:rsid w:val="00A60612"/>
    <w:rsid w:val="00A609F8"/>
    <w:rsid w:val="00A610BD"/>
    <w:rsid w:val="00A614DC"/>
    <w:rsid w:val="00A6199F"/>
    <w:rsid w:val="00A61A4E"/>
    <w:rsid w:val="00A62870"/>
    <w:rsid w:val="00A6336F"/>
    <w:rsid w:val="00A63381"/>
    <w:rsid w:val="00A63555"/>
    <w:rsid w:val="00A64152"/>
    <w:rsid w:val="00A6477E"/>
    <w:rsid w:val="00A65199"/>
    <w:rsid w:val="00A652F2"/>
    <w:rsid w:val="00A6542C"/>
    <w:rsid w:val="00A6561E"/>
    <w:rsid w:val="00A65A57"/>
    <w:rsid w:val="00A65B95"/>
    <w:rsid w:val="00A65E75"/>
    <w:rsid w:val="00A65F02"/>
    <w:rsid w:val="00A65F47"/>
    <w:rsid w:val="00A65F53"/>
    <w:rsid w:val="00A662FE"/>
    <w:rsid w:val="00A66605"/>
    <w:rsid w:val="00A66BA2"/>
    <w:rsid w:val="00A66FA2"/>
    <w:rsid w:val="00A671FD"/>
    <w:rsid w:val="00A6776F"/>
    <w:rsid w:val="00A679D9"/>
    <w:rsid w:val="00A67E92"/>
    <w:rsid w:val="00A7041C"/>
    <w:rsid w:val="00A704D7"/>
    <w:rsid w:val="00A70C18"/>
    <w:rsid w:val="00A70C93"/>
    <w:rsid w:val="00A70D02"/>
    <w:rsid w:val="00A717EF"/>
    <w:rsid w:val="00A72A7C"/>
    <w:rsid w:val="00A72F01"/>
    <w:rsid w:val="00A7366D"/>
    <w:rsid w:val="00A73801"/>
    <w:rsid w:val="00A739D8"/>
    <w:rsid w:val="00A73B13"/>
    <w:rsid w:val="00A74723"/>
    <w:rsid w:val="00A74AC0"/>
    <w:rsid w:val="00A755D5"/>
    <w:rsid w:val="00A75659"/>
    <w:rsid w:val="00A75D3A"/>
    <w:rsid w:val="00A76164"/>
    <w:rsid w:val="00A76FE3"/>
    <w:rsid w:val="00A777A5"/>
    <w:rsid w:val="00A7781C"/>
    <w:rsid w:val="00A77E98"/>
    <w:rsid w:val="00A8036C"/>
    <w:rsid w:val="00A80384"/>
    <w:rsid w:val="00A8044A"/>
    <w:rsid w:val="00A80BB8"/>
    <w:rsid w:val="00A80D10"/>
    <w:rsid w:val="00A80DE6"/>
    <w:rsid w:val="00A80F22"/>
    <w:rsid w:val="00A81405"/>
    <w:rsid w:val="00A81767"/>
    <w:rsid w:val="00A81955"/>
    <w:rsid w:val="00A81CF9"/>
    <w:rsid w:val="00A82326"/>
    <w:rsid w:val="00A82813"/>
    <w:rsid w:val="00A82D01"/>
    <w:rsid w:val="00A82FA8"/>
    <w:rsid w:val="00A83569"/>
    <w:rsid w:val="00A83671"/>
    <w:rsid w:val="00A83CC9"/>
    <w:rsid w:val="00A84A9B"/>
    <w:rsid w:val="00A84C2F"/>
    <w:rsid w:val="00A858A8"/>
    <w:rsid w:val="00A85C6E"/>
    <w:rsid w:val="00A85E10"/>
    <w:rsid w:val="00A86309"/>
    <w:rsid w:val="00A867E8"/>
    <w:rsid w:val="00A86C64"/>
    <w:rsid w:val="00A86C81"/>
    <w:rsid w:val="00A874C1"/>
    <w:rsid w:val="00A87CBC"/>
    <w:rsid w:val="00A87D4E"/>
    <w:rsid w:val="00A901B3"/>
    <w:rsid w:val="00A9021F"/>
    <w:rsid w:val="00A90CA8"/>
    <w:rsid w:val="00A90CDD"/>
    <w:rsid w:val="00A922E3"/>
    <w:rsid w:val="00A92D5B"/>
    <w:rsid w:val="00A92FC7"/>
    <w:rsid w:val="00A93F89"/>
    <w:rsid w:val="00A94048"/>
    <w:rsid w:val="00A946B1"/>
    <w:rsid w:val="00A9523A"/>
    <w:rsid w:val="00A95878"/>
    <w:rsid w:val="00A95F5A"/>
    <w:rsid w:val="00A9608A"/>
    <w:rsid w:val="00A966F8"/>
    <w:rsid w:val="00A96BEC"/>
    <w:rsid w:val="00A96CF8"/>
    <w:rsid w:val="00A97226"/>
    <w:rsid w:val="00A9749A"/>
    <w:rsid w:val="00A978EC"/>
    <w:rsid w:val="00A97CFB"/>
    <w:rsid w:val="00A97D5A"/>
    <w:rsid w:val="00AA089F"/>
    <w:rsid w:val="00AA0C25"/>
    <w:rsid w:val="00AA11E0"/>
    <w:rsid w:val="00AA1A3B"/>
    <w:rsid w:val="00AA1A5D"/>
    <w:rsid w:val="00AA28DD"/>
    <w:rsid w:val="00AA333E"/>
    <w:rsid w:val="00AA35FF"/>
    <w:rsid w:val="00AA3AE4"/>
    <w:rsid w:val="00AA3FFD"/>
    <w:rsid w:val="00AA4098"/>
    <w:rsid w:val="00AA44C0"/>
    <w:rsid w:val="00AA48DC"/>
    <w:rsid w:val="00AA4EB5"/>
    <w:rsid w:val="00AA56AC"/>
    <w:rsid w:val="00AA58BB"/>
    <w:rsid w:val="00AA5CFC"/>
    <w:rsid w:val="00AA5E11"/>
    <w:rsid w:val="00AA5E26"/>
    <w:rsid w:val="00AA5F7D"/>
    <w:rsid w:val="00AA60F5"/>
    <w:rsid w:val="00AA67A9"/>
    <w:rsid w:val="00AA6831"/>
    <w:rsid w:val="00AA692F"/>
    <w:rsid w:val="00AA737E"/>
    <w:rsid w:val="00AA7887"/>
    <w:rsid w:val="00AA79E7"/>
    <w:rsid w:val="00AA7B53"/>
    <w:rsid w:val="00AA7D7D"/>
    <w:rsid w:val="00AA7F22"/>
    <w:rsid w:val="00AB0463"/>
    <w:rsid w:val="00AB05A5"/>
    <w:rsid w:val="00AB0DDE"/>
    <w:rsid w:val="00AB108E"/>
    <w:rsid w:val="00AB16B9"/>
    <w:rsid w:val="00AB178E"/>
    <w:rsid w:val="00AB1C08"/>
    <w:rsid w:val="00AB1C70"/>
    <w:rsid w:val="00AB1DD8"/>
    <w:rsid w:val="00AB1F8C"/>
    <w:rsid w:val="00AB2044"/>
    <w:rsid w:val="00AB276F"/>
    <w:rsid w:val="00AB2A4E"/>
    <w:rsid w:val="00AB2D53"/>
    <w:rsid w:val="00AB2D63"/>
    <w:rsid w:val="00AB2D8E"/>
    <w:rsid w:val="00AB3110"/>
    <w:rsid w:val="00AB342F"/>
    <w:rsid w:val="00AB38EC"/>
    <w:rsid w:val="00AB3A22"/>
    <w:rsid w:val="00AB3DFF"/>
    <w:rsid w:val="00AB3FA1"/>
    <w:rsid w:val="00AB3FC2"/>
    <w:rsid w:val="00AB415D"/>
    <w:rsid w:val="00AB46B9"/>
    <w:rsid w:val="00AB49D8"/>
    <w:rsid w:val="00AB4BB6"/>
    <w:rsid w:val="00AB4E5B"/>
    <w:rsid w:val="00AB4F51"/>
    <w:rsid w:val="00AB505B"/>
    <w:rsid w:val="00AB56AB"/>
    <w:rsid w:val="00AB65C3"/>
    <w:rsid w:val="00AB68A3"/>
    <w:rsid w:val="00AB690C"/>
    <w:rsid w:val="00AB6918"/>
    <w:rsid w:val="00AB6CBA"/>
    <w:rsid w:val="00AB6E08"/>
    <w:rsid w:val="00AB6E23"/>
    <w:rsid w:val="00AB6F8C"/>
    <w:rsid w:val="00AB7520"/>
    <w:rsid w:val="00AB799F"/>
    <w:rsid w:val="00AC001A"/>
    <w:rsid w:val="00AC0141"/>
    <w:rsid w:val="00AC026D"/>
    <w:rsid w:val="00AC068B"/>
    <w:rsid w:val="00AC070F"/>
    <w:rsid w:val="00AC132E"/>
    <w:rsid w:val="00AC1362"/>
    <w:rsid w:val="00AC145F"/>
    <w:rsid w:val="00AC1A13"/>
    <w:rsid w:val="00AC2061"/>
    <w:rsid w:val="00AC251C"/>
    <w:rsid w:val="00AC273C"/>
    <w:rsid w:val="00AC278D"/>
    <w:rsid w:val="00AC29BB"/>
    <w:rsid w:val="00AC385F"/>
    <w:rsid w:val="00AC3998"/>
    <w:rsid w:val="00AC3B31"/>
    <w:rsid w:val="00AC3B47"/>
    <w:rsid w:val="00AC4713"/>
    <w:rsid w:val="00AC495E"/>
    <w:rsid w:val="00AC4EC6"/>
    <w:rsid w:val="00AC4ED0"/>
    <w:rsid w:val="00AC5C60"/>
    <w:rsid w:val="00AC6587"/>
    <w:rsid w:val="00AC6800"/>
    <w:rsid w:val="00AC6AF5"/>
    <w:rsid w:val="00AC6B3B"/>
    <w:rsid w:val="00AC6C90"/>
    <w:rsid w:val="00AC6F36"/>
    <w:rsid w:val="00AC73DB"/>
    <w:rsid w:val="00AD0024"/>
    <w:rsid w:val="00AD0202"/>
    <w:rsid w:val="00AD05F3"/>
    <w:rsid w:val="00AD0A1E"/>
    <w:rsid w:val="00AD0BA7"/>
    <w:rsid w:val="00AD0BDA"/>
    <w:rsid w:val="00AD114E"/>
    <w:rsid w:val="00AD12A7"/>
    <w:rsid w:val="00AD17D6"/>
    <w:rsid w:val="00AD1847"/>
    <w:rsid w:val="00AD2695"/>
    <w:rsid w:val="00AD2712"/>
    <w:rsid w:val="00AD2D7F"/>
    <w:rsid w:val="00AD314D"/>
    <w:rsid w:val="00AD3712"/>
    <w:rsid w:val="00AD384E"/>
    <w:rsid w:val="00AD3D28"/>
    <w:rsid w:val="00AD59B7"/>
    <w:rsid w:val="00AD5F6B"/>
    <w:rsid w:val="00AD64A4"/>
    <w:rsid w:val="00AD6C3F"/>
    <w:rsid w:val="00AD6D70"/>
    <w:rsid w:val="00AE04AC"/>
    <w:rsid w:val="00AE0782"/>
    <w:rsid w:val="00AE11AC"/>
    <w:rsid w:val="00AE17A7"/>
    <w:rsid w:val="00AE19A2"/>
    <w:rsid w:val="00AE1B7E"/>
    <w:rsid w:val="00AE2061"/>
    <w:rsid w:val="00AE25FB"/>
    <w:rsid w:val="00AE2BF3"/>
    <w:rsid w:val="00AE2F1A"/>
    <w:rsid w:val="00AE34BA"/>
    <w:rsid w:val="00AE34DE"/>
    <w:rsid w:val="00AE388B"/>
    <w:rsid w:val="00AE3D90"/>
    <w:rsid w:val="00AE4B72"/>
    <w:rsid w:val="00AE51DD"/>
    <w:rsid w:val="00AE603E"/>
    <w:rsid w:val="00AE61B3"/>
    <w:rsid w:val="00AE6397"/>
    <w:rsid w:val="00AE67D1"/>
    <w:rsid w:val="00AE6A1C"/>
    <w:rsid w:val="00AE6A60"/>
    <w:rsid w:val="00AE6D18"/>
    <w:rsid w:val="00AE751E"/>
    <w:rsid w:val="00AE77C3"/>
    <w:rsid w:val="00AF09ED"/>
    <w:rsid w:val="00AF116A"/>
    <w:rsid w:val="00AF121E"/>
    <w:rsid w:val="00AF1350"/>
    <w:rsid w:val="00AF13BA"/>
    <w:rsid w:val="00AF153F"/>
    <w:rsid w:val="00AF1F40"/>
    <w:rsid w:val="00AF21A9"/>
    <w:rsid w:val="00AF283E"/>
    <w:rsid w:val="00AF2AD0"/>
    <w:rsid w:val="00AF2C04"/>
    <w:rsid w:val="00AF2D87"/>
    <w:rsid w:val="00AF35D5"/>
    <w:rsid w:val="00AF3889"/>
    <w:rsid w:val="00AF3896"/>
    <w:rsid w:val="00AF3A59"/>
    <w:rsid w:val="00AF3C20"/>
    <w:rsid w:val="00AF3CE1"/>
    <w:rsid w:val="00AF3ED9"/>
    <w:rsid w:val="00AF45C6"/>
    <w:rsid w:val="00AF4853"/>
    <w:rsid w:val="00AF4877"/>
    <w:rsid w:val="00AF49F3"/>
    <w:rsid w:val="00AF4A19"/>
    <w:rsid w:val="00AF55A1"/>
    <w:rsid w:val="00AF5DB4"/>
    <w:rsid w:val="00AF5E04"/>
    <w:rsid w:val="00AF5F05"/>
    <w:rsid w:val="00AF5F1A"/>
    <w:rsid w:val="00AF67CF"/>
    <w:rsid w:val="00AF6E77"/>
    <w:rsid w:val="00AF6E90"/>
    <w:rsid w:val="00AF7351"/>
    <w:rsid w:val="00AF761F"/>
    <w:rsid w:val="00AF7CE1"/>
    <w:rsid w:val="00AF7CFC"/>
    <w:rsid w:val="00B000AF"/>
    <w:rsid w:val="00B00504"/>
    <w:rsid w:val="00B014D2"/>
    <w:rsid w:val="00B018C5"/>
    <w:rsid w:val="00B019F0"/>
    <w:rsid w:val="00B02015"/>
    <w:rsid w:val="00B02B4F"/>
    <w:rsid w:val="00B02CC4"/>
    <w:rsid w:val="00B02D41"/>
    <w:rsid w:val="00B034B4"/>
    <w:rsid w:val="00B034C0"/>
    <w:rsid w:val="00B0363B"/>
    <w:rsid w:val="00B03977"/>
    <w:rsid w:val="00B03988"/>
    <w:rsid w:val="00B039BF"/>
    <w:rsid w:val="00B039E7"/>
    <w:rsid w:val="00B03DEC"/>
    <w:rsid w:val="00B0407C"/>
    <w:rsid w:val="00B04273"/>
    <w:rsid w:val="00B0437E"/>
    <w:rsid w:val="00B044FB"/>
    <w:rsid w:val="00B05463"/>
    <w:rsid w:val="00B058EE"/>
    <w:rsid w:val="00B05B91"/>
    <w:rsid w:val="00B05BB6"/>
    <w:rsid w:val="00B05FE9"/>
    <w:rsid w:val="00B06F7D"/>
    <w:rsid w:val="00B0718F"/>
    <w:rsid w:val="00B071F4"/>
    <w:rsid w:val="00B07789"/>
    <w:rsid w:val="00B079D1"/>
    <w:rsid w:val="00B07BC5"/>
    <w:rsid w:val="00B1059E"/>
    <w:rsid w:val="00B118C4"/>
    <w:rsid w:val="00B11CD3"/>
    <w:rsid w:val="00B11F89"/>
    <w:rsid w:val="00B129C4"/>
    <w:rsid w:val="00B12BD8"/>
    <w:rsid w:val="00B12F03"/>
    <w:rsid w:val="00B13070"/>
    <w:rsid w:val="00B130D5"/>
    <w:rsid w:val="00B130FB"/>
    <w:rsid w:val="00B13296"/>
    <w:rsid w:val="00B139C2"/>
    <w:rsid w:val="00B13D14"/>
    <w:rsid w:val="00B13E74"/>
    <w:rsid w:val="00B13EEF"/>
    <w:rsid w:val="00B13EF6"/>
    <w:rsid w:val="00B14562"/>
    <w:rsid w:val="00B145AB"/>
    <w:rsid w:val="00B145F8"/>
    <w:rsid w:val="00B1461C"/>
    <w:rsid w:val="00B1468C"/>
    <w:rsid w:val="00B14B6F"/>
    <w:rsid w:val="00B14FBE"/>
    <w:rsid w:val="00B15702"/>
    <w:rsid w:val="00B159C6"/>
    <w:rsid w:val="00B15F26"/>
    <w:rsid w:val="00B1662B"/>
    <w:rsid w:val="00B166B3"/>
    <w:rsid w:val="00B16714"/>
    <w:rsid w:val="00B16A02"/>
    <w:rsid w:val="00B16C79"/>
    <w:rsid w:val="00B16DA0"/>
    <w:rsid w:val="00B171B2"/>
    <w:rsid w:val="00B1737E"/>
    <w:rsid w:val="00B177B2"/>
    <w:rsid w:val="00B177D2"/>
    <w:rsid w:val="00B17A55"/>
    <w:rsid w:val="00B17FE7"/>
    <w:rsid w:val="00B20351"/>
    <w:rsid w:val="00B206C9"/>
    <w:rsid w:val="00B207A0"/>
    <w:rsid w:val="00B208CA"/>
    <w:rsid w:val="00B20F8C"/>
    <w:rsid w:val="00B211ED"/>
    <w:rsid w:val="00B2179D"/>
    <w:rsid w:val="00B21B77"/>
    <w:rsid w:val="00B223EA"/>
    <w:rsid w:val="00B2283A"/>
    <w:rsid w:val="00B23119"/>
    <w:rsid w:val="00B23183"/>
    <w:rsid w:val="00B238E8"/>
    <w:rsid w:val="00B2392B"/>
    <w:rsid w:val="00B239A3"/>
    <w:rsid w:val="00B243D2"/>
    <w:rsid w:val="00B24AA3"/>
    <w:rsid w:val="00B24BC1"/>
    <w:rsid w:val="00B25B90"/>
    <w:rsid w:val="00B2644A"/>
    <w:rsid w:val="00B26774"/>
    <w:rsid w:val="00B26E18"/>
    <w:rsid w:val="00B272C1"/>
    <w:rsid w:val="00B27747"/>
    <w:rsid w:val="00B27D29"/>
    <w:rsid w:val="00B27DFD"/>
    <w:rsid w:val="00B30955"/>
    <w:rsid w:val="00B318B2"/>
    <w:rsid w:val="00B31D03"/>
    <w:rsid w:val="00B31F94"/>
    <w:rsid w:val="00B3269F"/>
    <w:rsid w:val="00B3280D"/>
    <w:rsid w:val="00B337CD"/>
    <w:rsid w:val="00B33A67"/>
    <w:rsid w:val="00B33EC6"/>
    <w:rsid w:val="00B3419D"/>
    <w:rsid w:val="00B343FE"/>
    <w:rsid w:val="00B34AF1"/>
    <w:rsid w:val="00B34E28"/>
    <w:rsid w:val="00B35991"/>
    <w:rsid w:val="00B35AB3"/>
    <w:rsid w:val="00B36946"/>
    <w:rsid w:val="00B36962"/>
    <w:rsid w:val="00B36ADA"/>
    <w:rsid w:val="00B36D4B"/>
    <w:rsid w:val="00B370E4"/>
    <w:rsid w:val="00B370FB"/>
    <w:rsid w:val="00B37706"/>
    <w:rsid w:val="00B378AD"/>
    <w:rsid w:val="00B37983"/>
    <w:rsid w:val="00B37B13"/>
    <w:rsid w:val="00B37F0F"/>
    <w:rsid w:val="00B40B4E"/>
    <w:rsid w:val="00B40DCC"/>
    <w:rsid w:val="00B40F79"/>
    <w:rsid w:val="00B40FD9"/>
    <w:rsid w:val="00B4107C"/>
    <w:rsid w:val="00B41170"/>
    <w:rsid w:val="00B41D59"/>
    <w:rsid w:val="00B41F9F"/>
    <w:rsid w:val="00B420A5"/>
    <w:rsid w:val="00B43213"/>
    <w:rsid w:val="00B43877"/>
    <w:rsid w:val="00B43A6C"/>
    <w:rsid w:val="00B43CDE"/>
    <w:rsid w:val="00B43F6A"/>
    <w:rsid w:val="00B44734"/>
    <w:rsid w:val="00B44B22"/>
    <w:rsid w:val="00B44FA7"/>
    <w:rsid w:val="00B453E7"/>
    <w:rsid w:val="00B460EF"/>
    <w:rsid w:val="00B46127"/>
    <w:rsid w:val="00B46288"/>
    <w:rsid w:val="00B46748"/>
    <w:rsid w:val="00B4734A"/>
    <w:rsid w:val="00B475EF"/>
    <w:rsid w:val="00B4761E"/>
    <w:rsid w:val="00B47921"/>
    <w:rsid w:val="00B47923"/>
    <w:rsid w:val="00B5022A"/>
    <w:rsid w:val="00B50234"/>
    <w:rsid w:val="00B502C4"/>
    <w:rsid w:val="00B507DB"/>
    <w:rsid w:val="00B50989"/>
    <w:rsid w:val="00B50CF8"/>
    <w:rsid w:val="00B518AB"/>
    <w:rsid w:val="00B51A68"/>
    <w:rsid w:val="00B51AED"/>
    <w:rsid w:val="00B51E48"/>
    <w:rsid w:val="00B51E8D"/>
    <w:rsid w:val="00B520A1"/>
    <w:rsid w:val="00B52337"/>
    <w:rsid w:val="00B52C99"/>
    <w:rsid w:val="00B52E6C"/>
    <w:rsid w:val="00B5373C"/>
    <w:rsid w:val="00B539CF"/>
    <w:rsid w:val="00B53F94"/>
    <w:rsid w:val="00B546E1"/>
    <w:rsid w:val="00B54E72"/>
    <w:rsid w:val="00B55F57"/>
    <w:rsid w:val="00B55FF4"/>
    <w:rsid w:val="00B55FFD"/>
    <w:rsid w:val="00B56546"/>
    <w:rsid w:val="00B56662"/>
    <w:rsid w:val="00B56C93"/>
    <w:rsid w:val="00B57662"/>
    <w:rsid w:val="00B57F12"/>
    <w:rsid w:val="00B61686"/>
    <w:rsid w:val="00B6172F"/>
    <w:rsid w:val="00B61955"/>
    <w:rsid w:val="00B61CB5"/>
    <w:rsid w:val="00B62B0D"/>
    <w:rsid w:val="00B62E04"/>
    <w:rsid w:val="00B635EC"/>
    <w:rsid w:val="00B6363B"/>
    <w:rsid w:val="00B641FB"/>
    <w:rsid w:val="00B64210"/>
    <w:rsid w:val="00B642AF"/>
    <w:rsid w:val="00B64D4E"/>
    <w:rsid w:val="00B65076"/>
    <w:rsid w:val="00B65202"/>
    <w:rsid w:val="00B65852"/>
    <w:rsid w:val="00B65B4B"/>
    <w:rsid w:val="00B66233"/>
    <w:rsid w:val="00B6671A"/>
    <w:rsid w:val="00B66FB4"/>
    <w:rsid w:val="00B67068"/>
    <w:rsid w:val="00B678CC"/>
    <w:rsid w:val="00B67CCE"/>
    <w:rsid w:val="00B70B03"/>
    <w:rsid w:val="00B70E81"/>
    <w:rsid w:val="00B7132A"/>
    <w:rsid w:val="00B71767"/>
    <w:rsid w:val="00B71AAB"/>
    <w:rsid w:val="00B71B68"/>
    <w:rsid w:val="00B71D9D"/>
    <w:rsid w:val="00B73521"/>
    <w:rsid w:val="00B73687"/>
    <w:rsid w:val="00B7393D"/>
    <w:rsid w:val="00B73A0E"/>
    <w:rsid w:val="00B73D3E"/>
    <w:rsid w:val="00B7417D"/>
    <w:rsid w:val="00B74496"/>
    <w:rsid w:val="00B74518"/>
    <w:rsid w:val="00B74A87"/>
    <w:rsid w:val="00B74BEA"/>
    <w:rsid w:val="00B74C6D"/>
    <w:rsid w:val="00B74C87"/>
    <w:rsid w:val="00B7512F"/>
    <w:rsid w:val="00B755B1"/>
    <w:rsid w:val="00B75E64"/>
    <w:rsid w:val="00B7622D"/>
    <w:rsid w:val="00B768FE"/>
    <w:rsid w:val="00B76E3D"/>
    <w:rsid w:val="00B774F7"/>
    <w:rsid w:val="00B777D4"/>
    <w:rsid w:val="00B77BE0"/>
    <w:rsid w:val="00B77D63"/>
    <w:rsid w:val="00B8040C"/>
    <w:rsid w:val="00B8072D"/>
    <w:rsid w:val="00B807AD"/>
    <w:rsid w:val="00B80A29"/>
    <w:rsid w:val="00B80B42"/>
    <w:rsid w:val="00B80D70"/>
    <w:rsid w:val="00B80DBC"/>
    <w:rsid w:val="00B80E2E"/>
    <w:rsid w:val="00B82702"/>
    <w:rsid w:val="00B83407"/>
    <w:rsid w:val="00B8376E"/>
    <w:rsid w:val="00B84784"/>
    <w:rsid w:val="00B84CE5"/>
    <w:rsid w:val="00B85329"/>
    <w:rsid w:val="00B8565C"/>
    <w:rsid w:val="00B85E1B"/>
    <w:rsid w:val="00B86026"/>
    <w:rsid w:val="00B860AA"/>
    <w:rsid w:val="00B86694"/>
    <w:rsid w:val="00B86768"/>
    <w:rsid w:val="00B86813"/>
    <w:rsid w:val="00B86DF0"/>
    <w:rsid w:val="00B87ADE"/>
    <w:rsid w:val="00B87AE0"/>
    <w:rsid w:val="00B87BB5"/>
    <w:rsid w:val="00B900DA"/>
    <w:rsid w:val="00B90C59"/>
    <w:rsid w:val="00B9154E"/>
    <w:rsid w:val="00B92028"/>
    <w:rsid w:val="00B92046"/>
    <w:rsid w:val="00B9304D"/>
    <w:rsid w:val="00B93112"/>
    <w:rsid w:val="00B93F17"/>
    <w:rsid w:val="00B94DEA"/>
    <w:rsid w:val="00B94E79"/>
    <w:rsid w:val="00B95086"/>
    <w:rsid w:val="00B95254"/>
    <w:rsid w:val="00B95A38"/>
    <w:rsid w:val="00B95D0D"/>
    <w:rsid w:val="00B96284"/>
    <w:rsid w:val="00B96321"/>
    <w:rsid w:val="00B963C0"/>
    <w:rsid w:val="00B9653E"/>
    <w:rsid w:val="00B96ADE"/>
    <w:rsid w:val="00B97424"/>
    <w:rsid w:val="00B97490"/>
    <w:rsid w:val="00B97982"/>
    <w:rsid w:val="00B97A4D"/>
    <w:rsid w:val="00B97BA5"/>
    <w:rsid w:val="00BA00EC"/>
    <w:rsid w:val="00BA0263"/>
    <w:rsid w:val="00BA073D"/>
    <w:rsid w:val="00BA0B7A"/>
    <w:rsid w:val="00BA0E29"/>
    <w:rsid w:val="00BA136C"/>
    <w:rsid w:val="00BA200E"/>
    <w:rsid w:val="00BA2C2A"/>
    <w:rsid w:val="00BA2D24"/>
    <w:rsid w:val="00BA367E"/>
    <w:rsid w:val="00BA3681"/>
    <w:rsid w:val="00BA3F37"/>
    <w:rsid w:val="00BA4136"/>
    <w:rsid w:val="00BA427A"/>
    <w:rsid w:val="00BA434E"/>
    <w:rsid w:val="00BA46F6"/>
    <w:rsid w:val="00BA4BB4"/>
    <w:rsid w:val="00BA4DEB"/>
    <w:rsid w:val="00BA5BDE"/>
    <w:rsid w:val="00BA641C"/>
    <w:rsid w:val="00BA6931"/>
    <w:rsid w:val="00BA6DF1"/>
    <w:rsid w:val="00BA7142"/>
    <w:rsid w:val="00BA7461"/>
    <w:rsid w:val="00BA7BDE"/>
    <w:rsid w:val="00BB07BC"/>
    <w:rsid w:val="00BB1906"/>
    <w:rsid w:val="00BB212F"/>
    <w:rsid w:val="00BB2192"/>
    <w:rsid w:val="00BB28BF"/>
    <w:rsid w:val="00BB31BE"/>
    <w:rsid w:val="00BB35E9"/>
    <w:rsid w:val="00BB37A6"/>
    <w:rsid w:val="00BB382F"/>
    <w:rsid w:val="00BB38E2"/>
    <w:rsid w:val="00BB3C5C"/>
    <w:rsid w:val="00BB417A"/>
    <w:rsid w:val="00BB4AD4"/>
    <w:rsid w:val="00BB4D1A"/>
    <w:rsid w:val="00BB5DDC"/>
    <w:rsid w:val="00BB667D"/>
    <w:rsid w:val="00BB714A"/>
    <w:rsid w:val="00BB7741"/>
    <w:rsid w:val="00BC098E"/>
    <w:rsid w:val="00BC15FF"/>
    <w:rsid w:val="00BC174A"/>
    <w:rsid w:val="00BC1AFA"/>
    <w:rsid w:val="00BC1E0A"/>
    <w:rsid w:val="00BC1FF1"/>
    <w:rsid w:val="00BC23AE"/>
    <w:rsid w:val="00BC2B18"/>
    <w:rsid w:val="00BC2BD5"/>
    <w:rsid w:val="00BC2CDB"/>
    <w:rsid w:val="00BC310B"/>
    <w:rsid w:val="00BC36B7"/>
    <w:rsid w:val="00BC51EB"/>
    <w:rsid w:val="00BC5834"/>
    <w:rsid w:val="00BC5886"/>
    <w:rsid w:val="00BC5999"/>
    <w:rsid w:val="00BC6D00"/>
    <w:rsid w:val="00BC7492"/>
    <w:rsid w:val="00BC75F6"/>
    <w:rsid w:val="00BC76A8"/>
    <w:rsid w:val="00BD0246"/>
    <w:rsid w:val="00BD05FE"/>
    <w:rsid w:val="00BD0C9D"/>
    <w:rsid w:val="00BD0D91"/>
    <w:rsid w:val="00BD0E00"/>
    <w:rsid w:val="00BD0E93"/>
    <w:rsid w:val="00BD0F34"/>
    <w:rsid w:val="00BD1573"/>
    <w:rsid w:val="00BD1966"/>
    <w:rsid w:val="00BD2BD1"/>
    <w:rsid w:val="00BD2F79"/>
    <w:rsid w:val="00BD30BD"/>
    <w:rsid w:val="00BD3524"/>
    <w:rsid w:val="00BD36A4"/>
    <w:rsid w:val="00BD43CF"/>
    <w:rsid w:val="00BD4734"/>
    <w:rsid w:val="00BD4A1C"/>
    <w:rsid w:val="00BD4DC3"/>
    <w:rsid w:val="00BD5A5A"/>
    <w:rsid w:val="00BD5A6B"/>
    <w:rsid w:val="00BD5AD0"/>
    <w:rsid w:val="00BD5C29"/>
    <w:rsid w:val="00BD612C"/>
    <w:rsid w:val="00BD638F"/>
    <w:rsid w:val="00BD642C"/>
    <w:rsid w:val="00BD6905"/>
    <w:rsid w:val="00BD6A58"/>
    <w:rsid w:val="00BD6DD6"/>
    <w:rsid w:val="00BD7302"/>
    <w:rsid w:val="00BD7451"/>
    <w:rsid w:val="00BD74A6"/>
    <w:rsid w:val="00BD7543"/>
    <w:rsid w:val="00BD7B73"/>
    <w:rsid w:val="00BD7C20"/>
    <w:rsid w:val="00BD7DEC"/>
    <w:rsid w:val="00BE02C0"/>
    <w:rsid w:val="00BE02EB"/>
    <w:rsid w:val="00BE1245"/>
    <w:rsid w:val="00BE13AA"/>
    <w:rsid w:val="00BE14ED"/>
    <w:rsid w:val="00BE1732"/>
    <w:rsid w:val="00BE1F01"/>
    <w:rsid w:val="00BE25ED"/>
    <w:rsid w:val="00BE2C64"/>
    <w:rsid w:val="00BE2F53"/>
    <w:rsid w:val="00BE49E6"/>
    <w:rsid w:val="00BE5505"/>
    <w:rsid w:val="00BE56C1"/>
    <w:rsid w:val="00BE5AA7"/>
    <w:rsid w:val="00BE6040"/>
    <w:rsid w:val="00BE6448"/>
    <w:rsid w:val="00BE6DBD"/>
    <w:rsid w:val="00BE6F6A"/>
    <w:rsid w:val="00BE7000"/>
    <w:rsid w:val="00BE70DB"/>
    <w:rsid w:val="00BE7146"/>
    <w:rsid w:val="00BE72FD"/>
    <w:rsid w:val="00BE738A"/>
    <w:rsid w:val="00BE7745"/>
    <w:rsid w:val="00BE7810"/>
    <w:rsid w:val="00BE7CB0"/>
    <w:rsid w:val="00BE7D9E"/>
    <w:rsid w:val="00BE7E4B"/>
    <w:rsid w:val="00BE7F95"/>
    <w:rsid w:val="00BE7FD5"/>
    <w:rsid w:val="00BF0269"/>
    <w:rsid w:val="00BF0291"/>
    <w:rsid w:val="00BF1943"/>
    <w:rsid w:val="00BF1AB1"/>
    <w:rsid w:val="00BF1B38"/>
    <w:rsid w:val="00BF1C9D"/>
    <w:rsid w:val="00BF1CF0"/>
    <w:rsid w:val="00BF1F73"/>
    <w:rsid w:val="00BF2DD9"/>
    <w:rsid w:val="00BF35FA"/>
    <w:rsid w:val="00BF3BE7"/>
    <w:rsid w:val="00BF3D87"/>
    <w:rsid w:val="00BF47C6"/>
    <w:rsid w:val="00BF531E"/>
    <w:rsid w:val="00BF542B"/>
    <w:rsid w:val="00BF5482"/>
    <w:rsid w:val="00BF62C8"/>
    <w:rsid w:val="00BF68F5"/>
    <w:rsid w:val="00BF6937"/>
    <w:rsid w:val="00BF6D85"/>
    <w:rsid w:val="00BF6EA4"/>
    <w:rsid w:val="00BF751A"/>
    <w:rsid w:val="00BF75E5"/>
    <w:rsid w:val="00BF7743"/>
    <w:rsid w:val="00BF7DF4"/>
    <w:rsid w:val="00C00393"/>
    <w:rsid w:val="00C0097C"/>
    <w:rsid w:val="00C01234"/>
    <w:rsid w:val="00C013CA"/>
    <w:rsid w:val="00C01410"/>
    <w:rsid w:val="00C01541"/>
    <w:rsid w:val="00C017FB"/>
    <w:rsid w:val="00C01D3E"/>
    <w:rsid w:val="00C0204B"/>
    <w:rsid w:val="00C021E6"/>
    <w:rsid w:val="00C02283"/>
    <w:rsid w:val="00C02E86"/>
    <w:rsid w:val="00C03675"/>
    <w:rsid w:val="00C03790"/>
    <w:rsid w:val="00C03FBB"/>
    <w:rsid w:val="00C041F9"/>
    <w:rsid w:val="00C04483"/>
    <w:rsid w:val="00C04649"/>
    <w:rsid w:val="00C048F9"/>
    <w:rsid w:val="00C04968"/>
    <w:rsid w:val="00C04DD8"/>
    <w:rsid w:val="00C04EE4"/>
    <w:rsid w:val="00C0522A"/>
    <w:rsid w:val="00C05A70"/>
    <w:rsid w:val="00C05BEC"/>
    <w:rsid w:val="00C05ED5"/>
    <w:rsid w:val="00C06564"/>
    <w:rsid w:val="00C0675F"/>
    <w:rsid w:val="00C06996"/>
    <w:rsid w:val="00C069DB"/>
    <w:rsid w:val="00C0704D"/>
    <w:rsid w:val="00C1046B"/>
    <w:rsid w:val="00C1060C"/>
    <w:rsid w:val="00C10B2F"/>
    <w:rsid w:val="00C10F82"/>
    <w:rsid w:val="00C115E2"/>
    <w:rsid w:val="00C11DFC"/>
    <w:rsid w:val="00C11FA3"/>
    <w:rsid w:val="00C130B9"/>
    <w:rsid w:val="00C134C8"/>
    <w:rsid w:val="00C136CD"/>
    <w:rsid w:val="00C13D08"/>
    <w:rsid w:val="00C13D3F"/>
    <w:rsid w:val="00C13DB2"/>
    <w:rsid w:val="00C140A4"/>
    <w:rsid w:val="00C142A9"/>
    <w:rsid w:val="00C14B55"/>
    <w:rsid w:val="00C14F6D"/>
    <w:rsid w:val="00C15186"/>
    <w:rsid w:val="00C1538C"/>
    <w:rsid w:val="00C1546D"/>
    <w:rsid w:val="00C15596"/>
    <w:rsid w:val="00C16527"/>
    <w:rsid w:val="00C169C8"/>
    <w:rsid w:val="00C171EB"/>
    <w:rsid w:val="00C17381"/>
    <w:rsid w:val="00C17AA3"/>
    <w:rsid w:val="00C17C8C"/>
    <w:rsid w:val="00C20933"/>
    <w:rsid w:val="00C20C4D"/>
    <w:rsid w:val="00C21300"/>
    <w:rsid w:val="00C2168F"/>
    <w:rsid w:val="00C21EFD"/>
    <w:rsid w:val="00C2218C"/>
    <w:rsid w:val="00C239E4"/>
    <w:rsid w:val="00C23CE5"/>
    <w:rsid w:val="00C23F3D"/>
    <w:rsid w:val="00C242A8"/>
    <w:rsid w:val="00C2451C"/>
    <w:rsid w:val="00C24583"/>
    <w:rsid w:val="00C248C6"/>
    <w:rsid w:val="00C24CDB"/>
    <w:rsid w:val="00C25A67"/>
    <w:rsid w:val="00C2656B"/>
    <w:rsid w:val="00C27046"/>
    <w:rsid w:val="00C279FB"/>
    <w:rsid w:val="00C27DC5"/>
    <w:rsid w:val="00C300B0"/>
    <w:rsid w:val="00C30282"/>
    <w:rsid w:val="00C305A0"/>
    <w:rsid w:val="00C30779"/>
    <w:rsid w:val="00C30CD1"/>
    <w:rsid w:val="00C30D1E"/>
    <w:rsid w:val="00C30DF0"/>
    <w:rsid w:val="00C30FC3"/>
    <w:rsid w:val="00C310A4"/>
    <w:rsid w:val="00C31444"/>
    <w:rsid w:val="00C31A10"/>
    <w:rsid w:val="00C31A38"/>
    <w:rsid w:val="00C322D4"/>
    <w:rsid w:val="00C32388"/>
    <w:rsid w:val="00C325D6"/>
    <w:rsid w:val="00C33398"/>
    <w:rsid w:val="00C33428"/>
    <w:rsid w:val="00C3397F"/>
    <w:rsid w:val="00C33B3E"/>
    <w:rsid w:val="00C34107"/>
    <w:rsid w:val="00C341AC"/>
    <w:rsid w:val="00C3457B"/>
    <w:rsid w:val="00C34BA0"/>
    <w:rsid w:val="00C34D47"/>
    <w:rsid w:val="00C34DF5"/>
    <w:rsid w:val="00C356DC"/>
    <w:rsid w:val="00C35937"/>
    <w:rsid w:val="00C35DA8"/>
    <w:rsid w:val="00C35F70"/>
    <w:rsid w:val="00C36280"/>
    <w:rsid w:val="00C36439"/>
    <w:rsid w:val="00C365B0"/>
    <w:rsid w:val="00C366AA"/>
    <w:rsid w:val="00C36AA6"/>
    <w:rsid w:val="00C36C52"/>
    <w:rsid w:val="00C37625"/>
    <w:rsid w:val="00C377E4"/>
    <w:rsid w:val="00C37C02"/>
    <w:rsid w:val="00C4026E"/>
    <w:rsid w:val="00C40AEC"/>
    <w:rsid w:val="00C40DBB"/>
    <w:rsid w:val="00C41324"/>
    <w:rsid w:val="00C42104"/>
    <w:rsid w:val="00C423E9"/>
    <w:rsid w:val="00C424C8"/>
    <w:rsid w:val="00C42571"/>
    <w:rsid w:val="00C43135"/>
    <w:rsid w:val="00C4396E"/>
    <w:rsid w:val="00C4457E"/>
    <w:rsid w:val="00C44AB7"/>
    <w:rsid w:val="00C450AE"/>
    <w:rsid w:val="00C451E7"/>
    <w:rsid w:val="00C458B1"/>
    <w:rsid w:val="00C4595C"/>
    <w:rsid w:val="00C45C35"/>
    <w:rsid w:val="00C45FB8"/>
    <w:rsid w:val="00C464BF"/>
    <w:rsid w:val="00C47971"/>
    <w:rsid w:val="00C50441"/>
    <w:rsid w:val="00C5065B"/>
    <w:rsid w:val="00C50902"/>
    <w:rsid w:val="00C50EEA"/>
    <w:rsid w:val="00C50F2D"/>
    <w:rsid w:val="00C515D5"/>
    <w:rsid w:val="00C51782"/>
    <w:rsid w:val="00C51851"/>
    <w:rsid w:val="00C519BE"/>
    <w:rsid w:val="00C51C7C"/>
    <w:rsid w:val="00C51F6E"/>
    <w:rsid w:val="00C5222F"/>
    <w:rsid w:val="00C52DCE"/>
    <w:rsid w:val="00C52DD4"/>
    <w:rsid w:val="00C53149"/>
    <w:rsid w:val="00C533C1"/>
    <w:rsid w:val="00C53504"/>
    <w:rsid w:val="00C53532"/>
    <w:rsid w:val="00C536A9"/>
    <w:rsid w:val="00C5388D"/>
    <w:rsid w:val="00C53F8D"/>
    <w:rsid w:val="00C54010"/>
    <w:rsid w:val="00C543ED"/>
    <w:rsid w:val="00C548B0"/>
    <w:rsid w:val="00C54C00"/>
    <w:rsid w:val="00C556E0"/>
    <w:rsid w:val="00C56025"/>
    <w:rsid w:val="00C560BB"/>
    <w:rsid w:val="00C564AB"/>
    <w:rsid w:val="00C56750"/>
    <w:rsid w:val="00C570C7"/>
    <w:rsid w:val="00C57478"/>
    <w:rsid w:val="00C57549"/>
    <w:rsid w:val="00C57680"/>
    <w:rsid w:val="00C57F7E"/>
    <w:rsid w:val="00C611BA"/>
    <w:rsid w:val="00C619AC"/>
    <w:rsid w:val="00C61D19"/>
    <w:rsid w:val="00C61EE7"/>
    <w:rsid w:val="00C61FD9"/>
    <w:rsid w:val="00C620D4"/>
    <w:rsid w:val="00C621E8"/>
    <w:rsid w:val="00C622B9"/>
    <w:rsid w:val="00C626B2"/>
    <w:rsid w:val="00C628F3"/>
    <w:rsid w:val="00C63231"/>
    <w:rsid w:val="00C635F5"/>
    <w:rsid w:val="00C63AA3"/>
    <w:rsid w:val="00C63B9A"/>
    <w:rsid w:val="00C63C48"/>
    <w:rsid w:val="00C647A0"/>
    <w:rsid w:val="00C64894"/>
    <w:rsid w:val="00C64A8A"/>
    <w:rsid w:val="00C64C4C"/>
    <w:rsid w:val="00C64D3B"/>
    <w:rsid w:val="00C65141"/>
    <w:rsid w:val="00C65205"/>
    <w:rsid w:val="00C660FB"/>
    <w:rsid w:val="00C6696F"/>
    <w:rsid w:val="00C66985"/>
    <w:rsid w:val="00C66B68"/>
    <w:rsid w:val="00C66B8D"/>
    <w:rsid w:val="00C66DC7"/>
    <w:rsid w:val="00C66E14"/>
    <w:rsid w:val="00C671F6"/>
    <w:rsid w:val="00C67BDC"/>
    <w:rsid w:val="00C67D64"/>
    <w:rsid w:val="00C700C7"/>
    <w:rsid w:val="00C70136"/>
    <w:rsid w:val="00C704B3"/>
    <w:rsid w:val="00C705A9"/>
    <w:rsid w:val="00C7090E"/>
    <w:rsid w:val="00C70B50"/>
    <w:rsid w:val="00C70D0D"/>
    <w:rsid w:val="00C70D48"/>
    <w:rsid w:val="00C70FCB"/>
    <w:rsid w:val="00C70FEB"/>
    <w:rsid w:val="00C71546"/>
    <w:rsid w:val="00C72F4F"/>
    <w:rsid w:val="00C73141"/>
    <w:rsid w:val="00C7389A"/>
    <w:rsid w:val="00C73948"/>
    <w:rsid w:val="00C739BE"/>
    <w:rsid w:val="00C73BEC"/>
    <w:rsid w:val="00C746A9"/>
    <w:rsid w:val="00C74A4D"/>
    <w:rsid w:val="00C74ACA"/>
    <w:rsid w:val="00C7518F"/>
    <w:rsid w:val="00C751A6"/>
    <w:rsid w:val="00C75599"/>
    <w:rsid w:val="00C755FA"/>
    <w:rsid w:val="00C75AA4"/>
    <w:rsid w:val="00C75AD8"/>
    <w:rsid w:val="00C769F7"/>
    <w:rsid w:val="00C76A3A"/>
    <w:rsid w:val="00C76BBD"/>
    <w:rsid w:val="00C76EAE"/>
    <w:rsid w:val="00C77652"/>
    <w:rsid w:val="00C77C3F"/>
    <w:rsid w:val="00C77DC2"/>
    <w:rsid w:val="00C77E16"/>
    <w:rsid w:val="00C80452"/>
    <w:rsid w:val="00C81169"/>
    <w:rsid w:val="00C81265"/>
    <w:rsid w:val="00C8179E"/>
    <w:rsid w:val="00C819F0"/>
    <w:rsid w:val="00C826BB"/>
    <w:rsid w:val="00C82BCA"/>
    <w:rsid w:val="00C83515"/>
    <w:rsid w:val="00C83FD2"/>
    <w:rsid w:val="00C84328"/>
    <w:rsid w:val="00C85254"/>
    <w:rsid w:val="00C854E9"/>
    <w:rsid w:val="00C8626F"/>
    <w:rsid w:val="00C865DD"/>
    <w:rsid w:val="00C86607"/>
    <w:rsid w:val="00C870E7"/>
    <w:rsid w:val="00C87703"/>
    <w:rsid w:val="00C904EE"/>
    <w:rsid w:val="00C91560"/>
    <w:rsid w:val="00C91A3D"/>
    <w:rsid w:val="00C92071"/>
    <w:rsid w:val="00C921DE"/>
    <w:rsid w:val="00C92327"/>
    <w:rsid w:val="00C925CA"/>
    <w:rsid w:val="00C92CAB"/>
    <w:rsid w:val="00C92E4F"/>
    <w:rsid w:val="00C9309B"/>
    <w:rsid w:val="00C933D7"/>
    <w:rsid w:val="00C93B74"/>
    <w:rsid w:val="00C93D5B"/>
    <w:rsid w:val="00C93FEE"/>
    <w:rsid w:val="00C93FFE"/>
    <w:rsid w:val="00C943D9"/>
    <w:rsid w:val="00C951D0"/>
    <w:rsid w:val="00C954C3"/>
    <w:rsid w:val="00C95702"/>
    <w:rsid w:val="00C96246"/>
    <w:rsid w:val="00C965C5"/>
    <w:rsid w:val="00C96B3D"/>
    <w:rsid w:val="00C96FCF"/>
    <w:rsid w:val="00C9704B"/>
    <w:rsid w:val="00C974D9"/>
    <w:rsid w:val="00C97C28"/>
    <w:rsid w:val="00C97E95"/>
    <w:rsid w:val="00CA0014"/>
    <w:rsid w:val="00CA02C5"/>
    <w:rsid w:val="00CA0A75"/>
    <w:rsid w:val="00CA0B4B"/>
    <w:rsid w:val="00CA13D8"/>
    <w:rsid w:val="00CA14CF"/>
    <w:rsid w:val="00CA18AF"/>
    <w:rsid w:val="00CA25D5"/>
    <w:rsid w:val="00CA2B6C"/>
    <w:rsid w:val="00CA2FA5"/>
    <w:rsid w:val="00CA316F"/>
    <w:rsid w:val="00CA39CD"/>
    <w:rsid w:val="00CA39F8"/>
    <w:rsid w:val="00CA54A0"/>
    <w:rsid w:val="00CA5561"/>
    <w:rsid w:val="00CA58DF"/>
    <w:rsid w:val="00CA5A9E"/>
    <w:rsid w:val="00CA5CE5"/>
    <w:rsid w:val="00CA5F83"/>
    <w:rsid w:val="00CA5FFF"/>
    <w:rsid w:val="00CA63CE"/>
    <w:rsid w:val="00CA64D5"/>
    <w:rsid w:val="00CA6EDF"/>
    <w:rsid w:val="00CA7601"/>
    <w:rsid w:val="00CA7BA5"/>
    <w:rsid w:val="00CB0117"/>
    <w:rsid w:val="00CB0330"/>
    <w:rsid w:val="00CB0901"/>
    <w:rsid w:val="00CB0A9A"/>
    <w:rsid w:val="00CB1115"/>
    <w:rsid w:val="00CB12F8"/>
    <w:rsid w:val="00CB1413"/>
    <w:rsid w:val="00CB2438"/>
    <w:rsid w:val="00CB27DD"/>
    <w:rsid w:val="00CB29A2"/>
    <w:rsid w:val="00CB29FD"/>
    <w:rsid w:val="00CB2A94"/>
    <w:rsid w:val="00CB2ABF"/>
    <w:rsid w:val="00CB2C5B"/>
    <w:rsid w:val="00CB2DDE"/>
    <w:rsid w:val="00CB3972"/>
    <w:rsid w:val="00CB39F1"/>
    <w:rsid w:val="00CB3D8C"/>
    <w:rsid w:val="00CB440E"/>
    <w:rsid w:val="00CB4BEF"/>
    <w:rsid w:val="00CB4EA7"/>
    <w:rsid w:val="00CB6482"/>
    <w:rsid w:val="00CB6962"/>
    <w:rsid w:val="00CB7149"/>
    <w:rsid w:val="00CB751C"/>
    <w:rsid w:val="00CB78F7"/>
    <w:rsid w:val="00CC035D"/>
    <w:rsid w:val="00CC04BD"/>
    <w:rsid w:val="00CC0687"/>
    <w:rsid w:val="00CC0B44"/>
    <w:rsid w:val="00CC1188"/>
    <w:rsid w:val="00CC12BE"/>
    <w:rsid w:val="00CC194A"/>
    <w:rsid w:val="00CC19C8"/>
    <w:rsid w:val="00CC1BA5"/>
    <w:rsid w:val="00CC1F50"/>
    <w:rsid w:val="00CC22C0"/>
    <w:rsid w:val="00CC2980"/>
    <w:rsid w:val="00CC2C34"/>
    <w:rsid w:val="00CC2F11"/>
    <w:rsid w:val="00CC3115"/>
    <w:rsid w:val="00CC3683"/>
    <w:rsid w:val="00CC405C"/>
    <w:rsid w:val="00CC4437"/>
    <w:rsid w:val="00CC4C99"/>
    <w:rsid w:val="00CC4E7D"/>
    <w:rsid w:val="00CC5BF4"/>
    <w:rsid w:val="00CC5C5E"/>
    <w:rsid w:val="00CC64AF"/>
    <w:rsid w:val="00CC662D"/>
    <w:rsid w:val="00CC67D4"/>
    <w:rsid w:val="00CC688A"/>
    <w:rsid w:val="00CC6960"/>
    <w:rsid w:val="00CC69BA"/>
    <w:rsid w:val="00CC795A"/>
    <w:rsid w:val="00CC7AF2"/>
    <w:rsid w:val="00CC7C59"/>
    <w:rsid w:val="00CC7CF2"/>
    <w:rsid w:val="00CC7D88"/>
    <w:rsid w:val="00CD0150"/>
    <w:rsid w:val="00CD064F"/>
    <w:rsid w:val="00CD10D2"/>
    <w:rsid w:val="00CD1199"/>
    <w:rsid w:val="00CD11D4"/>
    <w:rsid w:val="00CD1365"/>
    <w:rsid w:val="00CD14A4"/>
    <w:rsid w:val="00CD177C"/>
    <w:rsid w:val="00CD21EA"/>
    <w:rsid w:val="00CD247D"/>
    <w:rsid w:val="00CD25A7"/>
    <w:rsid w:val="00CD2669"/>
    <w:rsid w:val="00CD26DC"/>
    <w:rsid w:val="00CD2F8A"/>
    <w:rsid w:val="00CD3B66"/>
    <w:rsid w:val="00CD3B9A"/>
    <w:rsid w:val="00CD3F94"/>
    <w:rsid w:val="00CD40F3"/>
    <w:rsid w:val="00CD42CF"/>
    <w:rsid w:val="00CD4354"/>
    <w:rsid w:val="00CD4B93"/>
    <w:rsid w:val="00CD4CCA"/>
    <w:rsid w:val="00CD4EB3"/>
    <w:rsid w:val="00CD5021"/>
    <w:rsid w:val="00CD569D"/>
    <w:rsid w:val="00CD5C26"/>
    <w:rsid w:val="00CD60BE"/>
    <w:rsid w:val="00CD61BD"/>
    <w:rsid w:val="00CD6298"/>
    <w:rsid w:val="00CD65FF"/>
    <w:rsid w:val="00CD6A92"/>
    <w:rsid w:val="00CD7164"/>
    <w:rsid w:val="00CD7C25"/>
    <w:rsid w:val="00CD7E1E"/>
    <w:rsid w:val="00CE09AF"/>
    <w:rsid w:val="00CE0B98"/>
    <w:rsid w:val="00CE0E1E"/>
    <w:rsid w:val="00CE0FE4"/>
    <w:rsid w:val="00CE1529"/>
    <w:rsid w:val="00CE1D9D"/>
    <w:rsid w:val="00CE2981"/>
    <w:rsid w:val="00CE3C02"/>
    <w:rsid w:val="00CE42DA"/>
    <w:rsid w:val="00CE5056"/>
    <w:rsid w:val="00CE5093"/>
    <w:rsid w:val="00CE5525"/>
    <w:rsid w:val="00CE5BE3"/>
    <w:rsid w:val="00CE6145"/>
    <w:rsid w:val="00CE6222"/>
    <w:rsid w:val="00CE6363"/>
    <w:rsid w:val="00CE65F6"/>
    <w:rsid w:val="00CE6A9B"/>
    <w:rsid w:val="00CE7455"/>
    <w:rsid w:val="00CE78F7"/>
    <w:rsid w:val="00CE7A6C"/>
    <w:rsid w:val="00CE7D5D"/>
    <w:rsid w:val="00CF03AE"/>
    <w:rsid w:val="00CF09CA"/>
    <w:rsid w:val="00CF16E1"/>
    <w:rsid w:val="00CF1EC6"/>
    <w:rsid w:val="00CF208D"/>
    <w:rsid w:val="00CF20F8"/>
    <w:rsid w:val="00CF25A8"/>
    <w:rsid w:val="00CF2AD3"/>
    <w:rsid w:val="00CF2D44"/>
    <w:rsid w:val="00CF3D87"/>
    <w:rsid w:val="00CF3ECC"/>
    <w:rsid w:val="00CF3F27"/>
    <w:rsid w:val="00CF431D"/>
    <w:rsid w:val="00CF4533"/>
    <w:rsid w:val="00CF485A"/>
    <w:rsid w:val="00CF4D75"/>
    <w:rsid w:val="00CF60B9"/>
    <w:rsid w:val="00CF63DB"/>
    <w:rsid w:val="00CF6A7E"/>
    <w:rsid w:val="00CF7516"/>
    <w:rsid w:val="00D014ED"/>
    <w:rsid w:val="00D0203A"/>
    <w:rsid w:val="00D0283A"/>
    <w:rsid w:val="00D028EF"/>
    <w:rsid w:val="00D02A4D"/>
    <w:rsid w:val="00D02CF1"/>
    <w:rsid w:val="00D02E8E"/>
    <w:rsid w:val="00D02F64"/>
    <w:rsid w:val="00D0316F"/>
    <w:rsid w:val="00D0326B"/>
    <w:rsid w:val="00D032C1"/>
    <w:rsid w:val="00D04047"/>
    <w:rsid w:val="00D0406A"/>
    <w:rsid w:val="00D044B5"/>
    <w:rsid w:val="00D0497F"/>
    <w:rsid w:val="00D04B2E"/>
    <w:rsid w:val="00D05770"/>
    <w:rsid w:val="00D0582C"/>
    <w:rsid w:val="00D05AC9"/>
    <w:rsid w:val="00D05E2F"/>
    <w:rsid w:val="00D063A8"/>
    <w:rsid w:val="00D07005"/>
    <w:rsid w:val="00D07E4C"/>
    <w:rsid w:val="00D102EC"/>
    <w:rsid w:val="00D1094B"/>
    <w:rsid w:val="00D10CBC"/>
    <w:rsid w:val="00D1140B"/>
    <w:rsid w:val="00D115AA"/>
    <w:rsid w:val="00D116CA"/>
    <w:rsid w:val="00D1173F"/>
    <w:rsid w:val="00D1192A"/>
    <w:rsid w:val="00D1199D"/>
    <w:rsid w:val="00D11B0F"/>
    <w:rsid w:val="00D127BA"/>
    <w:rsid w:val="00D12B33"/>
    <w:rsid w:val="00D135CA"/>
    <w:rsid w:val="00D13927"/>
    <w:rsid w:val="00D14061"/>
    <w:rsid w:val="00D1484D"/>
    <w:rsid w:val="00D14EDD"/>
    <w:rsid w:val="00D1507A"/>
    <w:rsid w:val="00D159BC"/>
    <w:rsid w:val="00D168D5"/>
    <w:rsid w:val="00D16B7B"/>
    <w:rsid w:val="00D16EDD"/>
    <w:rsid w:val="00D16EEB"/>
    <w:rsid w:val="00D17380"/>
    <w:rsid w:val="00D17401"/>
    <w:rsid w:val="00D174D2"/>
    <w:rsid w:val="00D176C6"/>
    <w:rsid w:val="00D17B4B"/>
    <w:rsid w:val="00D17F6E"/>
    <w:rsid w:val="00D202D3"/>
    <w:rsid w:val="00D203C8"/>
    <w:rsid w:val="00D209C1"/>
    <w:rsid w:val="00D20D12"/>
    <w:rsid w:val="00D20FAA"/>
    <w:rsid w:val="00D215B3"/>
    <w:rsid w:val="00D22207"/>
    <w:rsid w:val="00D2247E"/>
    <w:rsid w:val="00D2261B"/>
    <w:rsid w:val="00D227A7"/>
    <w:rsid w:val="00D22C6C"/>
    <w:rsid w:val="00D22F78"/>
    <w:rsid w:val="00D232C1"/>
    <w:rsid w:val="00D2367F"/>
    <w:rsid w:val="00D23CAC"/>
    <w:rsid w:val="00D23EE7"/>
    <w:rsid w:val="00D24483"/>
    <w:rsid w:val="00D2531D"/>
    <w:rsid w:val="00D2568E"/>
    <w:rsid w:val="00D25A7E"/>
    <w:rsid w:val="00D25D33"/>
    <w:rsid w:val="00D2611B"/>
    <w:rsid w:val="00D26453"/>
    <w:rsid w:val="00D26C57"/>
    <w:rsid w:val="00D26D74"/>
    <w:rsid w:val="00D271F6"/>
    <w:rsid w:val="00D27308"/>
    <w:rsid w:val="00D2744A"/>
    <w:rsid w:val="00D274D8"/>
    <w:rsid w:val="00D2759E"/>
    <w:rsid w:val="00D27EEF"/>
    <w:rsid w:val="00D302E1"/>
    <w:rsid w:val="00D305B5"/>
    <w:rsid w:val="00D30725"/>
    <w:rsid w:val="00D30957"/>
    <w:rsid w:val="00D30E8B"/>
    <w:rsid w:val="00D3156C"/>
    <w:rsid w:val="00D31AB5"/>
    <w:rsid w:val="00D31E13"/>
    <w:rsid w:val="00D32762"/>
    <w:rsid w:val="00D328AE"/>
    <w:rsid w:val="00D32AE6"/>
    <w:rsid w:val="00D32C76"/>
    <w:rsid w:val="00D33102"/>
    <w:rsid w:val="00D3359B"/>
    <w:rsid w:val="00D335CB"/>
    <w:rsid w:val="00D33AB7"/>
    <w:rsid w:val="00D33D1C"/>
    <w:rsid w:val="00D33D7B"/>
    <w:rsid w:val="00D33E02"/>
    <w:rsid w:val="00D3402F"/>
    <w:rsid w:val="00D348DC"/>
    <w:rsid w:val="00D34930"/>
    <w:rsid w:val="00D34E63"/>
    <w:rsid w:val="00D35278"/>
    <w:rsid w:val="00D3538F"/>
    <w:rsid w:val="00D35766"/>
    <w:rsid w:val="00D358AD"/>
    <w:rsid w:val="00D35F71"/>
    <w:rsid w:val="00D360F7"/>
    <w:rsid w:val="00D36392"/>
    <w:rsid w:val="00D36417"/>
    <w:rsid w:val="00D36711"/>
    <w:rsid w:val="00D372F1"/>
    <w:rsid w:val="00D37C37"/>
    <w:rsid w:val="00D40388"/>
    <w:rsid w:val="00D4083C"/>
    <w:rsid w:val="00D409CD"/>
    <w:rsid w:val="00D40E11"/>
    <w:rsid w:val="00D40F16"/>
    <w:rsid w:val="00D41748"/>
    <w:rsid w:val="00D41F64"/>
    <w:rsid w:val="00D42460"/>
    <w:rsid w:val="00D4277B"/>
    <w:rsid w:val="00D42B6A"/>
    <w:rsid w:val="00D43390"/>
    <w:rsid w:val="00D43632"/>
    <w:rsid w:val="00D437B4"/>
    <w:rsid w:val="00D43B1D"/>
    <w:rsid w:val="00D44048"/>
    <w:rsid w:val="00D44BCC"/>
    <w:rsid w:val="00D453BD"/>
    <w:rsid w:val="00D45408"/>
    <w:rsid w:val="00D46306"/>
    <w:rsid w:val="00D46585"/>
    <w:rsid w:val="00D46586"/>
    <w:rsid w:val="00D46607"/>
    <w:rsid w:val="00D4735B"/>
    <w:rsid w:val="00D47866"/>
    <w:rsid w:val="00D47C08"/>
    <w:rsid w:val="00D47D58"/>
    <w:rsid w:val="00D47E72"/>
    <w:rsid w:val="00D50624"/>
    <w:rsid w:val="00D506B6"/>
    <w:rsid w:val="00D50D0B"/>
    <w:rsid w:val="00D50E10"/>
    <w:rsid w:val="00D50E7B"/>
    <w:rsid w:val="00D518BB"/>
    <w:rsid w:val="00D52055"/>
    <w:rsid w:val="00D52B8D"/>
    <w:rsid w:val="00D52C14"/>
    <w:rsid w:val="00D53458"/>
    <w:rsid w:val="00D5354E"/>
    <w:rsid w:val="00D54429"/>
    <w:rsid w:val="00D5448E"/>
    <w:rsid w:val="00D5519E"/>
    <w:rsid w:val="00D553D1"/>
    <w:rsid w:val="00D555B5"/>
    <w:rsid w:val="00D55AD3"/>
    <w:rsid w:val="00D55DB3"/>
    <w:rsid w:val="00D55FF3"/>
    <w:rsid w:val="00D561FA"/>
    <w:rsid w:val="00D5651A"/>
    <w:rsid w:val="00D56829"/>
    <w:rsid w:val="00D56E0E"/>
    <w:rsid w:val="00D57896"/>
    <w:rsid w:val="00D57A45"/>
    <w:rsid w:val="00D57D16"/>
    <w:rsid w:val="00D6080D"/>
    <w:rsid w:val="00D608D3"/>
    <w:rsid w:val="00D60AF3"/>
    <w:rsid w:val="00D60DE1"/>
    <w:rsid w:val="00D61029"/>
    <w:rsid w:val="00D61086"/>
    <w:rsid w:val="00D610A1"/>
    <w:rsid w:val="00D610C1"/>
    <w:rsid w:val="00D61417"/>
    <w:rsid w:val="00D61E89"/>
    <w:rsid w:val="00D620B3"/>
    <w:rsid w:val="00D622EB"/>
    <w:rsid w:val="00D6253B"/>
    <w:rsid w:val="00D627F2"/>
    <w:rsid w:val="00D639D8"/>
    <w:rsid w:val="00D64C57"/>
    <w:rsid w:val="00D64F0B"/>
    <w:rsid w:val="00D65022"/>
    <w:rsid w:val="00D65805"/>
    <w:rsid w:val="00D66005"/>
    <w:rsid w:val="00D66E0E"/>
    <w:rsid w:val="00D66E18"/>
    <w:rsid w:val="00D6703C"/>
    <w:rsid w:val="00D67A1F"/>
    <w:rsid w:val="00D701C3"/>
    <w:rsid w:val="00D70D09"/>
    <w:rsid w:val="00D71256"/>
    <w:rsid w:val="00D71727"/>
    <w:rsid w:val="00D71DFD"/>
    <w:rsid w:val="00D71E64"/>
    <w:rsid w:val="00D71E6E"/>
    <w:rsid w:val="00D720AF"/>
    <w:rsid w:val="00D72A76"/>
    <w:rsid w:val="00D72CD8"/>
    <w:rsid w:val="00D72F4F"/>
    <w:rsid w:val="00D73144"/>
    <w:rsid w:val="00D7336E"/>
    <w:rsid w:val="00D73948"/>
    <w:rsid w:val="00D739A2"/>
    <w:rsid w:val="00D73C8F"/>
    <w:rsid w:val="00D73FCD"/>
    <w:rsid w:val="00D743A2"/>
    <w:rsid w:val="00D7450C"/>
    <w:rsid w:val="00D75547"/>
    <w:rsid w:val="00D75986"/>
    <w:rsid w:val="00D75DD7"/>
    <w:rsid w:val="00D75E9E"/>
    <w:rsid w:val="00D76486"/>
    <w:rsid w:val="00D76520"/>
    <w:rsid w:val="00D76569"/>
    <w:rsid w:val="00D76882"/>
    <w:rsid w:val="00D77389"/>
    <w:rsid w:val="00D773BD"/>
    <w:rsid w:val="00D7799A"/>
    <w:rsid w:val="00D77A48"/>
    <w:rsid w:val="00D77A86"/>
    <w:rsid w:val="00D77E23"/>
    <w:rsid w:val="00D80A13"/>
    <w:rsid w:val="00D80E87"/>
    <w:rsid w:val="00D80F94"/>
    <w:rsid w:val="00D81BBE"/>
    <w:rsid w:val="00D821EC"/>
    <w:rsid w:val="00D8297A"/>
    <w:rsid w:val="00D834A5"/>
    <w:rsid w:val="00D8361B"/>
    <w:rsid w:val="00D8382A"/>
    <w:rsid w:val="00D8396A"/>
    <w:rsid w:val="00D839EF"/>
    <w:rsid w:val="00D83DA6"/>
    <w:rsid w:val="00D83F82"/>
    <w:rsid w:val="00D84181"/>
    <w:rsid w:val="00D847AB"/>
    <w:rsid w:val="00D84C4D"/>
    <w:rsid w:val="00D84E18"/>
    <w:rsid w:val="00D84F86"/>
    <w:rsid w:val="00D8563D"/>
    <w:rsid w:val="00D85E63"/>
    <w:rsid w:val="00D865B4"/>
    <w:rsid w:val="00D87F7F"/>
    <w:rsid w:val="00D901CA"/>
    <w:rsid w:val="00D90416"/>
    <w:rsid w:val="00D91204"/>
    <w:rsid w:val="00D9127F"/>
    <w:rsid w:val="00D91A96"/>
    <w:rsid w:val="00D91F21"/>
    <w:rsid w:val="00D9207E"/>
    <w:rsid w:val="00D9226D"/>
    <w:rsid w:val="00D92568"/>
    <w:rsid w:val="00D94257"/>
    <w:rsid w:val="00D94311"/>
    <w:rsid w:val="00D94BA2"/>
    <w:rsid w:val="00D95142"/>
    <w:rsid w:val="00D951DA"/>
    <w:rsid w:val="00D95C4B"/>
    <w:rsid w:val="00D95E3B"/>
    <w:rsid w:val="00D95F64"/>
    <w:rsid w:val="00D966F9"/>
    <w:rsid w:val="00D97B3F"/>
    <w:rsid w:val="00D97DAC"/>
    <w:rsid w:val="00DA0353"/>
    <w:rsid w:val="00DA0A8A"/>
    <w:rsid w:val="00DA0AD8"/>
    <w:rsid w:val="00DA0B0F"/>
    <w:rsid w:val="00DA0CB3"/>
    <w:rsid w:val="00DA11BB"/>
    <w:rsid w:val="00DA1406"/>
    <w:rsid w:val="00DA1846"/>
    <w:rsid w:val="00DA18D6"/>
    <w:rsid w:val="00DA1B18"/>
    <w:rsid w:val="00DA1B98"/>
    <w:rsid w:val="00DA1DA2"/>
    <w:rsid w:val="00DA1E8C"/>
    <w:rsid w:val="00DA1EAA"/>
    <w:rsid w:val="00DA2B5E"/>
    <w:rsid w:val="00DA3340"/>
    <w:rsid w:val="00DA3687"/>
    <w:rsid w:val="00DA3838"/>
    <w:rsid w:val="00DA3B2D"/>
    <w:rsid w:val="00DA42CC"/>
    <w:rsid w:val="00DA4957"/>
    <w:rsid w:val="00DA4AB5"/>
    <w:rsid w:val="00DA5294"/>
    <w:rsid w:val="00DA534F"/>
    <w:rsid w:val="00DA53EC"/>
    <w:rsid w:val="00DA54D3"/>
    <w:rsid w:val="00DA55D1"/>
    <w:rsid w:val="00DA577B"/>
    <w:rsid w:val="00DA5881"/>
    <w:rsid w:val="00DA5C6E"/>
    <w:rsid w:val="00DA70B3"/>
    <w:rsid w:val="00DA7550"/>
    <w:rsid w:val="00DB023E"/>
    <w:rsid w:val="00DB0882"/>
    <w:rsid w:val="00DB0CEA"/>
    <w:rsid w:val="00DB0FF0"/>
    <w:rsid w:val="00DB15A4"/>
    <w:rsid w:val="00DB1674"/>
    <w:rsid w:val="00DB1E15"/>
    <w:rsid w:val="00DB1F4B"/>
    <w:rsid w:val="00DB2277"/>
    <w:rsid w:val="00DB2533"/>
    <w:rsid w:val="00DB2537"/>
    <w:rsid w:val="00DB27A7"/>
    <w:rsid w:val="00DB2A40"/>
    <w:rsid w:val="00DB2AB5"/>
    <w:rsid w:val="00DB2C44"/>
    <w:rsid w:val="00DB368B"/>
    <w:rsid w:val="00DB37BB"/>
    <w:rsid w:val="00DB3CA0"/>
    <w:rsid w:val="00DB3F92"/>
    <w:rsid w:val="00DB40C0"/>
    <w:rsid w:val="00DB4297"/>
    <w:rsid w:val="00DB46E7"/>
    <w:rsid w:val="00DB4C4F"/>
    <w:rsid w:val="00DB4CA6"/>
    <w:rsid w:val="00DB4EAE"/>
    <w:rsid w:val="00DB4F44"/>
    <w:rsid w:val="00DB5254"/>
    <w:rsid w:val="00DB53C9"/>
    <w:rsid w:val="00DB5692"/>
    <w:rsid w:val="00DB5816"/>
    <w:rsid w:val="00DB5A43"/>
    <w:rsid w:val="00DB5B1D"/>
    <w:rsid w:val="00DB6516"/>
    <w:rsid w:val="00DB67CC"/>
    <w:rsid w:val="00DB7385"/>
    <w:rsid w:val="00DB74AC"/>
    <w:rsid w:val="00DB7ABB"/>
    <w:rsid w:val="00DC0D81"/>
    <w:rsid w:val="00DC11EB"/>
    <w:rsid w:val="00DC1A67"/>
    <w:rsid w:val="00DC1B3A"/>
    <w:rsid w:val="00DC1C96"/>
    <w:rsid w:val="00DC1EA1"/>
    <w:rsid w:val="00DC2473"/>
    <w:rsid w:val="00DC2757"/>
    <w:rsid w:val="00DC2E28"/>
    <w:rsid w:val="00DC30A5"/>
    <w:rsid w:val="00DC3C88"/>
    <w:rsid w:val="00DC4914"/>
    <w:rsid w:val="00DC4B1C"/>
    <w:rsid w:val="00DC595A"/>
    <w:rsid w:val="00DC610B"/>
    <w:rsid w:val="00DC6465"/>
    <w:rsid w:val="00DC6AA4"/>
    <w:rsid w:val="00DC70C0"/>
    <w:rsid w:val="00DC714F"/>
    <w:rsid w:val="00DC7887"/>
    <w:rsid w:val="00DC7A3C"/>
    <w:rsid w:val="00DC7A6A"/>
    <w:rsid w:val="00DC7ED1"/>
    <w:rsid w:val="00DC7FB3"/>
    <w:rsid w:val="00DD0523"/>
    <w:rsid w:val="00DD0673"/>
    <w:rsid w:val="00DD1318"/>
    <w:rsid w:val="00DD15F2"/>
    <w:rsid w:val="00DD16D0"/>
    <w:rsid w:val="00DD1992"/>
    <w:rsid w:val="00DD1BF7"/>
    <w:rsid w:val="00DD1CF4"/>
    <w:rsid w:val="00DD1DBF"/>
    <w:rsid w:val="00DD2D17"/>
    <w:rsid w:val="00DD30B5"/>
    <w:rsid w:val="00DD3818"/>
    <w:rsid w:val="00DD3CF3"/>
    <w:rsid w:val="00DD3EF2"/>
    <w:rsid w:val="00DD477B"/>
    <w:rsid w:val="00DD47B9"/>
    <w:rsid w:val="00DD5393"/>
    <w:rsid w:val="00DD54E0"/>
    <w:rsid w:val="00DD5EC6"/>
    <w:rsid w:val="00DD62F1"/>
    <w:rsid w:val="00DD646B"/>
    <w:rsid w:val="00DD6582"/>
    <w:rsid w:val="00DD6937"/>
    <w:rsid w:val="00DD6AE6"/>
    <w:rsid w:val="00DD6B17"/>
    <w:rsid w:val="00DD6F20"/>
    <w:rsid w:val="00DD7007"/>
    <w:rsid w:val="00DD72FE"/>
    <w:rsid w:val="00DD76E8"/>
    <w:rsid w:val="00DD7788"/>
    <w:rsid w:val="00DD7CD0"/>
    <w:rsid w:val="00DD7D2B"/>
    <w:rsid w:val="00DE015A"/>
    <w:rsid w:val="00DE0437"/>
    <w:rsid w:val="00DE090D"/>
    <w:rsid w:val="00DE0B13"/>
    <w:rsid w:val="00DE0E9E"/>
    <w:rsid w:val="00DE128D"/>
    <w:rsid w:val="00DE30B8"/>
    <w:rsid w:val="00DE3645"/>
    <w:rsid w:val="00DE4519"/>
    <w:rsid w:val="00DE45D1"/>
    <w:rsid w:val="00DE495E"/>
    <w:rsid w:val="00DE4B28"/>
    <w:rsid w:val="00DE4CC8"/>
    <w:rsid w:val="00DE4D6C"/>
    <w:rsid w:val="00DE4E85"/>
    <w:rsid w:val="00DE524A"/>
    <w:rsid w:val="00DE5BF7"/>
    <w:rsid w:val="00DE5CFB"/>
    <w:rsid w:val="00DE6813"/>
    <w:rsid w:val="00DE6CF9"/>
    <w:rsid w:val="00DE6DB9"/>
    <w:rsid w:val="00DE7694"/>
    <w:rsid w:val="00DE784A"/>
    <w:rsid w:val="00DE7A83"/>
    <w:rsid w:val="00DF0602"/>
    <w:rsid w:val="00DF0A1B"/>
    <w:rsid w:val="00DF0DB0"/>
    <w:rsid w:val="00DF11CF"/>
    <w:rsid w:val="00DF1410"/>
    <w:rsid w:val="00DF18F0"/>
    <w:rsid w:val="00DF2B07"/>
    <w:rsid w:val="00DF2EC8"/>
    <w:rsid w:val="00DF389E"/>
    <w:rsid w:val="00DF3F59"/>
    <w:rsid w:val="00DF5348"/>
    <w:rsid w:val="00DF55A6"/>
    <w:rsid w:val="00DF58E7"/>
    <w:rsid w:val="00DF593F"/>
    <w:rsid w:val="00DF67A2"/>
    <w:rsid w:val="00DF67BA"/>
    <w:rsid w:val="00DF67F6"/>
    <w:rsid w:val="00DF68E2"/>
    <w:rsid w:val="00DF702E"/>
    <w:rsid w:val="00DF7227"/>
    <w:rsid w:val="00DF734F"/>
    <w:rsid w:val="00DF7596"/>
    <w:rsid w:val="00DF7785"/>
    <w:rsid w:val="00E00790"/>
    <w:rsid w:val="00E00C06"/>
    <w:rsid w:val="00E00E5B"/>
    <w:rsid w:val="00E0109A"/>
    <w:rsid w:val="00E011BF"/>
    <w:rsid w:val="00E01B70"/>
    <w:rsid w:val="00E01B7B"/>
    <w:rsid w:val="00E01D0A"/>
    <w:rsid w:val="00E0202C"/>
    <w:rsid w:val="00E0265E"/>
    <w:rsid w:val="00E034C4"/>
    <w:rsid w:val="00E03D3F"/>
    <w:rsid w:val="00E04098"/>
    <w:rsid w:val="00E0419A"/>
    <w:rsid w:val="00E04381"/>
    <w:rsid w:val="00E05BE2"/>
    <w:rsid w:val="00E05E27"/>
    <w:rsid w:val="00E0605F"/>
    <w:rsid w:val="00E06B20"/>
    <w:rsid w:val="00E06D58"/>
    <w:rsid w:val="00E070F8"/>
    <w:rsid w:val="00E074E2"/>
    <w:rsid w:val="00E07BB3"/>
    <w:rsid w:val="00E07E75"/>
    <w:rsid w:val="00E107CF"/>
    <w:rsid w:val="00E1108F"/>
    <w:rsid w:val="00E11247"/>
    <w:rsid w:val="00E11252"/>
    <w:rsid w:val="00E1126F"/>
    <w:rsid w:val="00E112EE"/>
    <w:rsid w:val="00E11495"/>
    <w:rsid w:val="00E1180B"/>
    <w:rsid w:val="00E11BC4"/>
    <w:rsid w:val="00E1341E"/>
    <w:rsid w:val="00E14083"/>
    <w:rsid w:val="00E14153"/>
    <w:rsid w:val="00E1429C"/>
    <w:rsid w:val="00E142CC"/>
    <w:rsid w:val="00E14494"/>
    <w:rsid w:val="00E148ED"/>
    <w:rsid w:val="00E14AE0"/>
    <w:rsid w:val="00E14AE7"/>
    <w:rsid w:val="00E14D6F"/>
    <w:rsid w:val="00E14F7B"/>
    <w:rsid w:val="00E153BB"/>
    <w:rsid w:val="00E15E88"/>
    <w:rsid w:val="00E15EB8"/>
    <w:rsid w:val="00E163EE"/>
    <w:rsid w:val="00E165CC"/>
    <w:rsid w:val="00E1688B"/>
    <w:rsid w:val="00E173D7"/>
    <w:rsid w:val="00E17AD3"/>
    <w:rsid w:val="00E17D6B"/>
    <w:rsid w:val="00E203F1"/>
    <w:rsid w:val="00E20916"/>
    <w:rsid w:val="00E20CAF"/>
    <w:rsid w:val="00E21233"/>
    <w:rsid w:val="00E21381"/>
    <w:rsid w:val="00E215D1"/>
    <w:rsid w:val="00E21826"/>
    <w:rsid w:val="00E21DA6"/>
    <w:rsid w:val="00E227A9"/>
    <w:rsid w:val="00E22A3F"/>
    <w:rsid w:val="00E22A51"/>
    <w:rsid w:val="00E22E3B"/>
    <w:rsid w:val="00E2381D"/>
    <w:rsid w:val="00E23B84"/>
    <w:rsid w:val="00E23CEF"/>
    <w:rsid w:val="00E23D57"/>
    <w:rsid w:val="00E2404E"/>
    <w:rsid w:val="00E245A6"/>
    <w:rsid w:val="00E2481A"/>
    <w:rsid w:val="00E24BCF"/>
    <w:rsid w:val="00E24CA4"/>
    <w:rsid w:val="00E24EEC"/>
    <w:rsid w:val="00E25017"/>
    <w:rsid w:val="00E25502"/>
    <w:rsid w:val="00E2556C"/>
    <w:rsid w:val="00E26580"/>
    <w:rsid w:val="00E267FF"/>
    <w:rsid w:val="00E26A5C"/>
    <w:rsid w:val="00E26FC9"/>
    <w:rsid w:val="00E274C3"/>
    <w:rsid w:val="00E2765C"/>
    <w:rsid w:val="00E27783"/>
    <w:rsid w:val="00E305D1"/>
    <w:rsid w:val="00E308EB"/>
    <w:rsid w:val="00E30A45"/>
    <w:rsid w:val="00E30FC3"/>
    <w:rsid w:val="00E31057"/>
    <w:rsid w:val="00E31113"/>
    <w:rsid w:val="00E3112B"/>
    <w:rsid w:val="00E31500"/>
    <w:rsid w:val="00E3169C"/>
    <w:rsid w:val="00E31B4B"/>
    <w:rsid w:val="00E31B57"/>
    <w:rsid w:val="00E32376"/>
    <w:rsid w:val="00E32846"/>
    <w:rsid w:val="00E32E53"/>
    <w:rsid w:val="00E3340F"/>
    <w:rsid w:val="00E339F1"/>
    <w:rsid w:val="00E33CC9"/>
    <w:rsid w:val="00E33DDC"/>
    <w:rsid w:val="00E33F0B"/>
    <w:rsid w:val="00E34CDD"/>
    <w:rsid w:val="00E354F8"/>
    <w:rsid w:val="00E35C42"/>
    <w:rsid w:val="00E3636A"/>
    <w:rsid w:val="00E36550"/>
    <w:rsid w:val="00E365E0"/>
    <w:rsid w:val="00E369F5"/>
    <w:rsid w:val="00E36D7E"/>
    <w:rsid w:val="00E37242"/>
    <w:rsid w:val="00E3762F"/>
    <w:rsid w:val="00E37857"/>
    <w:rsid w:val="00E37896"/>
    <w:rsid w:val="00E3795F"/>
    <w:rsid w:val="00E4036B"/>
    <w:rsid w:val="00E406C3"/>
    <w:rsid w:val="00E40BC8"/>
    <w:rsid w:val="00E40DE9"/>
    <w:rsid w:val="00E40E30"/>
    <w:rsid w:val="00E40F00"/>
    <w:rsid w:val="00E418FF"/>
    <w:rsid w:val="00E42E09"/>
    <w:rsid w:val="00E42E52"/>
    <w:rsid w:val="00E4396A"/>
    <w:rsid w:val="00E43AE8"/>
    <w:rsid w:val="00E43C2C"/>
    <w:rsid w:val="00E43D07"/>
    <w:rsid w:val="00E44191"/>
    <w:rsid w:val="00E450AE"/>
    <w:rsid w:val="00E45D38"/>
    <w:rsid w:val="00E4609F"/>
    <w:rsid w:val="00E463DF"/>
    <w:rsid w:val="00E46907"/>
    <w:rsid w:val="00E46BDE"/>
    <w:rsid w:val="00E46C41"/>
    <w:rsid w:val="00E47B05"/>
    <w:rsid w:val="00E47C9C"/>
    <w:rsid w:val="00E47D60"/>
    <w:rsid w:val="00E500F3"/>
    <w:rsid w:val="00E50190"/>
    <w:rsid w:val="00E506DF"/>
    <w:rsid w:val="00E508BB"/>
    <w:rsid w:val="00E51326"/>
    <w:rsid w:val="00E51818"/>
    <w:rsid w:val="00E51C8C"/>
    <w:rsid w:val="00E520D7"/>
    <w:rsid w:val="00E52DF3"/>
    <w:rsid w:val="00E537CE"/>
    <w:rsid w:val="00E53D66"/>
    <w:rsid w:val="00E5411D"/>
    <w:rsid w:val="00E543B6"/>
    <w:rsid w:val="00E543D9"/>
    <w:rsid w:val="00E550F8"/>
    <w:rsid w:val="00E559F0"/>
    <w:rsid w:val="00E55CA4"/>
    <w:rsid w:val="00E563BC"/>
    <w:rsid w:val="00E569B6"/>
    <w:rsid w:val="00E56A83"/>
    <w:rsid w:val="00E56D74"/>
    <w:rsid w:val="00E57244"/>
    <w:rsid w:val="00E573DF"/>
    <w:rsid w:val="00E57482"/>
    <w:rsid w:val="00E5749A"/>
    <w:rsid w:val="00E575E8"/>
    <w:rsid w:val="00E57A88"/>
    <w:rsid w:val="00E57BDD"/>
    <w:rsid w:val="00E57DAD"/>
    <w:rsid w:val="00E57E4E"/>
    <w:rsid w:val="00E60258"/>
    <w:rsid w:val="00E608A3"/>
    <w:rsid w:val="00E60ADD"/>
    <w:rsid w:val="00E617C2"/>
    <w:rsid w:val="00E61895"/>
    <w:rsid w:val="00E6197A"/>
    <w:rsid w:val="00E61DCB"/>
    <w:rsid w:val="00E61F3D"/>
    <w:rsid w:val="00E62C2C"/>
    <w:rsid w:val="00E63281"/>
    <w:rsid w:val="00E6339D"/>
    <w:rsid w:val="00E640EF"/>
    <w:rsid w:val="00E64B8E"/>
    <w:rsid w:val="00E65792"/>
    <w:rsid w:val="00E65876"/>
    <w:rsid w:val="00E65E05"/>
    <w:rsid w:val="00E66B5F"/>
    <w:rsid w:val="00E66F03"/>
    <w:rsid w:val="00E6716A"/>
    <w:rsid w:val="00E67515"/>
    <w:rsid w:val="00E6752D"/>
    <w:rsid w:val="00E67ED3"/>
    <w:rsid w:val="00E70637"/>
    <w:rsid w:val="00E70D75"/>
    <w:rsid w:val="00E70F4B"/>
    <w:rsid w:val="00E71AD7"/>
    <w:rsid w:val="00E720B5"/>
    <w:rsid w:val="00E72C4E"/>
    <w:rsid w:val="00E73683"/>
    <w:rsid w:val="00E7428D"/>
    <w:rsid w:val="00E743BA"/>
    <w:rsid w:val="00E74AF4"/>
    <w:rsid w:val="00E74E15"/>
    <w:rsid w:val="00E75491"/>
    <w:rsid w:val="00E75FCA"/>
    <w:rsid w:val="00E766B2"/>
    <w:rsid w:val="00E7671F"/>
    <w:rsid w:val="00E7685D"/>
    <w:rsid w:val="00E7732D"/>
    <w:rsid w:val="00E7741F"/>
    <w:rsid w:val="00E775F5"/>
    <w:rsid w:val="00E77CC9"/>
    <w:rsid w:val="00E80017"/>
    <w:rsid w:val="00E8015D"/>
    <w:rsid w:val="00E80425"/>
    <w:rsid w:val="00E80CFE"/>
    <w:rsid w:val="00E8119E"/>
    <w:rsid w:val="00E8125D"/>
    <w:rsid w:val="00E81385"/>
    <w:rsid w:val="00E817D4"/>
    <w:rsid w:val="00E818BF"/>
    <w:rsid w:val="00E81B8B"/>
    <w:rsid w:val="00E81DD6"/>
    <w:rsid w:val="00E82553"/>
    <w:rsid w:val="00E8279E"/>
    <w:rsid w:val="00E8284F"/>
    <w:rsid w:val="00E83096"/>
    <w:rsid w:val="00E83265"/>
    <w:rsid w:val="00E84035"/>
    <w:rsid w:val="00E842E1"/>
    <w:rsid w:val="00E84FD4"/>
    <w:rsid w:val="00E85013"/>
    <w:rsid w:val="00E85050"/>
    <w:rsid w:val="00E857AC"/>
    <w:rsid w:val="00E85A47"/>
    <w:rsid w:val="00E85FFB"/>
    <w:rsid w:val="00E865AE"/>
    <w:rsid w:val="00E865B6"/>
    <w:rsid w:val="00E867E6"/>
    <w:rsid w:val="00E86A91"/>
    <w:rsid w:val="00E86DB4"/>
    <w:rsid w:val="00E873E7"/>
    <w:rsid w:val="00E8747A"/>
    <w:rsid w:val="00E87617"/>
    <w:rsid w:val="00E8771E"/>
    <w:rsid w:val="00E90346"/>
    <w:rsid w:val="00E903A6"/>
    <w:rsid w:val="00E90AB4"/>
    <w:rsid w:val="00E90B42"/>
    <w:rsid w:val="00E90FBA"/>
    <w:rsid w:val="00E91075"/>
    <w:rsid w:val="00E9193F"/>
    <w:rsid w:val="00E91A5C"/>
    <w:rsid w:val="00E91E0E"/>
    <w:rsid w:val="00E92124"/>
    <w:rsid w:val="00E923B6"/>
    <w:rsid w:val="00E92473"/>
    <w:rsid w:val="00E92650"/>
    <w:rsid w:val="00E92B5F"/>
    <w:rsid w:val="00E92D3A"/>
    <w:rsid w:val="00E92DFF"/>
    <w:rsid w:val="00E9357D"/>
    <w:rsid w:val="00E9377B"/>
    <w:rsid w:val="00E94542"/>
    <w:rsid w:val="00E9455C"/>
    <w:rsid w:val="00E952F6"/>
    <w:rsid w:val="00E956DF"/>
    <w:rsid w:val="00E958F4"/>
    <w:rsid w:val="00E95C3E"/>
    <w:rsid w:val="00E96390"/>
    <w:rsid w:val="00E963BF"/>
    <w:rsid w:val="00E963E5"/>
    <w:rsid w:val="00E96557"/>
    <w:rsid w:val="00E967AC"/>
    <w:rsid w:val="00E967ED"/>
    <w:rsid w:val="00E96AE6"/>
    <w:rsid w:val="00E97053"/>
    <w:rsid w:val="00E97812"/>
    <w:rsid w:val="00E97E28"/>
    <w:rsid w:val="00EA019A"/>
    <w:rsid w:val="00EA08F7"/>
    <w:rsid w:val="00EA092D"/>
    <w:rsid w:val="00EA0E20"/>
    <w:rsid w:val="00EA0FF6"/>
    <w:rsid w:val="00EA13C2"/>
    <w:rsid w:val="00EA161F"/>
    <w:rsid w:val="00EA1A35"/>
    <w:rsid w:val="00EA1F7A"/>
    <w:rsid w:val="00EA2499"/>
    <w:rsid w:val="00EA2880"/>
    <w:rsid w:val="00EA2B9C"/>
    <w:rsid w:val="00EA2E06"/>
    <w:rsid w:val="00EA3309"/>
    <w:rsid w:val="00EA3584"/>
    <w:rsid w:val="00EA42EF"/>
    <w:rsid w:val="00EA4E52"/>
    <w:rsid w:val="00EA5413"/>
    <w:rsid w:val="00EA5764"/>
    <w:rsid w:val="00EA59A2"/>
    <w:rsid w:val="00EA5C45"/>
    <w:rsid w:val="00EA682F"/>
    <w:rsid w:val="00EA706A"/>
    <w:rsid w:val="00EA743B"/>
    <w:rsid w:val="00EA7829"/>
    <w:rsid w:val="00EA797B"/>
    <w:rsid w:val="00EB0070"/>
    <w:rsid w:val="00EB037E"/>
    <w:rsid w:val="00EB06A2"/>
    <w:rsid w:val="00EB0D85"/>
    <w:rsid w:val="00EB1177"/>
    <w:rsid w:val="00EB1365"/>
    <w:rsid w:val="00EB17C8"/>
    <w:rsid w:val="00EB1D57"/>
    <w:rsid w:val="00EB23A1"/>
    <w:rsid w:val="00EB2607"/>
    <w:rsid w:val="00EB2D44"/>
    <w:rsid w:val="00EB3079"/>
    <w:rsid w:val="00EB3388"/>
    <w:rsid w:val="00EB354A"/>
    <w:rsid w:val="00EB3793"/>
    <w:rsid w:val="00EB37A4"/>
    <w:rsid w:val="00EB3834"/>
    <w:rsid w:val="00EB40EB"/>
    <w:rsid w:val="00EB5670"/>
    <w:rsid w:val="00EB5BC7"/>
    <w:rsid w:val="00EB5F56"/>
    <w:rsid w:val="00EB6180"/>
    <w:rsid w:val="00EB6DEE"/>
    <w:rsid w:val="00EB701A"/>
    <w:rsid w:val="00EB716F"/>
    <w:rsid w:val="00EB74E4"/>
    <w:rsid w:val="00EB76D8"/>
    <w:rsid w:val="00EB7E89"/>
    <w:rsid w:val="00EC0BA7"/>
    <w:rsid w:val="00EC0DB3"/>
    <w:rsid w:val="00EC10ED"/>
    <w:rsid w:val="00EC1451"/>
    <w:rsid w:val="00EC1714"/>
    <w:rsid w:val="00EC1E0F"/>
    <w:rsid w:val="00EC1E43"/>
    <w:rsid w:val="00EC1EAC"/>
    <w:rsid w:val="00EC1EB0"/>
    <w:rsid w:val="00EC28EB"/>
    <w:rsid w:val="00EC32A3"/>
    <w:rsid w:val="00EC3907"/>
    <w:rsid w:val="00EC3B97"/>
    <w:rsid w:val="00EC482B"/>
    <w:rsid w:val="00EC4BC2"/>
    <w:rsid w:val="00EC5800"/>
    <w:rsid w:val="00EC66F4"/>
    <w:rsid w:val="00EC67DD"/>
    <w:rsid w:val="00EC6959"/>
    <w:rsid w:val="00EC6A0E"/>
    <w:rsid w:val="00EC6C85"/>
    <w:rsid w:val="00EC7170"/>
    <w:rsid w:val="00EC719C"/>
    <w:rsid w:val="00EC729B"/>
    <w:rsid w:val="00EC76AE"/>
    <w:rsid w:val="00ED03FF"/>
    <w:rsid w:val="00ED0557"/>
    <w:rsid w:val="00ED139D"/>
    <w:rsid w:val="00ED1F6C"/>
    <w:rsid w:val="00ED220F"/>
    <w:rsid w:val="00ED2224"/>
    <w:rsid w:val="00ED34DF"/>
    <w:rsid w:val="00ED3771"/>
    <w:rsid w:val="00ED3916"/>
    <w:rsid w:val="00ED4714"/>
    <w:rsid w:val="00ED4A7B"/>
    <w:rsid w:val="00ED4DBC"/>
    <w:rsid w:val="00ED5B78"/>
    <w:rsid w:val="00ED5C14"/>
    <w:rsid w:val="00ED5C18"/>
    <w:rsid w:val="00ED5C25"/>
    <w:rsid w:val="00ED67E7"/>
    <w:rsid w:val="00ED6F2E"/>
    <w:rsid w:val="00ED6FDD"/>
    <w:rsid w:val="00ED7BDD"/>
    <w:rsid w:val="00EE01E8"/>
    <w:rsid w:val="00EE094D"/>
    <w:rsid w:val="00EE0CD1"/>
    <w:rsid w:val="00EE0F07"/>
    <w:rsid w:val="00EE0F94"/>
    <w:rsid w:val="00EE11D1"/>
    <w:rsid w:val="00EE12E2"/>
    <w:rsid w:val="00EE1F47"/>
    <w:rsid w:val="00EE2079"/>
    <w:rsid w:val="00EE2711"/>
    <w:rsid w:val="00EE2D6C"/>
    <w:rsid w:val="00EE3284"/>
    <w:rsid w:val="00EE3489"/>
    <w:rsid w:val="00EE366B"/>
    <w:rsid w:val="00EE38D6"/>
    <w:rsid w:val="00EE3A5E"/>
    <w:rsid w:val="00EE3F65"/>
    <w:rsid w:val="00EE4107"/>
    <w:rsid w:val="00EE41B5"/>
    <w:rsid w:val="00EE47F3"/>
    <w:rsid w:val="00EE49A2"/>
    <w:rsid w:val="00EE4C80"/>
    <w:rsid w:val="00EE54ED"/>
    <w:rsid w:val="00EE5642"/>
    <w:rsid w:val="00EE5AD4"/>
    <w:rsid w:val="00EE645D"/>
    <w:rsid w:val="00EE6BEC"/>
    <w:rsid w:val="00EE6C66"/>
    <w:rsid w:val="00EE7223"/>
    <w:rsid w:val="00EE7589"/>
    <w:rsid w:val="00EF0BD5"/>
    <w:rsid w:val="00EF0BDB"/>
    <w:rsid w:val="00EF0C15"/>
    <w:rsid w:val="00EF0C81"/>
    <w:rsid w:val="00EF0E29"/>
    <w:rsid w:val="00EF12B9"/>
    <w:rsid w:val="00EF1CDF"/>
    <w:rsid w:val="00EF1FB0"/>
    <w:rsid w:val="00EF258A"/>
    <w:rsid w:val="00EF2985"/>
    <w:rsid w:val="00EF2B7C"/>
    <w:rsid w:val="00EF317C"/>
    <w:rsid w:val="00EF3622"/>
    <w:rsid w:val="00EF41F1"/>
    <w:rsid w:val="00EF5129"/>
    <w:rsid w:val="00EF58C1"/>
    <w:rsid w:val="00EF5EEF"/>
    <w:rsid w:val="00EF6027"/>
    <w:rsid w:val="00EF62D6"/>
    <w:rsid w:val="00F000E0"/>
    <w:rsid w:val="00F000EF"/>
    <w:rsid w:val="00F0019A"/>
    <w:rsid w:val="00F00795"/>
    <w:rsid w:val="00F00CF0"/>
    <w:rsid w:val="00F0153C"/>
    <w:rsid w:val="00F01920"/>
    <w:rsid w:val="00F0193D"/>
    <w:rsid w:val="00F01A49"/>
    <w:rsid w:val="00F01C16"/>
    <w:rsid w:val="00F01C6B"/>
    <w:rsid w:val="00F0223C"/>
    <w:rsid w:val="00F028B4"/>
    <w:rsid w:val="00F029A9"/>
    <w:rsid w:val="00F02E02"/>
    <w:rsid w:val="00F02F92"/>
    <w:rsid w:val="00F03354"/>
    <w:rsid w:val="00F03D7C"/>
    <w:rsid w:val="00F03F73"/>
    <w:rsid w:val="00F04CB3"/>
    <w:rsid w:val="00F04F07"/>
    <w:rsid w:val="00F05373"/>
    <w:rsid w:val="00F06705"/>
    <w:rsid w:val="00F06A74"/>
    <w:rsid w:val="00F06E47"/>
    <w:rsid w:val="00F07403"/>
    <w:rsid w:val="00F074AB"/>
    <w:rsid w:val="00F07EC6"/>
    <w:rsid w:val="00F103DA"/>
    <w:rsid w:val="00F103F3"/>
    <w:rsid w:val="00F107B3"/>
    <w:rsid w:val="00F1091B"/>
    <w:rsid w:val="00F109C7"/>
    <w:rsid w:val="00F10A24"/>
    <w:rsid w:val="00F10B18"/>
    <w:rsid w:val="00F1101D"/>
    <w:rsid w:val="00F111B9"/>
    <w:rsid w:val="00F117F5"/>
    <w:rsid w:val="00F11835"/>
    <w:rsid w:val="00F11FF2"/>
    <w:rsid w:val="00F123B6"/>
    <w:rsid w:val="00F12519"/>
    <w:rsid w:val="00F12760"/>
    <w:rsid w:val="00F13311"/>
    <w:rsid w:val="00F13C5D"/>
    <w:rsid w:val="00F13D4F"/>
    <w:rsid w:val="00F13DAA"/>
    <w:rsid w:val="00F148E1"/>
    <w:rsid w:val="00F1545B"/>
    <w:rsid w:val="00F156FB"/>
    <w:rsid w:val="00F1609A"/>
    <w:rsid w:val="00F17229"/>
    <w:rsid w:val="00F1767C"/>
    <w:rsid w:val="00F20A06"/>
    <w:rsid w:val="00F20C76"/>
    <w:rsid w:val="00F20CA9"/>
    <w:rsid w:val="00F20F7D"/>
    <w:rsid w:val="00F2106C"/>
    <w:rsid w:val="00F21973"/>
    <w:rsid w:val="00F21E02"/>
    <w:rsid w:val="00F21EC8"/>
    <w:rsid w:val="00F21F31"/>
    <w:rsid w:val="00F22429"/>
    <w:rsid w:val="00F2261A"/>
    <w:rsid w:val="00F23053"/>
    <w:rsid w:val="00F235CA"/>
    <w:rsid w:val="00F2371B"/>
    <w:rsid w:val="00F239B1"/>
    <w:rsid w:val="00F2475E"/>
    <w:rsid w:val="00F24AE0"/>
    <w:rsid w:val="00F24B78"/>
    <w:rsid w:val="00F24BD5"/>
    <w:rsid w:val="00F24C29"/>
    <w:rsid w:val="00F25040"/>
    <w:rsid w:val="00F25AEB"/>
    <w:rsid w:val="00F26204"/>
    <w:rsid w:val="00F269D1"/>
    <w:rsid w:val="00F269FF"/>
    <w:rsid w:val="00F26CF9"/>
    <w:rsid w:val="00F27425"/>
    <w:rsid w:val="00F2765B"/>
    <w:rsid w:val="00F27DA0"/>
    <w:rsid w:val="00F27F7C"/>
    <w:rsid w:val="00F3002A"/>
    <w:rsid w:val="00F306A0"/>
    <w:rsid w:val="00F3083D"/>
    <w:rsid w:val="00F314DD"/>
    <w:rsid w:val="00F31767"/>
    <w:rsid w:val="00F3183E"/>
    <w:rsid w:val="00F319EE"/>
    <w:rsid w:val="00F31B95"/>
    <w:rsid w:val="00F3227C"/>
    <w:rsid w:val="00F32445"/>
    <w:rsid w:val="00F328C4"/>
    <w:rsid w:val="00F32A38"/>
    <w:rsid w:val="00F33033"/>
    <w:rsid w:val="00F33B41"/>
    <w:rsid w:val="00F345EE"/>
    <w:rsid w:val="00F34619"/>
    <w:rsid w:val="00F34746"/>
    <w:rsid w:val="00F348C3"/>
    <w:rsid w:val="00F34FB3"/>
    <w:rsid w:val="00F35004"/>
    <w:rsid w:val="00F3570C"/>
    <w:rsid w:val="00F35ADE"/>
    <w:rsid w:val="00F35B43"/>
    <w:rsid w:val="00F36158"/>
    <w:rsid w:val="00F36405"/>
    <w:rsid w:val="00F36BDC"/>
    <w:rsid w:val="00F36C58"/>
    <w:rsid w:val="00F36D7A"/>
    <w:rsid w:val="00F37424"/>
    <w:rsid w:val="00F374F7"/>
    <w:rsid w:val="00F3752E"/>
    <w:rsid w:val="00F379DC"/>
    <w:rsid w:val="00F37BDF"/>
    <w:rsid w:val="00F37FCF"/>
    <w:rsid w:val="00F38A0A"/>
    <w:rsid w:val="00F40558"/>
    <w:rsid w:val="00F409DF"/>
    <w:rsid w:val="00F40BF5"/>
    <w:rsid w:val="00F40FE9"/>
    <w:rsid w:val="00F410AB"/>
    <w:rsid w:val="00F41E5B"/>
    <w:rsid w:val="00F427D2"/>
    <w:rsid w:val="00F43DA3"/>
    <w:rsid w:val="00F43F6F"/>
    <w:rsid w:val="00F44762"/>
    <w:rsid w:val="00F44B08"/>
    <w:rsid w:val="00F470FC"/>
    <w:rsid w:val="00F47AA3"/>
    <w:rsid w:val="00F502D4"/>
    <w:rsid w:val="00F50FC2"/>
    <w:rsid w:val="00F5110D"/>
    <w:rsid w:val="00F51AAA"/>
    <w:rsid w:val="00F51EE2"/>
    <w:rsid w:val="00F51F75"/>
    <w:rsid w:val="00F52115"/>
    <w:rsid w:val="00F52402"/>
    <w:rsid w:val="00F52487"/>
    <w:rsid w:val="00F527E4"/>
    <w:rsid w:val="00F528E5"/>
    <w:rsid w:val="00F53281"/>
    <w:rsid w:val="00F53A0C"/>
    <w:rsid w:val="00F53C4F"/>
    <w:rsid w:val="00F5416E"/>
    <w:rsid w:val="00F54230"/>
    <w:rsid w:val="00F5435E"/>
    <w:rsid w:val="00F553F9"/>
    <w:rsid w:val="00F55812"/>
    <w:rsid w:val="00F55ABD"/>
    <w:rsid w:val="00F55E0C"/>
    <w:rsid w:val="00F56B2F"/>
    <w:rsid w:val="00F576D7"/>
    <w:rsid w:val="00F57B04"/>
    <w:rsid w:val="00F57C70"/>
    <w:rsid w:val="00F60166"/>
    <w:rsid w:val="00F60360"/>
    <w:rsid w:val="00F603E3"/>
    <w:rsid w:val="00F6092B"/>
    <w:rsid w:val="00F60A12"/>
    <w:rsid w:val="00F61569"/>
    <w:rsid w:val="00F615DA"/>
    <w:rsid w:val="00F618AE"/>
    <w:rsid w:val="00F61AC3"/>
    <w:rsid w:val="00F62811"/>
    <w:rsid w:val="00F62877"/>
    <w:rsid w:val="00F6324A"/>
    <w:rsid w:val="00F637E7"/>
    <w:rsid w:val="00F63876"/>
    <w:rsid w:val="00F63BFB"/>
    <w:rsid w:val="00F64097"/>
    <w:rsid w:val="00F6415D"/>
    <w:rsid w:val="00F641C9"/>
    <w:rsid w:val="00F647C9"/>
    <w:rsid w:val="00F64C2F"/>
    <w:rsid w:val="00F65342"/>
    <w:rsid w:val="00F65834"/>
    <w:rsid w:val="00F664C4"/>
    <w:rsid w:val="00F6698A"/>
    <w:rsid w:val="00F66B27"/>
    <w:rsid w:val="00F66CE1"/>
    <w:rsid w:val="00F67C7C"/>
    <w:rsid w:val="00F7007B"/>
    <w:rsid w:val="00F70C3F"/>
    <w:rsid w:val="00F70F2C"/>
    <w:rsid w:val="00F7113C"/>
    <w:rsid w:val="00F71335"/>
    <w:rsid w:val="00F71F14"/>
    <w:rsid w:val="00F7260B"/>
    <w:rsid w:val="00F72664"/>
    <w:rsid w:val="00F72A27"/>
    <w:rsid w:val="00F72E7C"/>
    <w:rsid w:val="00F73809"/>
    <w:rsid w:val="00F7390F"/>
    <w:rsid w:val="00F73CC2"/>
    <w:rsid w:val="00F740D5"/>
    <w:rsid w:val="00F745C8"/>
    <w:rsid w:val="00F7577E"/>
    <w:rsid w:val="00F758BD"/>
    <w:rsid w:val="00F75A5C"/>
    <w:rsid w:val="00F76390"/>
    <w:rsid w:val="00F76458"/>
    <w:rsid w:val="00F76CD5"/>
    <w:rsid w:val="00F77042"/>
    <w:rsid w:val="00F77166"/>
    <w:rsid w:val="00F77172"/>
    <w:rsid w:val="00F77480"/>
    <w:rsid w:val="00F775A0"/>
    <w:rsid w:val="00F776F3"/>
    <w:rsid w:val="00F7780B"/>
    <w:rsid w:val="00F77E98"/>
    <w:rsid w:val="00F81160"/>
    <w:rsid w:val="00F811A4"/>
    <w:rsid w:val="00F81692"/>
    <w:rsid w:val="00F8191F"/>
    <w:rsid w:val="00F82878"/>
    <w:rsid w:val="00F82908"/>
    <w:rsid w:val="00F829DB"/>
    <w:rsid w:val="00F832AF"/>
    <w:rsid w:val="00F83449"/>
    <w:rsid w:val="00F83B84"/>
    <w:rsid w:val="00F83CF9"/>
    <w:rsid w:val="00F841EB"/>
    <w:rsid w:val="00F84D2D"/>
    <w:rsid w:val="00F84F10"/>
    <w:rsid w:val="00F84F8C"/>
    <w:rsid w:val="00F84FAF"/>
    <w:rsid w:val="00F85479"/>
    <w:rsid w:val="00F85C94"/>
    <w:rsid w:val="00F85D23"/>
    <w:rsid w:val="00F85EE0"/>
    <w:rsid w:val="00F861CF"/>
    <w:rsid w:val="00F8789A"/>
    <w:rsid w:val="00F87A01"/>
    <w:rsid w:val="00F87D43"/>
    <w:rsid w:val="00F90AE9"/>
    <w:rsid w:val="00F90B7D"/>
    <w:rsid w:val="00F91452"/>
    <w:rsid w:val="00F91BAF"/>
    <w:rsid w:val="00F91DF4"/>
    <w:rsid w:val="00F92E5E"/>
    <w:rsid w:val="00F93335"/>
    <w:rsid w:val="00F9334E"/>
    <w:rsid w:val="00F9386F"/>
    <w:rsid w:val="00F93F6C"/>
    <w:rsid w:val="00F94CDE"/>
    <w:rsid w:val="00F94E60"/>
    <w:rsid w:val="00F94E86"/>
    <w:rsid w:val="00F956C3"/>
    <w:rsid w:val="00F96B09"/>
    <w:rsid w:val="00F96EAE"/>
    <w:rsid w:val="00F9731D"/>
    <w:rsid w:val="00F97A98"/>
    <w:rsid w:val="00FA02BE"/>
    <w:rsid w:val="00FA02D4"/>
    <w:rsid w:val="00FA0454"/>
    <w:rsid w:val="00FA0468"/>
    <w:rsid w:val="00FA05CB"/>
    <w:rsid w:val="00FA0920"/>
    <w:rsid w:val="00FA0A00"/>
    <w:rsid w:val="00FA0B20"/>
    <w:rsid w:val="00FA197B"/>
    <w:rsid w:val="00FA1C2A"/>
    <w:rsid w:val="00FA2422"/>
    <w:rsid w:val="00FA2808"/>
    <w:rsid w:val="00FA29BE"/>
    <w:rsid w:val="00FA2C72"/>
    <w:rsid w:val="00FA2F0A"/>
    <w:rsid w:val="00FA3C8E"/>
    <w:rsid w:val="00FA4E08"/>
    <w:rsid w:val="00FA4E7F"/>
    <w:rsid w:val="00FA51E2"/>
    <w:rsid w:val="00FA5280"/>
    <w:rsid w:val="00FA5ACD"/>
    <w:rsid w:val="00FA6308"/>
    <w:rsid w:val="00FA6385"/>
    <w:rsid w:val="00FA6408"/>
    <w:rsid w:val="00FA6973"/>
    <w:rsid w:val="00FA6A15"/>
    <w:rsid w:val="00FA6B2C"/>
    <w:rsid w:val="00FA721A"/>
    <w:rsid w:val="00FA74F3"/>
    <w:rsid w:val="00FA7679"/>
    <w:rsid w:val="00FA7873"/>
    <w:rsid w:val="00FA7EAD"/>
    <w:rsid w:val="00FB007B"/>
    <w:rsid w:val="00FB135C"/>
    <w:rsid w:val="00FB15DC"/>
    <w:rsid w:val="00FB1737"/>
    <w:rsid w:val="00FB185D"/>
    <w:rsid w:val="00FB24C6"/>
    <w:rsid w:val="00FB31DC"/>
    <w:rsid w:val="00FB3986"/>
    <w:rsid w:val="00FB3A23"/>
    <w:rsid w:val="00FB3CF4"/>
    <w:rsid w:val="00FB3D02"/>
    <w:rsid w:val="00FB3DBE"/>
    <w:rsid w:val="00FB4094"/>
    <w:rsid w:val="00FB43C4"/>
    <w:rsid w:val="00FB46BB"/>
    <w:rsid w:val="00FB46E0"/>
    <w:rsid w:val="00FB4E1B"/>
    <w:rsid w:val="00FB5D14"/>
    <w:rsid w:val="00FB77D9"/>
    <w:rsid w:val="00FB7C0C"/>
    <w:rsid w:val="00FB7F6A"/>
    <w:rsid w:val="00FC00C7"/>
    <w:rsid w:val="00FC0187"/>
    <w:rsid w:val="00FC01AB"/>
    <w:rsid w:val="00FC075B"/>
    <w:rsid w:val="00FC0BDF"/>
    <w:rsid w:val="00FC1170"/>
    <w:rsid w:val="00FC13EB"/>
    <w:rsid w:val="00FC15D5"/>
    <w:rsid w:val="00FC16B5"/>
    <w:rsid w:val="00FC17B5"/>
    <w:rsid w:val="00FC2018"/>
    <w:rsid w:val="00FC216D"/>
    <w:rsid w:val="00FC2B8A"/>
    <w:rsid w:val="00FC42C8"/>
    <w:rsid w:val="00FC4A11"/>
    <w:rsid w:val="00FC569A"/>
    <w:rsid w:val="00FC57BA"/>
    <w:rsid w:val="00FC586E"/>
    <w:rsid w:val="00FC589A"/>
    <w:rsid w:val="00FC59BB"/>
    <w:rsid w:val="00FC5B6C"/>
    <w:rsid w:val="00FC5B72"/>
    <w:rsid w:val="00FC5C13"/>
    <w:rsid w:val="00FC5DBC"/>
    <w:rsid w:val="00FC657C"/>
    <w:rsid w:val="00FC6590"/>
    <w:rsid w:val="00FC6BF1"/>
    <w:rsid w:val="00FC73A1"/>
    <w:rsid w:val="00FC745F"/>
    <w:rsid w:val="00FC7535"/>
    <w:rsid w:val="00FC7BBA"/>
    <w:rsid w:val="00FC7D0C"/>
    <w:rsid w:val="00FD02BC"/>
    <w:rsid w:val="00FD035D"/>
    <w:rsid w:val="00FD0795"/>
    <w:rsid w:val="00FD08B3"/>
    <w:rsid w:val="00FD10AA"/>
    <w:rsid w:val="00FD117C"/>
    <w:rsid w:val="00FD1235"/>
    <w:rsid w:val="00FD17DE"/>
    <w:rsid w:val="00FD1E0D"/>
    <w:rsid w:val="00FD1F3F"/>
    <w:rsid w:val="00FD2316"/>
    <w:rsid w:val="00FD2897"/>
    <w:rsid w:val="00FD3639"/>
    <w:rsid w:val="00FD3A81"/>
    <w:rsid w:val="00FD3B85"/>
    <w:rsid w:val="00FD3D2A"/>
    <w:rsid w:val="00FD42B7"/>
    <w:rsid w:val="00FD4A60"/>
    <w:rsid w:val="00FD5067"/>
    <w:rsid w:val="00FD57E6"/>
    <w:rsid w:val="00FD58E0"/>
    <w:rsid w:val="00FD5AB0"/>
    <w:rsid w:val="00FD5D96"/>
    <w:rsid w:val="00FD5DD6"/>
    <w:rsid w:val="00FD5F15"/>
    <w:rsid w:val="00FD672A"/>
    <w:rsid w:val="00FD67D2"/>
    <w:rsid w:val="00FD6846"/>
    <w:rsid w:val="00FD6B4C"/>
    <w:rsid w:val="00FD6B95"/>
    <w:rsid w:val="00FD73FB"/>
    <w:rsid w:val="00FD7A2E"/>
    <w:rsid w:val="00FE0958"/>
    <w:rsid w:val="00FE0D77"/>
    <w:rsid w:val="00FE1542"/>
    <w:rsid w:val="00FE1610"/>
    <w:rsid w:val="00FE1944"/>
    <w:rsid w:val="00FE2317"/>
    <w:rsid w:val="00FE2D4F"/>
    <w:rsid w:val="00FE3280"/>
    <w:rsid w:val="00FE4403"/>
    <w:rsid w:val="00FE4700"/>
    <w:rsid w:val="00FE4733"/>
    <w:rsid w:val="00FE4915"/>
    <w:rsid w:val="00FE4CCB"/>
    <w:rsid w:val="00FE4CF7"/>
    <w:rsid w:val="00FE543B"/>
    <w:rsid w:val="00FE5652"/>
    <w:rsid w:val="00FE5827"/>
    <w:rsid w:val="00FE5829"/>
    <w:rsid w:val="00FE58C0"/>
    <w:rsid w:val="00FE6226"/>
    <w:rsid w:val="00FE6523"/>
    <w:rsid w:val="00FE679C"/>
    <w:rsid w:val="00FE6A37"/>
    <w:rsid w:val="00FE7454"/>
    <w:rsid w:val="00FE77CF"/>
    <w:rsid w:val="00FF0E4A"/>
    <w:rsid w:val="00FF17E6"/>
    <w:rsid w:val="00FF19EF"/>
    <w:rsid w:val="00FF1C31"/>
    <w:rsid w:val="00FF1C50"/>
    <w:rsid w:val="00FF1ED5"/>
    <w:rsid w:val="00FF1FA9"/>
    <w:rsid w:val="00FF1FE5"/>
    <w:rsid w:val="00FF252D"/>
    <w:rsid w:val="00FF269E"/>
    <w:rsid w:val="00FF2C3B"/>
    <w:rsid w:val="00FF2DA9"/>
    <w:rsid w:val="00FF342B"/>
    <w:rsid w:val="00FF3517"/>
    <w:rsid w:val="00FF36A1"/>
    <w:rsid w:val="00FF3792"/>
    <w:rsid w:val="00FF39FC"/>
    <w:rsid w:val="00FF3C97"/>
    <w:rsid w:val="00FF3F0A"/>
    <w:rsid w:val="00FF5391"/>
    <w:rsid w:val="00FF5471"/>
    <w:rsid w:val="00FF57D4"/>
    <w:rsid w:val="00FF5AF4"/>
    <w:rsid w:val="00FF5CC8"/>
    <w:rsid w:val="00FF61E0"/>
    <w:rsid w:val="00FF6378"/>
    <w:rsid w:val="00FF6D42"/>
    <w:rsid w:val="00FF6D63"/>
    <w:rsid w:val="00FF7B13"/>
    <w:rsid w:val="0115B151"/>
    <w:rsid w:val="0163D847"/>
    <w:rsid w:val="01650341"/>
    <w:rsid w:val="01EA2B5B"/>
    <w:rsid w:val="01FAD381"/>
    <w:rsid w:val="0206A286"/>
    <w:rsid w:val="022EB53D"/>
    <w:rsid w:val="0277B238"/>
    <w:rsid w:val="02A6755A"/>
    <w:rsid w:val="02D26DDD"/>
    <w:rsid w:val="039A0FC0"/>
    <w:rsid w:val="03DFC3B7"/>
    <w:rsid w:val="04CD13A8"/>
    <w:rsid w:val="0594BE77"/>
    <w:rsid w:val="063F0C3D"/>
    <w:rsid w:val="064942F4"/>
    <w:rsid w:val="067D9AA4"/>
    <w:rsid w:val="06FCE581"/>
    <w:rsid w:val="074F3D4A"/>
    <w:rsid w:val="076AD77B"/>
    <w:rsid w:val="0777D24C"/>
    <w:rsid w:val="07DA4C16"/>
    <w:rsid w:val="083A0E97"/>
    <w:rsid w:val="0868A75D"/>
    <w:rsid w:val="094E781A"/>
    <w:rsid w:val="099265F4"/>
    <w:rsid w:val="09BAC1E4"/>
    <w:rsid w:val="09F72CFD"/>
    <w:rsid w:val="0A66B741"/>
    <w:rsid w:val="0A73B6F8"/>
    <w:rsid w:val="0A991C78"/>
    <w:rsid w:val="0B94CB14"/>
    <w:rsid w:val="0B9861CD"/>
    <w:rsid w:val="0BE5AA30"/>
    <w:rsid w:val="0CB6A5FC"/>
    <w:rsid w:val="0D0C9249"/>
    <w:rsid w:val="0D4083CE"/>
    <w:rsid w:val="0D64DC74"/>
    <w:rsid w:val="0DE3B21D"/>
    <w:rsid w:val="0E6D72CA"/>
    <w:rsid w:val="0EDB3805"/>
    <w:rsid w:val="102A253E"/>
    <w:rsid w:val="116900D1"/>
    <w:rsid w:val="11E27FDB"/>
    <w:rsid w:val="122A07CD"/>
    <w:rsid w:val="1253964F"/>
    <w:rsid w:val="128880DB"/>
    <w:rsid w:val="13AFCB33"/>
    <w:rsid w:val="13B1C0FA"/>
    <w:rsid w:val="13E45DA8"/>
    <w:rsid w:val="14085647"/>
    <w:rsid w:val="140B3EA4"/>
    <w:rsid w:val="14ADFF5A"/>
    <w:rsid w:val="15141EBB"/>
    <w:rsid w:val="153C88CE"/>
    <w:rsid w:val="15D6B78E"/>
    <w:rsid w:val="1632C229"/>
    <w:rsid w:val="1638C8AB"/>
    <w:rsid w:val="167BE604"/>
    <w:rsid w:val="16CC6A02"/>
    <w:rsid w:val="170023FF"/>
    <w:rsid w:val="17503F0A"/>
    <w:rsid w:val="17577F5D"/>
    <w:rsid w:val="17A1D61B"/>
    <w:rsid w:val="17C248F3"/>
    <w:rsid w:val="1981707D"/>
    <w:rsid w:val="1B3CA81B"/>
    <w:rsid w:val="1BB103A8"/>
    <w:rsid w:val="1BE3A621"/>
    <w:rsid w:val="1C0A44CE"/>
    <w:rsid w:val="1CA1B55F"/>
    <w:rsid w:val="1CF465E1"/>
    <w:rsid w:val="1DD6FA09"/>
    <w:rsid w:val="1E48866A"/>
    <w:rsid w:val="1E5944CD"/>
    <w:rsid w:val="1F174751"/>
    <w:rsid w:val="1FD3C3AC"/>
    <w:rsid w:val="1FD5DFC3"/>
    <w:rsid w:val="1FE6929D"/>
    <w:rsid w:val="209F7BAC"/>
    <w:rsid w:val="20CA4E0B"/>
    <w:rsid w:val="210F6819"/>
    <w:rsid w:val="21554367"/>
    <w:rsid w:val="215B5959"/>
    <w:rsid w:val="21858312"/>
    <w:rsid w:val="21BC78EA"/>
    <w:rsid w:val="21D69275"/>
    <w:rsid w:val="21F92160"/>
    <w:rsid w:val="22149D3E"/>
    <w:rsid w:val="222DA9A8"/>
    <w:rsid w:val="22407A5E"/>
    <w:rsid w:val="2313EDB0"/>
    <w:rsid w:val="2389D3A9"/>
    <w:rsid w:val="239716EA"/>
    <w:rsid w:val="23D2BC36"/>
    <w:rsid w:val="240B1564"/>
    <w:rsid w:val="2416A5E0"/>
    <w:rsid w:val="24C7F971"/>
    <w:rsid w:val="254F42A3"/>
    <w:rsid w:val="26054938"/>
    <w:rsid w:val="263E043C"/>
    <w:rsid w:val="2692B474"/>
    <w:rsid w:val="26FBB610"/>
    <w:rsid w:val="270117FD"/>
    <w:rsid w:val="2760DEA8"/>
    <w:rsid w:val="285A997F"/>
    <w:rsid w:val="28824F9F"/>
    <w:rsid w:val="28B8ED9E"/>
    <w:rsid w:val="2935D78D"/>
    <w:rsid w:val="29DECE20"/>
    <w:rsid w:val="2AAFE645"/>
    <w:rsid w:val="2AB033EB"/>
    <w:rsid w:val="2ABCDF67"/>
    <w:rsid w:val="2ADC024D"/>
    <w:rsid w:val="2B6C0298"/>
    <w:rsid w:val="2BAC5B26"/>
    <w:rsid w:val="2C673363"/>
    <w:rsid w:val="2CD68823"/>
    <w:rsid w:val="2D42D666"/>
    <w:rsid w:val="2ED48359"/>
    <w:rsid w:val="2F988681"/>
    <w:rsid w:val="2FC16625"/>
    <w:rsid w:val="3004BB65"/>
    <w:rsid w:val="300BD057"/>
    <w:rsid w:val="302D1463"/>
    <w:rsid w:val="319885A8"/>
    <w:rsid w:val="31B89FAE"/>
    <w:rsid w:val="31D4D09E"/>
    <w:rsid w:val="32820492"/>
    <w:rsid w:val="328A4DB4"/>
    <w:rsid w:val="32D92BF4"/>
    <w:rsid w:val="33BEFE0B"/>
    <w:rsid w:val="33EFBD17"/>
    <w:rsid w:val="342C9345"/>
    <w:rsid w:val="3470AED8"/>
    <w:rsid w:val="34E2A4A9"/>
    <w:rsid w:val="354E249B"/>
    <w:rsid w:val="35A41945"/>
    <w:rsid w:val="35CB2F16"/>
    <w:rsid w:val="364DEF36"/>
    <w:rsid w:val="3664B03B"/>
    <w:rsid w:val="371B38A1"/>
    <w:rsid w:val="375752E2"/>
    <w:rsid w:val="3797FDD4"/>
    <w:rsid w:val="383EC46F"/>
    <w:rsid w:val="38681BED"/>
    <w:rsid w:val="3872BBF6"/>
    <w:rsid w:val="38D4406B"/>
    <w:rsid w:val="39BCB425"/>
    <w:rsid w:val="3A48075E"/>
    <w:rsid w:val="3AD91119"/>
    <w:rsid w:val="3B931FF7"/>
    <w:rsid w:val="3C07BACF"/>
    <w:rsid w:val="3C2A1F48"/>
    <w:rsid w:val="3D0DDD72"/>
    <w:rsid w:val="3D1AD69A"/>
    <w:rsid w:val="3DEF1661"/>
    <w:rsid w:val="3DF95350"/>
    <w:rsid w:val="3E3AA09F"/>
    <w:rsid w:val="3EF15947"/>
    <w:rsid w:val="3F905198"/>
    <w:rsid w:val="3FB02AA1"/>
    <w:rsid w:val="404B005E"/>
    <w:rsid w:val="404DFA9C"/>
    <w:rsid w:val="405B8776"/>
    <w:rsid w:val="4188F9D3"/>
    <w:rsid w:val="4205FCE2"/>
    <w:rsid w:val="427FA16B"/>
    <w:rsid w:val="42DBCCE5"/>
    <w:rsid w:val="42F7BB9C"/>
    <w:rsid w:val="43B8DB43"/>
    <w:rsid w:val="43BD2CE1"/>
    <w:rsid w:val="43F95DD2"/>
    <w:rsid w:val="4429DE6B"/>
    <w:rsid w:val="44D52730"/>
    <w:rsid w:val="4552C6F5"/>
    <w:rsid w:val="45952CE4"/>
    <w:rsid w:val="460F7966"/>
    <w:rsid w:val="46D70FD6"/>
    <w:rsid w:val="47D7D638"/>
    <w:rsid w:val="4906D43B"/>
    <w:rsid w:val="4960971D"/>
    <w:rsid w:val="49FB0BB4"/>
    <w:rsid w:val="4B11CCEB"/>
    <w:rsid w:val="4B5774B3"/>
    <w:rsid w:val="4B7F9C77"/>
    <w:rsid w:val="4BBAFFFE"/>
    <w:rsid w:val="4CC7C492"/>
    <w:rsid w:val="4D0643B2"/>
    <w:rsid w:val="4D95E62F"/>
    <w:rsid w:val="4DD3E27B"/>
    <w:rsid w:val="4DDBA6E1"/>
    <w:rsid w:val="4DE56D13"/>
    <w:rsid w:val="4E473A8C"/>
    <w:rsid w:val="4E90716E"/>
    <w:rsid w:val="4FAC9CC7"/>
    <w:rsid w:val="4FD69199"/>
    <w:rsid w:val="4FE4E413"/>
    <w:rsid w:val="5037DDF3"/>
    <w:rsid w:val="51124508"/>
    <w:rsid w:val="51F5E67B"/>
    <w:rsid w:val="52FD37CA"/>
    <w:rsid w:val="5324035A"/>
    <w:rsid w:val="539D0E43"/>
    <w:rsid w:val="545ACD23"/>
    <w:rsid w:val="54F28FC7"/>
    <w:rsid w:val="5565EE81"/>
    <w:rsid w:val="55F041A4"/>
    <w:rsid w:val="560DAEDE"/>
    <w:rsid w:val="562E07E0"/>
    <w:rsid w:val="563FF75B"/>
    <w:rsid w:val="5640E6EF"/>
    <w:rsid w:val="568484B3"/>
    <w:rsid w:val="57BB45D8"/>
    <w:rsid w:val="5843CFAA"/>
    <w:rsid w:val="58EEE3EF"/>
    <w:rsid w:val="590EA720"/>
    <w:rsid w:val="592F7787"/>
    <w:rsid w:val="59639E97"/>
    <w:rsid w:val="59657612"/>
    <w:rsid w:val="59DF1128"/>
    <w:rsid w:val="5A2C560E"/>
    <w:rsid w:val="5A46A1C8"/>
    <w:rsid w:val="5A5875BD"/>
    <w:rsid w:val="5A8B1D89"/>
    <w:rsid w:val="5AC1F1A5"/>
    <w:rsid w:val="5B0457B0"/>
    <w:rsid w:val="5B262B9A"/>
    <w:rsid w:val="5B7CAE6C"/>
    <w:rsid w:val="5BBAF2B2"/>
    <w:rsid w:val="5C21F225"/>
    <w:rsid w:val="5CDE45D4"/>
    <w:rsid w:val="5D14035D"/>
    <w:rsid w:val="5D14BAAC"/>
    <w:rsid w:val="5D3C3DB3"/>
    <w:rsid w:val="5D471665"/>
    <w:rsid w:val="5D63F6D0"/>
    <w:rsid w:val="5DB19834"/>
    <w:rsid w:val="5E6779B6"/>
    <w:rsid w:val="5F04AC5B"/>
    <w:rsid w:val="5F75480C"/>
    <w:rsid w:val="5F7DCE1A"/>
    <w:rsid w:val="5FD97C59"/>
    <w:rsid w:val="601AB403"/>
    <w:rsid w:val="6043ABAF"/>
    <w:rsid w:val="604C24E6"/>
    <w:rsid w:val="6142E64A"/>
    <w:rsid w:val="6147CAD5"/>
    <w:rsid w:val="61D4E619"/>
    <w:rsid w:val="61FC3BC6"/>
    <w:rsid w:val="622628C6"/>
    <w:rsid w:val="6257540A"/>
    <w:rsid w:val="62D819FF"/>
    <w:rsid w:val="62DEFAFC"/>
    <w:rsid w:val="62E27F36"/>
    <w:rsid w:val="639437B4"/>
    <w:rsid w:val="63949D56"/>
    <w:rsid w:val="639CE3F3"/>
    <w:rsid w:val="63F8F329"/>
    <w:rsid w:val="64732F82"/>
    <w:rsid w:val="64816BB1"/>
    <w:rsid w:val="6528813A"/>
    <w:rsid w:val="652E2189"/>
    <w:rsid w:val="65DE57F0"/>
    <w:rsid w:val="660A379C"/>
    <w:rsid w:val="66849C9A"/>
    <w:rsid w:val="6691B03C"/>
    <w:rsid w:val="669680D0"/>
    <w:rsid w:val="678426D0"/>
    <w:rsid w:val="6817614C"/>
    <w:rsid w:val="68690A98"/>
    <w:rsid w:val="68912C92"/>
    <w:rsid w:val="68C44910"/>
    <w:rsid w:val="68DAB0FA"/>
    <w:rsid w:val="695787E8"/>
    <w:rsid w:val="699658AC"/>
    <w:rsid w:val="699A03C8"/>
    <w:rsid w:val="69FE99BD"/>
    <w:rsid w:val="6A282573"/>
    <w:rsid w:val="6A30EDFE"/>
    <w:rsid w:val="6A40EBB3"/>
    <w:rsid w:val="6A58D6BC"/>
    <w:rsid w:val="6AB79AEC"/>
    <w:rsid w:val="6ACB47E6"/>
    <w:rsid w:val="6BEAAB8A"/>
    <w:rsid w:val="6C11BDF4"/>
    <w:rsid w:val="6C457EB8"/>
    <w:rsid w:val="6C5641C5"/>
    <w:rsid w:val="6D0B1299"/>
    <w:rsid w:val="6D32086C"/>
    <w:rsid w:val="6D45B3A2"/>
    <w:rsid w:val="6DE1ED46"/>
    <w:rsid w:val="6E07DF32"/>
    <w:rsid w:val="6ECFA14D"/>
    <w:rsid w:val="6F028324"/>
    <w:rsid w:val="6F1C2A46"/>
    <w:rsid w:val="6F3E09C1"/>
    <w:rsid w:val="6FF6560A"/>
    <w:rsid w:val="701A55D7"/>
    <w:rsid w:val="7037A815"/>
    <w:rsid w:val="71634B8D"/>
    <w:rsid w:val="71B1CAFA"/>
    <w:rsid w:val="724ADF1E"/>
    <w:rsid w:val="726F3688"/>
    <w:rsid w:val="72725722"/>
    <w:rsid w:val="72853EC0"/>
    <w:rsid w:val="72A6AC2E"/>
    <w:rsid w:val="72A88568"/>
    <w:rsid w:val="738280EB"/>
    <w:rsid w:val="73A2E12F"/>
    <w:rsid w:val="74403497"/>
    <w:rsid w:val="747CE94C"/>
    <w:rsid w:val="75D3D863"/>
    <w:rsid w:val="760159D3"/>
    <w:rsid w:val="768E42A2"/>
    <w:rsid w:val="7744013C"/>
    <w:rsid w:val="77618D0B"/>
    <w:rsid w:val="77C7BDC2"/>
    <w:rsid w:val="78FCA44F"/>
    <w:rsid w:val="7A36B661"/>
    <w:rsid w:val="7B467012"/>
    <w:rsid w:val="7B6B6024"/>
    <w:rsid w:val="7B94E585"/>
    <w:rsid w:val="7BA5BFA8"/>
    <w:rsid w:val="7C127457"/>
    <w:rsid w:val="7C12BDFB"/>
    <w:rsid w:val="7D4FA326"/>
    <w:rsid w:val="7D554145"/>
    <w:rsid w:val="7E4441E8"/>
    <w:rsid w:val="7E5754F2"/>
    <w:rsid w:val="7E5FAEBD"/>
    <w:rsid w:val="7E617273"/>
    <w:rsid w:val="7EE32986"/>
    <w:rsid w:val="7EFA71E6"/>
    <w:rsid w:val="7EFC6C6E"/>
    <w:rsid w:val="7F01FEC9"/>
    <w:rsid w:val="7F11C80A"/>
    <w:rsid w:val="7F762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  <o:colormru v:ext="edit" colors="#005699,#41c4dc,#b2bb1e"/>
    </o:shapedefaults>
    <o:shapelayout v:ext="edit">
      <o:idmap v:ext="edit" data="1"/>
    </o:shapelayout>
  </w:shapeDefaults>
  <w:decimalSymbol w:val="."/>
  <w:listSeparator w:val=","/>
  <w14:docId w14:val="05AA3824"/>
  <w15:docId w15:val="{9C7AE7C4-2403-4335-9CD4-254CF07A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7E96"/>
  </w:style>
  <w:style w:type="paragraph" w:styleId="Heading1">
    <w:name w:val="heading 1"/>
    <w:basedOn w:val="Normal"/>
    <w:next w:val="Normal"/>
    <w:link w:val="Heading1Char"/>
    <w:qFormat/>
    <w:rsid w:val="00BE7F95"/>
    <w:pPr>
      <w:keepNext/>
      <w:spacing w:after="240"/>
      <w:outlineLvl w:val="0"/>
    </w:pPr>
    <w:rPr>
      <w:rFonts w:ascii="Arial" w:eastAsia="Times New Roman" w:hAnsi="Arial" w:cs="Times New Roman"/>
      <w:color w:val="003366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E7F95"/>
    <w:pPr>
      <w:keepNext/>
      <w:autoSpaceDE w:val="0"/>
      <w:autoSpaceDN w:val="0"/>
      <w:adjustRightInd w:val="0"/>
      <w:spacing w:after="120"/>
      <w:outlineLvl w:val="1"/>
    </w:pPr>
    <w:rPr>
      <w:rFonts w:ascii="Arial" w:eastAsia="Times New Roman" w:hAnsi="Arial" w:cs="Times New Roman"/>
      <w:color w:val="00000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830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0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E7F95"/>
    <w:rPr>
      <w:rFonts w:ascii="Arial" w:eastAsia="Times New Roman" w:hAnsi="Arial" w:cs="Times New Roman"/>
      <w:color w:val="003366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E7F95"/>
    <w:rPr>
      <w:rFonts w:ascii="Arial" w:eastAsia="Times New Roman" w:hAnsi="Arial" w:cs="Times New Roman"/>
      <w:color w:val="000000"/>
      <w:sz w:val="28"/>
      <w:szCs w:val="20"/>
    </w:rPr>
  </w:style>
  <w:style w:type="paragraph" w:customStyle="1" w:styleId="HPBodytext10pt">
    <w:name w:val="_HP Body text 10 pt"/>
    <w:link w:val="HPBodytext10ptChar"/>
    <w:rsid w:val="00BE7F95"/>
    <w:pPr>
      <w:tabs>
        <w:tab w:val="left" w:pos="187"/>
      </w:tabs>
      <w:spacing w:after="120"/>
    </w:pPr>
    <w:rPr>
      <w:rFonts w:ascii="Futura Bk" w:eastAsia="Times New Roman" w:hAnsi="Futura Bk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61C"/>
  </w:style>
  <w:style w:type="paragraph" w:styleId="Footer">
    <w:name w:val="footer"/>
    <w:basedOn w:val="Normal"/>
    <w:link w:val="FooterChar"/>
    <w:uiPriority w:val="99"/>
    <w:unhideWhenUsed/>
    <w:rsid w:val="00392CF6"/>
    <w:pPr>
      <w:tabs>
        <w:tab w:val="center" w:pos="4320"/>
        <w:tab w:val="right" w:pos="8640"/>
      </w:tabs>
    </w:pPr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92C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6076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30DB6"/>
    <w:rPr>
      <w:rFonts w:ascii="Futura Bk" w:hAnsi="Futura Bk" w:cs="Times New Roman"/>
      <w:color w:val="04173F"/>
      <w:sz w:val="24"/>
    </w:rPr>
  </w:style>
  <w:style w:type="character" w:styleId="Hyperlink">
    <w:name w:val="Hyperlink"/>
    <w:basedOn w:val="DefaultParagraphFont"/>
    <w:uiPriority w:val="99"/>
    <w:unhideWhenUsed/>
    <w:rsid w:val="00392CF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90D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0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90D3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06EFC"/>
    <w:rPr>
      <w:color w:val="800080" w:themeColor="followedHyperlink"/>
      <w:u w:val="single"/>
    </w:rPr>
  </w:style>
  <w:style w:type="paragraph" w:customStyle="1" w:styleId="HeadingText">
    <w:name w:val="Heading Text"/>
    <w:basedOn w:val="Heading1"/>
    <w:link w:val="HeadingTextChar"/>
    <w:rsid w:val="00CB440E"/>
    <w:rPr>
      <w:rFonts w:ascii="Calibri" w:hAnsi="Calibri" w:cs="Tahoma"/>
      <w:color w:val="41C4DC"/>
      <w:szCs w:val="32"/>
    </w:rPr>
  </w:style>
  <w:style w:type="paragraph" w:customStyle="1" w:styleId="ParagraphText">
    <w:name w:val="Paragraph Text"/>
    <w:basedOn w:val="HPBodytext10pt"/>
    <w:link w:val="ParagraphTextChar"/>
    <w:rsid w:val="00CB440E"/>
    <w:rPr>
      <w:rFonts w:ascii="Calibri" w:hAnsi="Calibri" w:cs="Tahoma"/>
      <w:color w:val="auto"/>
    </w:rPr>
  </w:style>
  <w:style w:type="character" w:customStyle="1" w:styleId="HeadingTextChar">
    <w:name w:val="Heading Text Char"/>
    <w:basedOn w:val="Heading1Char"/>
    <w:link w:val="HeadingText"/>
    <w:rsid w:val="00CB440E"/>
    <w:rPr>
      <w:rFonts w:ascii="Calibri" w:eastAsia="Times New Roman" w:hAnsi="Calibri" w:cs="Tahoma"/>
      <w:color w:val="41C4DC"/>
      <w:sz w:val="32"/>
      <w:szCs w:val="32"/>
    </w:rPr>
  </w:style>
  <w:style w:type="paragraph" w:customStyle="1" w:styleId="SubheadingText">
    <w:name w:val="Subheading Text"/>
    <w:basedOn w:val="NormalWeb"/>
    <w:link w:val="SubheadingTextChar"/>
    <w:rsid w:val="00CB440E"/>
    <w:rPr>
      <w:rFonts w:ascii="Calibri" w:hAnsi="Calibri" w:cs="Tahoma"/>
      <w:b/>
    </w:rPr>
  </w:style>
  <w:style w:type="character" w:customStyle="1" w:styleId="HPBodytext10ptChar">
    <w:name w:val="_HP Body text 10 pt Char"/>
    <w:basedOn w:val="DefaultParagraphFont"/>
    <w:link w:val="HPBodytext10pt"/>
    <w:rsid w:val="00CB440E"/>
    <w:rPr>
      <w:rFonts w:ascii="Futura Bk" w:eastAsia="Times New Roman" w:hAnsi="Futura Bk" w:cs="Times New Roman"/>
      <w:color w:val="000000"/>
      <w:sz w:val="20"/>
      <w:szCs w:val="20"/>
    </w:rPr>
  </w:style>
  <w:style w:type="character" w:customStyle="1" w:styleId="ParagraphTextChar">
    <w:name w:val="Paragraph Text Char"/>
    <w:basedOn w:val="HPBodytext10ptChar"/>
    <w:link w:val="ParagraphText"/>
    <w:rsid w:val="00CB440E"/>
    <w:rPr>
      <w:rFonts w:ascii="Calibri" w:eastAsia="Times New Roman" w:hAnsi="Calibri" w:cs="Tahoma"/>
      <w:color w:val="000000"/>
      <w:sz w:val="20"/>
      <w:szCs w:val="20"/>
    </w:rPr>
  </w:style>
  <w:style w:type="paragraph" w:customStyle="1" w:styleId="Bullet1">
    <w:name w:val="Bullet 1"/>
    <w:basedOn w:val="HPBodytext10pt"/>
    <w:link w:val="Bullet1Char"/>
    <w:rsid w:val="00CB440E"/>
    <w:pPr>
      <w:numPr>
        <w:numId w:val="2"/>
      </w:numPr>
      <w:spacing w:after="0" w:line="192" w:lineRule="auto"/>
      <w:ind w:left="1077" w:hanging="357"/>
    </w:pPr>
    <w:rPr>
      <w:rFonts w:ascii="Calibri" w:hAnsi="Calibri" w:cs="Tahoma"/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CB440E"/>
    <w:rPr>
      <w:rFonts w:ascii="Times New Roman" w:eastAsia="Times New Roman" w:hAnsi="Times New Roman" w:cs="Times New Roman"/>
    </w:rPr>
  </w:style>
  <w:style w:type="character" w:customStyle="1" w:styleId="SubheadingTextChar">
    <w:name w:val="Subheading Text Char"/>
    <w:basedOn w:val="NormalWebChar"/>
    <w:link w:val="SubheadingText"/>
    <w:rsid w:val="00CB440E"/>
    <w:rPr>
      <w:rFonts w:ascii="Calibri" w:eastAsia="Times New Roman" w:hAnsi="Calibri" w:cs="Tahoma"/>
      <w:b/>
    </w:rPr>
  </w:style>
  <w:style w:type="paragraph" w:customStyle="1" w:styleId="Subbullet">
    <w:name w:val="Subbullet"/>
    <w:basedOn w:val="HPBodytext10pt"/>
    <w:link w:val="SubbulletChar"/>
    <w:rsid w:val="00CB440E"/>
    <w:pPr>
      <w:numPr>
        <w:numId w:val="1"/>
      </w:numPr>
      <w:spacing w:after="0" w:line="192" w:lineRule="auto"/>
    </w:pPr>
    <w:rPr>
      <w:rFonts w:asciiTheme="majorHAnsi" w:hAnsiTheme="majorHAnsi" w:cs="Tahoma"/>
      <w:color w:val="auto"/>
    </w:rPr>
  </w:style>
  <w:style w:type="character" w:customStyle="1" w:styleId="Bullet1Char">
    <w:name w:val="Bullet 1 Char"/>
    <w:basedOn w:val="HPBodytext10ptChar"/>
    <w:link w:val="Bullet1"/>
    <w:rsid w:val="00CB440E"/>
    <w:rPr>
      <w:rFonts w:ascii="Calibri" w:eastAsia="Times New Roman" w:hAnsi="Calibri" w:cs="Tahoma"/>
      <w:color w:val="000000"/>
      <w:sz w:val="20"/>
      <w:szCs w:val="20"/>
    </w:rPr>
  </w:style>
  <w:style w:type="character" w:customStyle="1" w:styleId="SubbulletChar">
    <w:name w:val="Subbullet Char"/>
    <w:basedOn w:val="HPBodytext10ptChar"/>
    <w:link w:val="Subbullet"/>
    <w:rsid w:val="00CB440E"/>
    <w:rPr>
      <w:rFonts w:asciiTheme="majorHAnsi" w:eastAsia="Times New Roman" w:hAnsiTheme="majorHAnsi" w:cs="Tahoma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5D0D"/>
    <w:rPr>
      <w:color w:val="808080"/>
    </w:rPr>
  </w:style>
  <w:style w:type="paragraph" w:customStyle="1" w:styleId="TitleOfDocumentHere">
    <w:name w:val="Title Of Document Here"/>
    <w:basedOn w:val="Normal"/>
    <w:link w:val="TitleOfDocumentHereChar"/>
    <w:rsid w:val="00FA5ACD"/>
    <w:pPr>
      <w:spacing w:before="240" w:after="120"/>
    </w:pPr>
    <w:rPr>
      <w:rFonts w:ascii="Calibri" w:hAnsi="Calibri"/>
      <w:b/>
      <w:noProof/>
      <w:color w:val="42C4DD"/>
      <w:sz w:val="36"/>
    </w:rPr>
  </w:style>
  <w:style w:type="paragraph" w:customStyle="1" w:styleId="ParagraphHeadlineCalibri12ptsBold">
    <w:name w:val="Paragraph  Headline Calibri 12pts Bold"/>
    <w:basedOn w:val="ParagraphText"/>
    <w:link w:val="ParagraphHeadlineCalibri12ptsBoldChar"/>
    <w:rsid w:val="00FA5ACD"/>
    <w:pPr>
      <w:spacing w:before="240" w:after="0" w:line="360" w:lineRule="auto"/>
    </w:pPr>
    <w:rPr>
      <w:b/>
      <w:sz w:val="24"/>
    </w:rPr>
  </w:style>
  <w:style w:type="character" w:customStyle="1" w:styleId="TitleOfDocumentHereChar">
    <w:name w:val="Title Of Document Here Char"/>
    <w:basedOn w:val="DefaultParagraphFont"/>
    <w:link w:val="TitleOfDocumentHere"/>
    <w:rsid w:val="00FA5ACD"/>
    <w:rPr>
      <w:rFonts w:ascii="Calibri" w:hAnsi="Calibri"/>
      <w:b/>
      <w:noProof/>
      <w:color w:val="42C4DD"/>
      <w:sz w:val="36"/>
    </w:rPr>
  </w:style>
  <w:style w:type="paragraph" w:customStyle="1" w:styleId="ParagraphTextCalibri11pt">
    <w:name w:val="Paragraph  Text  Calibri 11pt"/>
    <w:aliases w:val="Line spacing 1.5 lines"/>
    <w:basedOn w:val="ParagraphText"/>
    <w:link w:val="ParagraphTextCalibri11ptChar"/>
    <w:rsid w:val="00FA5ACD"/>
    <w:pPr>
      <w:spacing w:after="0" w:line="360" w:lineRule="auto"/>
    </w:pPr>
    <w:rPr>
      <w:sz w:val="22"/>
    </w:rPr>
  </w:style>
  <w:style w:type="character" w:customStyle="1" w:styleId="ParagraphHeadlineCalibri12ptsBoldChar">
    <w:name w:val="Paragraph  Headline Calibri 12pts Bold Char"/>
    <w:basedOn w:val="ParagraphTextChar"/>
    <w:link w:val="ParagraphHeadlineCalibri12ptsBold"/>
    <w:rsid w:val="00FA5ACD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SubheadingCalibriBold14pt">
    <w:name w:val="Subheading Calibri Bold 14 pt"/>
    <w:basedOn w:val="ParagraphText"/>
    <w:link w:val="SubheadingCalibriBold14ptChar"/>
    <w:rsid w:val="00FA5ACD"/>
    <w:pPr>
      <w:spacing w:before="240" w:after="0"/>
    </w:pPr>
    <w:rPr>
      <w:b/>
      <w:sz w:val="28"/>
    </w:rPr>
  </w:style>
  <w:style w:type="character" w:customStyle="1" w:styleId="ParagraphTextCalibri11ptChar">
    <w:name w:val="Paragraph  Text  Calibri 11pt Char"/>
    <w:aliases w:val="Line spacing 1.5 lines Char"/>
    <w:basedOn w:val="ParagraphTextChar"/>
    <w:link w:val="ParagraphTextCalibri11pt"/>
    <w:rsid w:val="00FA5ACD"/>
    <w:rPr>
      <w:rFonts w:ascii="Calibri" w:eastAsia="Times New Roman" w:hAnsi="Calibri" w:cs="Tahoma"/>
      <w:color w:val="000000"/>
      <w:sz w:val="22"/>
      <w:szCs w:val="20"/>
    </w:rPr>
  </w:style>
  <w:style w:type="character" w:customStyle="1" w:styleId="SubheadingCalibriBold14ptChar">
    <w:name w:val="Subheading Calibri Bold 14 pt Char"/>
    <w:basedOn w:val="ParagraphTextChar"/>
    <w:link w:val="SubheadingCalibriBold14pt"/>
    <w:rsid w:val="00FA5ACD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-TitleOfDocument">
    <w:name w:val="MphasiS - Title Of Document"/>
    <w:basedOn w:val="Normal"/>
    <w:link w:val="MphasiS-TitleOfDocumentChar"/>
    <w:qFormat/>
    <w:rsid w:val="00011FC1"/>
    <w:pPr>
      <w:spacing w:line="180" w:lineRule="auto"/>
    </w:pPr>
    <w:rPr>
      <w:rFonts w:asciiTheme="majorHAnsi" w:hAnsiTheme="majorHAnsi" w:cstheme="majorHAnsi"/>
      <w:b/>
      <w:color w:val="005295"/>
      <w:sz w:val="36"/>
      <w:szCs w:val="36"/>
    </w:rPr>
  </w:style>
  <w:style w:type="paragraph" w:customStyle="1" w:styleId="MphasiS-HeadingTextCalibri16PtBold">
    <w:name w:val="MphasiS - Heading Text Calibri 16Pt Bold"/>
    <w:basedOn w:val="HeadingText"/>
    <w:link w:val="MphasiS-HeadingTextCalibri16PtBoldChar"/>
    <w:qFormat/>
    <w:rsid w:val="00DB6516"/>
    <w:pPr>
      <w:spacing w:before="600" w:after="0"/>
    </w:pPr>
    <w:rPr>
      <w:b/>
      <w:color w:val="005295"/>
    </w:rPr>
  </w:style>
  <w:style w:type="character" w:customStyle="1" w:styleId="MphasiS-TitleOfDocumentChar">
    <w:name w:val="MphasiS - Title Of Document Char"/>
    <w:basedOn w:val="DefaultParagraphFont"/>
    <w:link w:val="MphasiS-TitleOfDocument"/>
    <w:rsid w:val="00011FC1"/>
    <w:rPr>
      <w:rFonts w:asciiTheme="majorHAnsi" w:hAnsiTheme="majorHAnsi" w:cstheme="majorHAnsi"/>
      <w:b/>
      <w:color w:val="005295"/>
      <w:sz w:val="36"/>
      <w:szCs w:val="36"/>
    </w:rPr>
  </w:style>
  <w:style w:type="paragraph" w:customStyle="1" w:styleId="MphasiS-ParagraphHeadlineCalibri12ptsBold">
    <w:name w:val="MphasiS - Paragraph  Headline Calibri 12pts Bold"/>
    <w:basedOn w:val="ParagraphHeadlineCalibri12ptsBold"/>
    <w:link w:val="MphasiS-ParagraphHeadlineCalibri12ptsBoldChar"/>
    <w:qFormat/>
    <w:rsid w:val="00814330"/>
  </w:style>
  <w:style w:type="character" w:customStyle="1" w:styleId="MphasiS-HeadingTextCalibri16PtBoldChar">
    <w:name w:val="MphasiS - Heading Text Calibri 16Pt Bold Char"/>
    <w:basedOn w:val="HeadingTextChar"/>
    <w:link w:val="MphasiS-HeadingTextCalibri16PtBold"/>
    <w:rsid w:val="00DB6516"/>
    <w:rPr>
      <w:rFonts w:ascii="Calibri" w:eastAsia="Times New Roman" w:hAnsi="Calibri" w:cs="Tahoma"/>
      <w:b/>
      <w:color w:val="005295"/>
      <w:sz w:val="32"/>
      <w:szCs w:val="32"/>
    </w:rPr>
  </w:style>
  <w:style w:type="paragraph" w:customStyle="1" w:styleId="MphasiS-SubheadingCalibriBold14pt">
    <w:name w:val="MphasiS - Subheading Calibri Bold 14 pt"/>
    <w:basedOn w:val="SubheadingCalibriBold14pt"/>
    <w:link w:val="MphasiS-SubheadingCalibriBold14ptChar"/>
    <w:qFormat/>
    <w:rsid w:val="00814330"/>
  </w:style>
  <w:style w:type="character" w:customStyle="1" w:styleId="MphasiS-ParagraphHeadlineCalibri12ptsBoldChar">
    <w:name w:val="MphasiS - Paragraph  Headline Calibri 12pts Bold Char"/>
    <w:basedOn w:val="ParagraphHeadlineCalibri12ptsBoldChar"/>
    <w:link w:val="MphasiS-ParagraphHeadlineCalibri12ptsBold"/>
    <w:rsid w:val="00814330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MphasiSLevel1Roundbulletedtext">
    <w:name w:val="MphasiS • Level 1 Round bulleted text"/>
    <w:link w:val="MphasiSLevel1RoundbulletedtextChar"/>
    <w:rsid w:val="00641651"/>
    <w:pPr>
      <w:numPr>
        <w:numId w:val="3"/>
      </w:numPr>
      <w:tabs>
        <w:tab w:val="clear" w:pos="363"/>
      </w:tabs>
      <w:spacing w:before="120" w:line="360" w:lineRule="auto"/>
      <w:ind w:left="170" w:hanging="170"/>
    </w:pPr>
    <w:rPr>
      <w:rFonts w:asciiTheme="majorHAnsi" w:eastAsia="Times New Roman" w:hAnsiTheme="majorHAnsi" w:cs="Tahoma"/>
      <w:sz w:val="22"/>
      <w:szCs w:val="20"/>
    </w:rPr>
  </w:style>
  <w:style w:type="character" w:customStyle="1" w:styleId="MphasiS-SubheadingCalibriBold14ptChar">
    <w:name w:val="MphasiS - Subheading Calibri Bold 14 pt Char"/>
    <w:basedOn w:val="SubheadingCalibriBold14ptChar"/>
    <w:link w:val="MphasiS-SubheadingCalibriBold14pt"/>
    <w:rsid w:val="00814330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Level2Squarebulleted">
    <w:name w:val="MphasiS • Level 2 Square bulleted"/>
    <w:basedOn w:val="Subbullet"/>
    <w:link w:val="MphasiSLevel2SquarebulletedChar"/>
    <w:rsid w:val="003D4836"/>
    <w:pPr>
      <w:numPr>
        <w:numId w:val="4"/>
      </w:numPr>
      <w:tabs>
        <w:tab w:val="clear" w:pos="187"/>
        <w:tab w:val="clear" w:pos="550"/>
        <w:tab w:val="left" w:pos="426"/>
      </w:tabs>
      <w:spacing w:before="120" w:line="360" w:lineRule="auto"/>
      <w:ind w:left="397" w:hanging="227"/>
    </w:pPr>
    <w:rPr>
      <w:sz w:val="22"/>
    </w:rPr>
  </w:style>
  <w:style w:type="character" w:customStyle="1" w:styleId="MphasiSLevel1RoundbulletedtextChar">
    <w:name w:val="MphasiS • Level 1 Round bulleted text Char"/>
    <w:basedOn w:val="SubbulletChar"/>
    <w:link w:val="MphasiSLevel1Roundbulletedtext"/>
    <w:rsid w:val="0064165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">
    <w:name w:val="MphasiS - Level 3 Dash Bulleted"/>
    <w:basedOn w:val="Subbullet"/>
    <w:link w:val="MphasiS-Level3DashBulletedChar"/>
    <w:rsid w:val="008D0B8F"/>
    <w:pPr>
      <w:numPr>
        <w:numId w:val="5"/>
      </w:numPr>
      <w:tabs>
        <w:tab w:val="clear" w:pos="187"/>
        <w:tab w:val="left" w:pos="434"/>
      </w:tabs>
      <w:spacing w:before="120" w:line="360" w:lineRule="auto"/>
    </w:pPr>
    <w:rPr>
      <w:rFonts w:ascii="Calibri" w:hAnsi="Calibri"/>
      <w:sz w:val="22"/>
    </w:rPr>
  </w:style>
  <w:style w:type="character" w:customStyle="1" w:styleId="MphasiSLevel2SquarebulletedChar">
    <w:name w:val="MphasiS • Level 2 Square bulleted Char"/>
    <w:basedOn w:val="SubbulletChar"/>
    <w:link w:val="MphasiSLevel2Squarebulleted"/>
    <w:rsid w:val="003D4836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Level1Roundbulleted">
    <w:name w:val="MphasiS •  Level 1 Round bulleted"/>
    <w:basedOn w:val="MphasiSLevel1Roundbulletedtext"/>
    <w:link w:val="MphasiSLevel1RoundbulletedChar"/>
    <w:qFormat/>
    <w:rsid w:val="007A6F61"/>
    <w:pPr>
      <w:ind w:left="227" w:hanging="227"/>
    </w:pPr>
  </w:style>
  <w:style w:type="character" w:customStyle="1" w:styleId="MphasiS-Level3DashBulletedChar">
    <w:name w:val="MphasiS - Level 3 Dash Bulleted Char"/>
    <w:basedOn w:val="SubbulletChar"/>
    <w:link w:val="MphasiS-Level3DashBulleted"/>
    <w:rsid w:val="008D0B8F"/>
    <w:rPr>
      <w:rFonts w:ascii="Calibri" w:eastAsia="Times New Roman" w:hAnsi="Calibri" w:cs="Tahoma"/>
      <w:color w:val="000000"/>
      <w:sz w:val="22"/>
      <w:szCs w:val="20"/>
    </w:rPr>
  </w:style>
  <w:style w:type="paragraph" w:customStyle="1" w:styleId="MphasiSLevel2Squarebulleted0">
    <w:name w:val="MphasiS •  Level 2 Square bulleted"/>
    <w:basedOn w:val="MphasiSLevel2Squarebulleted"/>
    <w:link w:val="MphasiSLevel2SquarebulletedChar0"/>
    <w:qFormat/>
    <w:rsid w:val="00071B19"/>
    <w:pPr>
      <w:ind w:left="432" w:hanging="216"/>
    </w:pPr>
  </w:style>
  <w:style w:type="character" w:customStyle="1" w:styleId="MphasiSLevel1RoundbulletedChar">
    <w:name w:val="MphasiS •  Level 1 Round bulleted Char"/>
    <w:basedOn w:val="MphasiSLevel1RoundbulletedtextChar"/>
    <w:link w:val="MphasiSLevel1Roundbulleted"/>
    <w:rsid w:val="007A6F6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0">
    <w:name w:val="MphasiS -  Level 3 Dash bulleted"/>
    <w:basedOn w:val="MphasiS-Level3DashBulleted"/>
    <w:link w:val="MphasiS-Level3DashbulletedChar0"/>
    <w:qFormat/>
    <w:rsid w:val="002B3E21"/>
    <w:pPr>
      <w:ind w:left="648" w:hanging="216"/>
    </w:pPr>
  </w:style>
  <w:style w:type="character" w:customStyle="1" w:styleId="MphasiSLevel2SquarebulletedChar0">
    <w:name w:val="MphasiS •  Level 2 Square bulleted Char"/>
    <w:basedOn w:val="MphasiSLevel2SquarebulletedChar"/>
    <w:link w:val="MphasiSLevel2Squarebulleted0"/>
    <w:rsid w:val="00071B19"/>
    <w:rPr>
      <w:rFonts w:asciiTheme="majorHAnsi" w:eastAsia="Times New Roman" w:hAnsiTheme="majorHAnsi" w:cs="Tahoma"/>
      <w:color w:val="000000"/>
      <w:sz w:val="22"/>
      <w:szCs w:val="20"/>
    </w:rPr>
  </w:style>
  <w:style w:type="character" w:customStyle="1" w:styleId="MphasiS-Level3DashbulletedChar0">
    <w:name w:val="MphasiS -  Level 3 Dash bulleted Char"/>
    <w:basedOn w:val="MphasiS-Level3DashBulletedChar"/>
    <w:link w:val="MphasiS-Level3Dashbulleted0"/>
    <w:rsid w:val="002B3E21"/>
    <w:rPr>
      <w:rFonts w:ascii="Calibri" w:eastAsia="Times New Roman" w:hAnsi="Calibri" w:cs="Tahoma"/>
      <w:color w:val="000000"/>
      <w:sz w:val="22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4701F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B900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PTableHead8pt">
    <w:name w:val="_HP Table Head 8 pt"/>
    <w:basedOn w:val="Normal"/>
    <w:rsid w:val="00E31B57"/>
    <w:pPr>
      <w:spacing w:before="60" w:after="60"/>
      <w:ind w:left="58" w:right="58"/>
    </w:pPr>
    <w:rPr>
      <w:rFonts w:ascii="Futura Hv" w:eastAsia="Times New Roman" w:hAnsi="Futura Hv" w:cs="Times New Roman"/>
      <w:sz w:val="16"/>
      <w:szCs w:val="20"/>
      <w:lang w:eastAsia="en-US"/>
    </w:rPr>
  </w:style>
  <w:style w:type="character" w:styleId="Strong">
    <w:name w:val="Strong"/>
    <w:uiPriority w:val="22"/>
    <w:qFormat/>
    <w:rsid w:val="00E31B57"/>
    <w:rPr>
      <w:rFonts w:ascii="Arial" w:hAnsi="Arial" w:cs="Times New Roman"/>
      <w:b/>
      <w:bCs/>
    </w:rPr>
  </w:style>
  <w:style w:type="paragraph" w:customStyle="1" w:styleId="Body1">
    <w:name w:val="Body 1"/>
    <w:link w:val="Body1Char"/>
    <w:qFormat/>
    <w:rsid w:val="00E31B57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53E8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BodyText"/>
    <w:next w:val="Normal"/>
    <w:autoRedefine/>
    <w:uiPriority w:val="39"/>
    <w:unhideWhenUsed/>
    <w:rsid w:val="00A53E8B"/>
    <w:pPr>
      <w:spacing w:before="120"/>
    </w:pPr>
    <w:rPr>
      <w:rFonts w:asciiTheme="majorHAnsi" w:hAnsiTheme="majorHAnsi"/>
      <w:b/>
      <w:bCs/>
      <w:cap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53E8B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53E8B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53E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53E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53E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53E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53E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53E8B"/>
    <w:pPr>
      <w:ind w:left="1920"/>
    </w:pPr>
    <w:rPr>
      <w:sz w:val="18"/>
      <w:szCs w:val="18"/>
    </w:rPr>
  </w:style>
  <w:style w:type="paragraph" w:customStyle="1" w:styleId="HPBullet10pt">
    <w:name w:val="_HP Bullet_10 pt"/>
    <w:rsid w:val="00D20FAA"/>
    <w:pPr>
      <w:numPr>
        <w:numId w:val="7"/>
      </w:numPr>
      <w:tabs>
        <w:tab w:val="left" w:pos="187"/>
      </w:tabs>
      <w:spacing w:after="60"/>
    </w:pPr>
    <w:rPr>
      <w:rFonts w:ascii="Futura Bk" w:eastAsia="Times New Roman" w:hAnsi="Futura Bk" w:cs="Times New Roman"/>
      <w:color w:val="000000"/>
      <w:sz w:val="20"/>
      <w:szCs w:val="20"/>
      <w:lang w:eastAsia="en-US"/>
    </w:rPr>
  </w:style>
  <w:style w:type="paragraph" w:customStyle="1" w:styleId="HPTableBullet8pt">
    <w:name w:val="_HP Table Bullet 8 pt"/>
    <w:basedOn w:val="Normal"/>
    <w:rsid w:val="00D20FAA"/>
    <w:pPr>
      <w:numPr>
        <w:numId w:val="8"/>
      </w:numPr>
      <w:tabs>
        <w:tab w:val="left" w:pos="144"/>
      </w:tabs>
      <w:spacing w:before="60" w:after="60"/>
      <w:ind w:right="58"/>
    </w:pPr>
    <w:rPr>
      <w:rFonts w:ascii="Arial" w:eastAsia="Times New Roman" w:hAnsi="Arial" w:cs="Times New Roman"/>
      <w:sz w:val="16"/>
      <w:szCs w:val="20"/>
      <w:lang w:eastAsia="en-US"/>
    </w:rPr>
  </w:style>
  <w:style w:type="paragraph" w:styleId="BodyText">
    <w:name w:val="Body Text"/>
    <w:basedOn w:val="Normal"/>
    <w:link w:val="BodyTextChar"/>
    <w:rsid w:val="00D20FAA"/>
    <w:pPr>
      <w:spacing w:after="120"/>
    </w:pPr>
    <w:rPr>
      <w:rFonts w:ascii="Arial" w:eastAsia="Times New Roman" w:hAnsi="Arial" w:cs="Times New Roman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20FAA"/>
    <w:rPr>
      <w:rFonts w:ascii="Arial" w:eastAsia="Times New Roman" w:hAnsi="Arial" w:cs="Times New Roman"/>
      <w:sz w:val="20"/>
      <w:lang w:eastAsia="en-US"/>
    </w:rPr>
  </w:style>
  <w:style w:type="paragraph" w:customStyle="1" w:styleId="HPTableBody8pt">
    <w:name w:val="_HP Table Body 8 pt"/>
    <w:basedOn w:val="Normal"/>
    <w:rsid w:val="00EC0BA7"/>
    <w:pPr>
      <w:spacing w:before="60" w:after="60"/>
      <w:ind w:left="58" w:right="58"/>
    </w:pPr>
    <w:rPr>
      <w:rFonts w:ascii="Arial" w:eastAsia="Times New Roman" w:hAnsi="Arial" w:cs="Times New Roman"/>
      <w:sz w:val="16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62870"/>
    <w:rPr>
      <w:rFonts w:ascii="Times New Roman" w:eastAsia="Times New Roman" w:hAnsi="Times New Roman" w:cs="Times New Roman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0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500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1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144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51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6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5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74E9"/>
  </w:style>
  <w:style w:type="character" w:styleId="UnresolvedMention">
    <w:name w:val="Unresolved Mention"/>
    <w:basedOn w:val="DefaultParagraphFont"/>
    <w:uiPriority w:val="99"/>
    <w:semiHidden/>
    <w:unhideWhenUsed/>
    <w:rsid w:val="00EC67DD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0521F"/>
  </w:style>
  <w:style w:type="character" w:customStyle="1" w:styleId="eop">
    <w:name w:val="eop"/>
    <w:basedOn w:val="DefaultParagraphFont"/>
    <w:rsid w:val="0090521F"/>
  </w:style>
  <w:style w:type="paragraph" w:customStyle="1" w:styleId="BodyText0">
    <w:name w:val="*Body Text"/>
    <w:link w:val="BodyTextZchn"/>
    <w:qFormat/>
    <w:rsid w:val="00AE67D1"/>
    <w:pPr>
      <w:spacing w:after="120"/>
    </w:pPr>
    <w:rPr>
      <w:rFonts w:ascii="Arial" w:eastAsia="Times New Roman" w:hAnsi="Arial" w:cs="Times New Roman"/>
      <w:color w:val="000000"/>
      <w:sz w:val="22"/>
      <w:szCs w:val="20"/>
      <w:lang w:eastAsia="en-US"/>
    </w:rPr>
  </w:style>
  <w:style w:type="character" w:customStyle="1" w:styleId="BodyTextZchn">
    <w:name w:val="*Body Text Zchn"/>
    <w:link w:val="BodyText0"/>
    <w:rsid w:val="00AE67D1"/>
    <w:rPr>
      <w:rFonts w:ascii="Arial" w:eastAsia="Times New Roman" w:hAnsi="Arial" w:cs="Times New Roman"/>
      <w:color w:val="000000"/>
      <w:sz w:val="22"/>
      <w:szCs w:val="20"/>
      <w:lang w:eastAsia="en-US"/>
    </w:rPr>
  </w:style>
  <w:style w:type="character" w:customStyle="1" w:styleId="Body1Char">
    <w:name w:val="Body 1 Char"/>
    <w:basedOn w:val="DefaultParagraphFont"/>
    <w:link w:val="Body1"/>
    <w:rsid w:val="00AE67D1"/>
    <w:rPr>
      <w:rFonts w:ascii="Verdana" w:eastAsia="Times New Roman" w:hAnsi="Verdana" w:cs="Times New Roman"/>
      <w:sz w:val="18"/>
      <w:szCs w:val="20"/>
      <w:lang w:eastAsia="en-US"/>
    </w:rPr>
  </w:style>
  <w:style w:type="paragraph" w:customStyle="1" w:styleId="HeadingManual1">
    <w:name w:val="*Heading Manual#1"/>
    <w:basedOn w:val="Normal"/>
    <w:next w:val="BodyText0"/>
    <w:rsid w:val="009E5E23"/>
    <w:pPr>
      <w:keepNext/>
      <w:keepLines/>
      <w:pageBreakBefore/>
      <w:spacing w:before="120" w:after="120"/>
      <w:ind w:left="907" w:hanging="907"/>
      <w:outlineLvl w:val="0"/>
    </w:pPr>
    <w:rPr>
      <w:rFonts w:ascii="Arial" w:eastAsia="Times New Roman" w:hAnsi="Arial" w:cs="Times New Roman"/>
      <w:b/>
      <w:color w:val="00637A"/>
      <w:sz w:val="4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208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325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6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8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0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31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5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68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7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10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3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16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25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735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7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6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67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83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6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9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94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47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4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972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467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03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0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466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784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0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51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7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7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2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16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llikarjun.hs@mphasis.com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Word_Document.docx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sql/ssms/download-sql-server-management-studio-ssms?view=sql-server-ver15" TargetMode="External"/><Relationship Id="rId17" Type="http://schemas.openxmlformats.org/officeDocument/2006/relationships/image" Target="cid:image008.jpg@01D75314.3D1C38B0" TargetMode="External"/><Relationship Id="rId25" Type="http://schemas.openxmlformats.org/officeDocument/2006/relationships/oleObject" Target="embeddings/oleObject3.bin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4.emf"/><Relationship Id="rId29" Type="http://schemas.openxmlformats.org/officeDocument/2006/relationships/hyperlink" Target="https://mphasis.sharepoint.com/sites/PriceForbes/Shared%20Documents/General/Induction%20and%20Training/Domain%20Training/KT%20-%20Functional%20background%20on%20IBA%20and%20PP%2023.12.20.mp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/win" TargetMode="External"/><Relationship Id="rId24" Type="http://schemas.openxmlformats.org/officeDocument/2006/relationships/image" Target="media/image6.emf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2.bin"/><Relationship Id="rId28" Type="http://schemas.openxmlformats.org/officeDocument/2006/relationships/hyperlink" Target="mailto:Shripad.Naik@mphasis.com?subject=Ardonagh%20ID%20Creation" TargetMode="External"/><Relationship Id="rId10" Type="http://schemas.openxmlformats.org/officeDocument/2006/relationships/endnotes" Target="endnotes.xml"/><Relationship Id="rId19" Type="http://schemas.openxmlformats.org/officeDocument/2006/relationships/image" Target="cid:image004.jpg@01D75314.3D1C38B0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oleObject" Target="embeddings/oleObject4.bin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0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0.pn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DI\MphasiS%20Branding%20Template\Unlease%20the%20Next\Document%20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147A249BFAF4AB3A14A9BFC61412C" ma:contentTypeVersion="8" ma:contentTypeDescription="Create a new document." ma:contentTypeScope="" ma:versionID="c578f766556b8d03e7f87520f13a3454">
  <xsd:schema xmlns:xsd="http://www.w3.org/2001/XMLSchema" xmlns:xs="http://www.w3.org/2001/XMLSchema" xmlns:p="http://schemas.microsoft.com/office/2006/metadata/properties" xmlns:ns2="7edb92b1-0971-4163-98a0-db0609ec7d6f" targetNamespace="http://schemas.microsoft.com/office/2006/metadata/properties" ma:root="true" ma:fieldsID="d331476d2c023e60f456ad40de4660b8" ns2:_="">
    <xsd:import namespace="7edb92b1-0971-4163-98a0-db0609ec7d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b92b1-0971-4163-98a0-db0609ec7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71ABF1D-D735-4C1E-B009-734C62A240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06A629-0AEF-4542-A184-E652667B3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b92b1-0971-4163-98a0-db0609ec7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051AB1-3A5C-4A31-9E67-E92AF801FC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B500C4-D07C-4951-8303-D74EEC3C2A2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_Template</Template>
  <TotalTime>3173</TotalTime>
  <Pages>9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- Calibri 18 Pt Bold</vt:lpstr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- Calibri 18 Pt Bold</dc:title>
  <dc:subject>Paragraph  Text  Calibri 11pt, Line spacing 1.5 lines</dc:subject>
  <dc:creator>Sripad Patil</dc:creator>
  <cp:keywords/>
  <dc:description/>
  <cp:lastModifiedBy>Sreepad C</cp:lastModifiedBy>
  <cp:revision>259</cp:revision>
  <cp:lastPrinted>2020-09-28T13:58:00Z</cp:lastPrinted>
  <dcterms:created xsi:type="dcterms:W3CDTF">2021-05-26T19:56:00Z</dcterms:created>
  <dcterms:modified xsi:type="dcterms:W3CDTF">2021-07-12T05:07:00Z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0x010100420147A249BFAF4AB3A14A9BFC61412C</vt:lpwstr>
  </property>
</Properties>
</file>